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258"/>
        <w:gridCol w:w="1170"/>
        <w:gridCol w:w="3151"/>
        <w:gridCol w:w="722"/>
        <w:gridCol w:w="2074"/>
        <w:gridCol w:w="2205"/>
      </w:tblGrid>
      <w:tr w:rsidR="007E6D70" w14:paraId="2C7CF4F9" w14:textId="77777777" w:rsidTr="0038504D">
        <w:trPr>
          <w:cantSplit/>
          <w:trHeight w:val="408"/>
        </w:trPr>
        <w:tc>
          <w:tcPr>
            <w:tcW w:w="4999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AD80677" w14:textId="77777777" w:rsidR="007E6D70" w:rsidRPr="006601B2" w:rsidRDefault="007E6D70" w:rsidP="0038504D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</w:t>
            </w:r>
            <w:r w:rsidRPr="006601B2">
              <w:rPr>
                <w:rFonts w:ascii="Arial" w:hAnsi="Arial" w:cs="Arial"/>
                <w:b/>
                <w:lang w:val="id-ID"/>
              </w:rPr>
              <w:t>Final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>Exam –</w:t>
            </w:r>
            <w:r>
              <w:rPr>
                <w:rFonts w:ascii="Arial" w:hAnsi="Arial" w:cs="Arial"/>
                <w:b/>
              </w:rPr>
              <w:t xml:space="preserve"> Odd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>
              <w:rPr>
                <w:rFonts w:ascii="Arial" w:hAnsi="Arial" w:cs="Arial"/>
                <w:b/>
              </w:rPr>
              <w:t>2022</w:t>
            </w:r>
            <w:r w:rsidRPr="006601B2"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2023</w:t>
            </w:r>
          </w:p>
        </w:tc>
      </w:tr>
      <w:tr w:rsidR="007E6D70" w14:paraId="4CE3671A" w14:textId="77777777" w:rsidTr="0038504D">
        <w:trPr>
          <w:cantSplit/>
          <w:trHeight w:val="512"/>
        </w:trPr>
        <w:tc>
          <w:tcPr>
            <w:tcW w:w="114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CEC3F5" w14:textId="77777777" w:rsidR="007E6D70" w:rsidRPr="00B52577" w:rsidRDefault="007E6D70" w:rsidP="0038504D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7405D21" w14:textId="77777777" w:rsidR="007E6D70" w:rsidRPr="006601B2" w:rsidRDefault="007E6D70" w:rsidP="0038504D">
            <w:pPr>
              <w:rPr>
                <w:rFonts w:ascii="Arial" w:hAnsi="Arial" w:cs="Arial"/>
                <w:b/>
                <w:sz w:val="20"/>
                <w:highlight w:val="yellow"/>
              </w:rPr>
            </w:pPr>
            <w:r w:rsidRPr="006601B2">
              <w:rPr>
                <w:rFonts w:ascii="Arial" w:hAnsi="Arial" w:cs="Arial"/>
                <w:b/>
                <w:sz w:val="20"/>
              </w:rPr>
              <w:t>COMP6799001 - Database Technology</w:t>
            </w:r>
          </w:p>
        </w:tc>
        <w:tc>
          <w:tcPr>
            <w:tcW w:w="1043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B418DA2" w14:textId="77777777" w:rsidR="007E6D70" w:rsidRDefault="007E6D70" w:rsidP="0038504D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3797C42" wp14:editId="36A098D0">
                  <wp:extent cx="1371600" cy="991235"/>
                  <wp:effectExtent l="0" t="0" r="0" b="0"/>
                  <wp:docPr id="10" name="Picture 10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D70" w14:paraId="74E39178" w14:textId="77777777" w:rsidTr="0038504D">
        <w:trPr>
          <w:cantSplit/>
          <w:trHeight w:val="576"/>
        </w:trPr>
        <w:tc>
          <w:tcPr>
            <w:tcW w:w="47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AF735F9" w14:textId="77777777" w:rsidR="007E6D70" w:rsidRDefault="007E6D70" w:rsidP="0038504D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DE7005" w14:textId="77777777" w:rsidR="007E6D70" w:rsidRPr="00DA7A95" w:rsidRDefault="007E6D70" w:rsidP="0038504D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C2C22" w14:textId="4A6B6EEC" w:rsidR="007E6D70" w:rsidRPr="006601B2" w:rsidRDefault="007E6D70" w:rsidP="0038504D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6601B2">
              <w:rPr>
                <w:rFonts w:ascii="Arial" w:hAnsi="Arial" w:cs="Arial"/>
                <w:b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sz w:val="18"/>
                <w:szCs w:val="18"/>
              </w:rPr>
              <w:t>E02 | BG01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B5F6A9" w14:textId="77777777" w:rsidR="007E6D70" w:rsidRDefault="007E6D70" w:rsidP="0038504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15C470DD" w14:textId="45D11677" w:rsidR="007E6D70" w:rsidRDefault="007E6D7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4 January 2023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C2A7BFE" w14:textId="77777777" w:rsidR="007E6D70" w:rsidRDefault="007E6D7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E6D70" w14:paraId="368DC610" w14:textId="77777777" w:rsidTr="0038504D">
        <w:trPr>
          <w:cantSplit/>
          <w:trHeight w:val="576"/>
        </w:trPr>
        <w:tc>
          <w:tcPr>
            <w:tcW w:w="47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59508C66" w14:textId="77777777" w:rsidR="007E6D70" w:rsidRDefault="007E6D70" w:rsidP="0038504D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26FCCD" w14:textId="77777777" w:rsidR="007E6D70" w:rsidRPr="00DA7A95" w:rsidRDefault="007E6D70" w:rsidP="0038504D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42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A0D49C7" w14:textId="5325528C" w:rsidR="007E6D70" w:rsidRPr="007E6D70" w:rsidRDefault="007E6D70" w:rsidP="007E6D70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7E6D70">
              <w:rPr>
                <w:rFonts w:ascii="Arial" w:hAnsi="Arial" w:cs="Arial"/>
                <w:b/>
                <w:sz w:val="18"/>
                <w:lang w:val="id-ID"/>
              </w:rPr>
              <w:t>D2823 - Santy, S.Kom., M.Sc., PSM I</w:t>
            </w:r>
          </w:p>
          <w:p w14:paraId="2CBCEC7C" w14:textId="59DCADFC" w:rsidR="007E6D70" w:rsidRPr="002D4A34" w:rsidRDefault="007E6D70" w:rsidP="007E6D70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  <w:highlight w:val="yellow"/>
              </w:rPr>
            </w:pPr>
            <w:r w:rsidRPr="007E6D70">
              <w:rPr>
                <w:rFonts w:ascii="Arial" w:hAnsi="Arial" w:cs="Arial"/>
                <w:b/>
                <w:sz w:val="18"/>
                <w:lang w:val="id-ID"/>
              </w:rPr>
              <w:t>D6659 - Eko Setyo Purwanto, S.Pd., M.Kom.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C92ABD" w14:textId="77777777" w:rsidR="007E6D70" w:rsidRPr="00665E84" w:rsidRDefault="007E6D70" w:rsidP="0038504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796F66" w14:textId="18BFC1EC" w:rsidR="007E6D70" w:rsidRPr="00AF3F0A" w:rsidRDefault="007E6D7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 15.20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3B3749F" w14:textId="77777777" w:rsidR="007E6D70" w:rsidRDefault="007E6D7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E6D70" w14:paraId="70C00686" w14:textId="77777777" w:rsidTr="0038504D">
        <w:trPr>
          <w:cantSplit/>
          <w:trHeight w:val="576"/>
        </w:trPr>
        <w:tc>
          <w:tcPr>
            <w:tcW w:w="47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7F42688" w14:textId="77777777" w:rsidR="007E6D70" w:rsidRDefault="007E6D70" w:rsidP="0038504D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71DA0" w14:textId="77777777" w:rsidR="007E6D70" w:rsidRPr="00DA7A95" w:rsidRDefault="007E6D7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42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86475" w14:textId="77777777" w:rsidR="007E6D70" w:rsidRPr="00046FCF" w:rsidRDefault="007E6D70" w:rsidP="0038504D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F2B48C" w14:textId="77777777" w:rsidR="007E6D70" w:rsidRDefault="007E6D70" w:rsidP="0038504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60522BE" w14:textId="7D7E832F" w:rsidR="007E6D70" w:rsidRDefault="007E6D7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4 January 2023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E12C298" w14:textId="77777777" w:rsidR="007E6D70" w:rsidRDefault="007E6D7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E6D70" w14:paraId="79C4F1B4" w14:textId="77777777" w:rsidTr="0038504D">
        <w:trPr>
          <w:cantSplit/>
          <w:trHeight w:val="576"/>
        </w:trPr>
        <w:tc>
          <w:tcPr>
            <w:tcW w:w="47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1C7438F" w14:textId="77777777" w:rsidR="007E6D70" w:rsidRDefault="007E6D7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2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477889D" w14:textId="77777777" w:rsidR="007E6D70" w:rsidRDefault="007E6D70" w:rsidP="0038504D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42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8C0A356" w14:textId="77777777" w:rsidR="007E6D70" w:rsidRPr="00D843FE" w:rsidRDefault="007E6D70" w:rsidP="0038504D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146EBD7" w14:textId="77777777" w:rsidR="007E6D70" w:rsidRDefault="007E6D7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8D26988" w14:textId="28A84A87" w:rsidR="007E6D70" w:rsidRPr="001F3F61" w:rsidRDefault="007E6D7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17.</w:t>
            </w:r>
            <w:r w:rsidR="006811FB">
              <w:rPr>
                <w:rFonts w:ascii="Arial" w:hAnsi="Arial" w:cs="Arial"/>
                <w:b/>
                <w:sz w:val="18"/>
              </w:rPr>
              <w:t>0</w:t>
            </w: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B273265" w14:textId="77777777" w:rsidR="007E6D70" w:rsidRDefault="007E6D7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C681934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Bila Anda tidak membaca peraturan ini, maka </w:t>
      </w:r>
      <w:r w:rsidR="00BD2D7F">
        <w:rPr>
          <w:lang w:eastAsia="x-none"/>
        </w:rPr>
        <w:t>a</w:t>
      </w:r>
      <w:r w:rsidR="00045D03">
        <w:rPr>
          <w:lang w:eastAsia="x-none"/>
        </w:rPr>
        <w:t>a</w:t>
      </w:r>
      <w:r>
        <w:rPr>
          <w:lang w:val="id-ID" w:eastAsia="x-none"/>
        </w:rPr>
        <w:t>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000000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5875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4E9E841" w14:textId="77777777" w:rsidR="00121978" w:rsidRPr="003E60BF" w:rsidRDefault="00121978" w:rsidP="00121978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3E60BF">
        <w:rPr>
          <w:lang w:eastAsia="x-none"/>
        </w:rPr>
        <w:t>XAMPP 8.0.7</w:t>
      </w:r>
    </w:p>
    <w:p w14:paraId="4BF5E2B6" w14:textId="441224B8" w:rsidR="00813100" w:rsidRDefault="00000000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67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27DBDF5D" w14:textId="77777777" w:rsidR="00121978" w:rsidRPr="003E60BF" w:rsidRDefault="00121978" w:rsidP="00121978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 w:rsidRPr="003E60BF">
        <w:rPr>
          <w:lang w:eastAsia="x-none"/>
        </w:rPr>
        <w:t>SQL</w:t>
      </w:r>
    </w:p>
    <w:p w14:paraId="6E40E83D" w14:textId="7116C935" w:rsidR="00813100" w:rsidRPr="002D6900" w:rsidRDefault="00000000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5772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000000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5977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07411795" w14:textId="77777777" w:rsidR="005F02D9" w:rsidRPr="00DE5055" w:rsidRDefault="00B85C90" w:rsidP="005F02D9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67326347" w14:textId="77777777" w:rsidR="005F02D9" w:rsidRDefault="00B85C90" w:rsidP="005F02D9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7FBC0C21" w14:textId="101683EE" w:rsidR="007A1C92" w:rsidRPr="0098701F" w:rsidRDefault="00AB721E" w:rsidP="0098701F">
      <w:pPr>
        <w:spacing w:after="240" w:line="360" w:lineRule="auto"/>
        <w:jc w:val="center"/>
        <w:rPr>
          <w:b/>
          <w:bCs/>
          <w:sz w:val="32"/>
          <w:szCs w:val="32"/>
          <w:highlight w:val="red"/>
        </w:rPr>
      </w:pPr>
      <w:r w:rsidRPr="00AB721E">
        <w:rPr>
          <w:b/>
          <w:bCs/>
          <w:sz w:val="32"/>
          <w:szCs w:val="32"/>
        </w:rPr>
        <w:t>GramediaH</w:t>
      </w:r>
    </w:p>
    <w:p w14:paraId="576FBCA3" w14:textId="58F33B1F" w:rsidR="00D23795" w:rsidRPr="003A1299" w:rsidRDefault="00D23795" w:rsidP="003A1299">
      <w:pPr>
        <w:spacing w:after="240" w:line="360" w:lineRule="auto"/>
        <w:ind w:firstLine="720"/>
        <w:jc w:val="both"/>
      </w:pPr>
      <w:r>
        <w:rPr>
          <w:b/>
          <w:bCs/>
          <w:color w:val="000000"/>
          <w:shd w:val="clear" w:color="auto" w:fill="FFFFFF"/>
        </w:rPr>
        <w:t>GramediaH</w:t>
      </w:r>
      <w:r>
        <w:rPr>
          <w:color w:val="000000"/>
          <w:shd w:val="clear" w:color="auto" w:fill="FFFFFF"/>
          <w:lang w:val="id-ID"/>
        </w:rPr>
        <w:t xml:space="preserve"> is a </w:t>
      </w:r>
      <w:r>
        <w:rPr>
          <w:color w:val="000000"/>
          <w:shd w:val="clear" w:color="auto" w:fill="FFFFFF"/>
        </w:rPr>
        <w:t>book company</w:t>
      </w:r>
      <w:r>
        <w:rPr>
          <w:color w:val="000000"/>
          <w:shd w:val="clear" w:color="auto" w:fill="FFFFFF"/>
          <w:lang w:val="id-ID"/>
        </w:rPr>
        <w:t xml:space="preserve"> that sell </w:t>
      </w:r>
      <w:r>
        <w:rPr>
          <w:color w:val="000000"/>
          <w:shd w:val="clear" w:color="auto" w:fill="FFFFFF"/>
        </w:rPr>
        <w:t>books</w:t>
      </w:r>
      <w:r>
        <w:rPr>
          <w:color w:val="000000"/>
          <w:shd w:val="clear" w:color="auto" w:fill="FFFFFF"/>
          <w:lang w:val="id-ID"/>
        </w:rPr>
        <w:t xml:space="preserve"> in </w:t>
      </w:r>
      <w:r>
        <w:rPr>
          <w:color w:val="000000"/>
          <w:shd w:val="clear" w:color="auto" w:fill="FFFFFF"/>
        </w:rPr>
        <w:t>Jakarta</w:t>
      </w:r>
      <w:r>
        <w:rPr>
          <w:color w:val="000000"/>
          <w:shd w:val="clear" w:color="auto" w:fill="FFFFFF"/>
          <w:lang w:val="id-ID"/>
        </w:rPr>
        <w:t xml:space="preserve">. </w:t>
      </w:r>
      <w:r w:rsidR="000D3F67">
        <w:rPr>
          <w:b/>
          <w:bCs/>
          <w:color w:val="000000"/>
          <w:shd w:val="clear" w:color="auto" w:fill="FFFFFF"/>
        </w:rPr>
        <w:t>GramediaH</w:t>
      </w:r>
      <w:r w:rsidR="000D3F67">
        <w:rPr>
          <w:color w:val="000000"/>
          <w:shd w:val="clear" w:color="auto" w:fill="FFFFFF"/>
          <w:lang w:val="id-ID"/>
        </w:rPr>
        <w:t xml:space="preserve"> </w:t>
      </w:r>
      <w:r w:rsidRPr="007A3E3E">
        <w:t xml:space="preserve">provides transaction for every </w:t>
      </w:r>
      <w:r w:rsidR="00CB5CAC">
        <w:t xml:space="preserve">customer </w:t>
      </w:r>
      <w:r w:rsidRPr="007A3E3E">
        <w:t xml:space="preserve">who wants to buy </w:t>
      </w:r>
      <w:r w:rsidR="00CB5CAC">
        <w:t>books</w:t>
      </w:r>
      <w:r w:rsidRPr="007A3E3E">
        <w:t xml:space="preserve"> and will be handled by a </w:t>
      </w:r>
      <w:r w:rsidR="002C7B53">
        <w:t>Staff</w:t>
      </w:r>
      <w:r w:rsidRPr="007A3E3E">
        <w:t xml:space="preserve">. The </w:t>
      </w:r>
      <w:r w:rsidR="002C7B53">
        <w:t>customer</w:t>
      </w:r>
      <w:r w:rsidRPr="007A3E3E">
        <w:t xml:space="preserve"> can buy more than one </w:t>
      </w:r>
      <w:r w:rsidR="00FE6D34">
        <w:t>book</w:t>
      </w:r>
      <w:r w:rsidRPr="007A3E3E">
        <w:t xml:space="preserve"> in a transaction.</w:t>
      </w:r>
    </w:p>
    <w:p w14:paraId="7EAFD9D9" w14:textId="1C80C373" w:rsidR="0041527F" w:rsidRPr="00766EBA" w:rsidRDefault="00766EBA" w:rsidP="00766EB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4C429C" wp14:editId="67765058">
            <wp:extent cx="5760000" cy="2880001"/>
            <wp:effectExtent l="19050" t="1905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CD8E6" w14:textId="2CBD0537" w:rsidR="007A1C92" w:rsidRDefault="007A1C92" w:rsidP="0041527F">
      <w:pPr>
        <w:pStyle w:val="Caption"/>
        <w:spacing w:after="60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 xml:space="preserve">Figure </w:t>
      </w:r>
      <w:r w:rsidRPr="00DF6594">
        <w:rPr>
          <w:b/>
          <w:bCs/>
          <w:color w:val="auto"/>
          <w:sz w:val="20"/>
          <w:szCs w:val="20"/>
        </w:rPr>
        <w:fldChar w:fldCharType="begin"/>
      </w:r>
      <w:r w:rsidRPr="00DF6594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DF6594">
        <w:rPr>
          <w:b/>
          <w:bCs/>
          <w:color w:val="auto"/>
          <w:sz w:val="20"/>
          <w:szCs w:val="20"/>
        </w:rPr>
        <w:fldChar w:fldCharType="separate"/>
      </w:r>
      <w:r w:rsidRPr="00DF6594">
        <w:rPr>
          <w:b/>
          <w:bCs/>
          <w:noProof/>
          <w:color w:val="auto"/>
          <w:sz w:val="20"/>
          <w:szCs w:val="20"/>
        </w:rPr>
        <w:t>1</w:t>
      </w:r>
      <w:r w:rsidRPr="00DF6594">
        <w:rPr>
          <w:b/>
          <w:bCs/>
          <w:color w:val="auto"/>
          <w:sz w:val="20"/>
          <w:szCs w:val="20"/>
        </w:rPr>
        <w:fldChar w:fldCharType="end"/>
      </w:r>
      <w:r w:rsidRPr="00DF6594">
        <w:rPr>
          <w:b/>
          <w:bCs/>
          <w:color w:val="auto"/>
          <w:sz w:val="20"/>
          <w:szCs w:val="20"/>
        </w:rPr>
        <w:t xml:space="preserve">. </w:t>
      </w:r>
      <w:r>
        <w:rPr>
          <w:b/>
          <w:bCs/>
          <w:color w:val="auto"/>
          <w:sz w:val="20"/>
          <w:szCs w:val="20"/>
        </w:rPr>
        <w:t>ERD</w:t>
      </w:r>
    </w:p>
    <w:p w14:paraId="7471BF37" w14:textId="77777777" w:rsidR="007A1C92" w:rsidRPr="007A1C92" w:rsidRDefault="007A1C92" w:rsidP="007A1C92"/>
    <w:p w14:paraId="1C1CBC00" w14:textId="75604F1C" w:rsidR="007A1C92" w:rsidRDefault="00000000" w:rsidP="0098701F">
      <w:pPr>
        <w:spacing w:line="360" w:lineRule="auto"/>
        <w:jc w:val="center"/>
        <w:rPr>
          <w:color w:val="000000"/>
          <w:shd w:val="clear" w:color="auto" w:fill="FFFFFF"/>
        </w:rPr>
      </w:pPr>
      <w:r>
        <w:rPr>
          <w:sz w:val="22"/>
          <w:szCs w:val="22"/>
        </w:rPr>
      </w:r>
      <w:r>
        <w:rPr>
          <w:sz w:val="22"/>
          <w:szCs w:val="22"/>
        </w:rPr>
        <w:pict w14:anchorId="7A439407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9" type="#_x0000_t202" style="width:453.55pt;height:73.1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weight=".5pt">
            <v:textbox>
              <w:txbxContent>
                <w:p w14:paraId="0D92BC71" w14:textId="77777777" w:rsidR="007A1C92" w:rsidRDefault="007A1C92" w:rsidP="007A1C92">
                  <w:pPr>
                    <w:spacing w:line="360" w:lineRule="auto"/>
                    <w:jc w:val="both"/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Notes</w:t>
                  </w:r>
                </w:p>
                <w:p w14:paraId="5154041B" w14:textId="77777777" w:rsidR="007A1C92" w:rsidRDefault="007A1C92" w:rsidP="007A1C92">
                  <w:pPr>
                    <w:pStyle w:val="ListParagraph"/>
                    <w:numPr>
                      <w:ilvl w:val="0"/>
                      <w:numId w:val="22"/>
                    </w:numPr>
                    <w:spacing w:after="160" w:line="360" w:lineRule="auto"/>
                    <w:ind w:left="426" w:hanging="426"/>
                    <w:jc w:val="both"/>
                  </w:pPr>
                  <w:r>
                    <w:t xml:space="preserve">Open </w:t>
                  </w:r>
                  <w:r>
                    <w:rPr>
                      <w:b/>
                      <w:bCs/>
                    </w:rPr>
                    <w:t>create+insert.sql</w:t>
                  </w:r>
                  <w:r>
                    <w:t xml:space="preserve"> file (attached with the case), then </w:t>
                  </w:r>
                  <w:r>
                    <w:rPr>
                      <w:b/>
                      <w:bCs/>
                    </w:rPr>
                    <w:t>execute</w:t>
                  </w:r>
                  <w:r>
                    <w:t xml:space="preserve"> the file on </w:t>
                  </w:r>
                  <w:r>
                    <w:rPr>
                      <w:b/>
                      <w:bCs/>
                    </w:rPr>
                    <w:t>MySQL</w:t>
                  </w:r>
                </w:p>
                <w:p w14:paraId="1F2E5D79" w14:textId="19D28285" w:rsidR="007A1C92" w:rsidRDefault="007A1C92" w:rsidP="007A1C92">
                  <w:pPr>
                    <w:pStyle w:val="ListParagraph"/>
                    <w:numPr>
                      <w:ilvl w:val="0"/>
                      <w:numId w:val="22"/>
                    </w:numPr>
                    <w:spacing w:after="160" w:line="360" w:lineRule="auto"/>
                    <w:ind w:left="426" w:hanging="426"/>
                    <w:jc w:val="both"/>
                  </w:pPr>
                  <w:r>
                    <w:t xml:space="preserve">Please </w:t>
                  </w:r>
                  <w:r>
                    <w:rPr>
                      <w:b/>
                      <w:bCs/>
                    </w:rPr>
                    <w:t>include the number of the question</w:t>
                  </w:r>
                  <w:r>
                    <w:t xml:space="preserve"> in you</w:t>
                  </w:r>
                  <w:r w:rsidR="000C1765">
                    <w:t>r</w:t>
                  </w:r>
                  <w:r>
                    <w:t xml:space="preserve"> answer SQL file. </w:t>
                  </w:r>
                </w:p>
                <w:p w14:paraId="50C4A061" w14:textId="77777777" w:rsidR="007A1C92" w:rsidRDefault="007A1C92" w:rsidP="007A1C92">
                  <w:pPr>
                    <w:spacing w:line="276" w:lineRule="auto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xbxContent>
            </v:textbox>
            <w10:anchorlock/>
          </v:shape>
        </w:pict>
      </w:r>
    </w:p>
    <w:p w14:paraId="57DD9F2E" w14:textId="6C308DE9" w:rsidR="007A1C92" w:rsidRPr="00FF12BE" w:rsidRDefault="00E0046C" w:rsidP="00E0046C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70A2CC4E" w14:textId="43BA3704" w:rsidR="0032718E" w:rsidRDefault="007A1C92" w:rsidP="00A71A7E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</w:pPr>
      <w:r>
        <w:rPr>
          <w:b/>
          <w:bCs/>
        </w:rPr>
        <w:lastRenderedPageBreak/>
        <w:t>Import</w:t>
      </w:r>
      <w:r>
        <w:t xml:space="preserve"> and </w:t>
      </w:r>
      <w:r>
        <w:rPr>
          <w:b/>
          <w:bCs/>
        </w:rPr>
        <w:t>use</w:t>
      </w:r>
      <w:r>
        <w:t xml:space="preserve"> the database </w:t>
      </w:r>
      <w:r>
        <w:rPr>
          <w:b/>
          <w:bCs/>
        </w:rPr>
        <w:t>using SQL query</w:t>
      </w:r>
      <w:r>
        <w:t>.</w:t>
      </w:r>
    </w:p>
    <w:p w14:paraId="59DD7E7A" w14:textId="77777777" w:rsidR="00A71A7E" w:rsidRPr="00A71A7E" w:rsidRDefault="00A71A7E" w:rsidP="00A71A7E">
      <w:pPr>
        <w:pStyle w:val="ListParagraph"/>
        <w:ind w:left="426"/>
        <w:jc w:val="both"/>
        <w:rPr>
          <w:sz w:val="22"/>
          <w:szCs w:val="22"/>
        </w:rPr>
      </w:pPr>
    </w:p>
    <w:p w14:paraId="4837373C" w14:textId="15F6C7BB" w:rsidR="00E0046C" w:rsidRDefault="00E0046C" w:rsidP="00E0046C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</w:pPr>
      <w:r w:rsidRPr="00E0046C">
        <w:t xml:space="preserve">Display </w:t>
      </w:r>
      <w:r w:rsidRPr="00E0046C">
        <w:rPr>
          <w:b/>
          <w:bCs/>
        </w:rPr>
        <w:t>CustomerName</w:t>
      </w:r>
      <w:r w:rsidRPr="00E0046C">
        <w:t xml:space="preserve"> and </w:t>
      </w:r>
      <w:r w:rsidRPr="00E0046C">
        <w:rPr>
          <w:b/>
          <w:bCs/>
        </w:rPr>
        <w:t>TransactionDate</w:t>
      </w:r>
      <w:r w:rsidRPr="00E0046C">
        <w:t xml:space="preserve"> for every customer which </w:t>
      </w:r>
      <w:r w:rsidRPr="00E0046C">
        <w:rPr>
          <w:b/>
          <w:bCs/>
        </w:rPr>
        <w:t xml:space="preserve">TransactionDate </w:t>
      </w:r>
      <w:r w:rsidRPr="00E0046C">
        <w:t xml:space="preserve">is in </w:t>
      </w:r>
      <w:r w:rsidRPr="00E0046C">
        <w:rPr>
          <w:b/>
          <w:bCs/>
        </w:rPr>
        <w:t>May</w:t>
      </w:r>
      <w:r>
        <w:t>.</w:t>
      </w:r>
      <w:r w:rsidRPr="00E0046C">
        <w:t xml:space="preserve"> </w:t>
      </w:r>
    </w:p>
    <w:p w14:paraId="43D73C20" w14:textId="1B122AD7" w:rsidR="00E0046C" w:rsidRPr="00E0046C" w:rsidRDefault="00E0046C" w:rsidP="00E0046C">
      <w:pPr>
        <w:pStyle w:val="ListParagraph"/>
        <w:spacing w:line="360" w:lineRule="auto"/>
        <w:ind w:left="426"/>
        <w:jc w:val="both"/>
        <w:rPr>
          <w:b/>
          <w:bCs/>
        </w:rPr>
      </w:pPr>
      <w:r w:rsidRPr="00E0046C">
        <w:rPr>
          <w:b/>
          <w:bCs/>
        </w:rPr>
        <w:t>(JOIN, MONTH)</w:t>
      </w:r>
    </w:p>
    <w:p w14:paraId="305DE41A" w14:textId="073DD086" w:rsidR="00E0046C" w:rsidRDefault="00E0046C" w:rsidP="00E0046C">
      <w:pPr>
        <w:pStyle w:val="ListParagraph"/>
        <w:spacing w:line="360" w:lineRule="auto"/>
        <w:ind w:left="426"/>
        <w:jc w:val="both"/>
      </w:pPr>
      <w:r w:rsidRPr="00E0046C">
        <w:rPr>
          <w:noProof/>
        </w:rPr>
        <w:drawing>
          <wp:inline distT="0" distB="0" distL="0" distR="0" wp14:anchorId="07B183DC" wp14:editId="714B33E7">
            <wp:extent cx="2558874" cy="1685925"/>
            <wp:effectExtent l="19050" t="1905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1"/>
                    <a:srcRect l="2290"/>
                    <a:stretch/>
                  </pic:blipFill>
                  <pic:spPr bwMode="auto">
                    <a:xfrm>
                      <a:off x="0" y="0"/>
                      <a:ext cx="2565225" cy="16901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54FE9" w14:textId="77777777" w:rsidR="0032718E" w:rsidRPr="00A71A7E" w:rsidRDefault="0032718E" w:rsidP="00A71A7E">
      <w:pPr>
        <w:pStyle w:val="ListParagraph"/>
        <w:ind w:left="426"/>
        <w:jc w:val="both"/>
        <w:rPr>
          <w:sz w:val="22"/>
          <w:szCs w:val="22"/>
        </w:rPr>
      </w:pPr>
    </w:p>
    <w:p w14:paraId="1CA969EB" w14:textId="58AF4CFC" w:rsidR="00E0046C" w:rsidRDefault="00E0046C" w:rsidP="00E0046C">
      <w:pPr>
        <w:pStyle w:val="ListParagraph"/>
        <w:numPr>
          <w:ilvl w:val="0"/>
          <w:numId w:val="21"/>
        </w:numPr>
        <w:spacing w:line="360" w:lineRule="auto"/>
        <w:jc w:val="both"/>
      </w:pPr>
      <w:r w:rsidRPr="00E0046C">
        <w:t xml:space="preserve">Display </w:t>
      </w:r>
      <w:r w:rsidR="005D00C0">
        <w:rPr>
          <w:b/>
          <w:bCs/>
        </w:rPr>
        <w:t>ID</w:t>
      </w:r>
      <w:r w:rsidR="006267F9">
        <w:rPr>
          <w:b/>
          <w:bCs/>
        </w:rPr>
        <w:t xml:space="preserve"> </w:t>
      </w:r>
      <w:r w:rsidR="006267F9">
        <w:t xml:space="preserve">(obtaubed from </w:t>
      </w:r>
      <w:r w:rsidR="006267F9" w:rsidRPr="00F46C6A">
        <w:rPr>
          <w:b/>
          <w:bCs/>
        </w:rPr>
        <w:t>CustomerID</w:t>
      </w:r>
      <w:r w:rsidR="006267F9">
        <w:t>)</w:t>
      </w:r>
      <w:r w:rsidRPr="00E0046C">
        <w:rPr>
          <w:b/>
          <w:bCs/>
        </w:rPr>
        <w:t xml:space="preserve">, </w:t>
      </w:r>
      <w:r w:rsidR="00894B93">
        <w:rPr>
          <w:b/>
          <w:bCs/>
        </w:rPr>
        <w:t>Name</w:t>
      </w:r>
      <w:r w:rsidRPr="00E0046C">
        <w:t xml:space="preserve"> (obtained from the </w:t>
      </w:r>
      <w:r w:rsidRPr="00E0046C">
        <w:rPr>
          <w:b/>
          <w:bCs/>
        </w:rPr>
        <w:t>uppercase</w:t>
      </w:r>
      <w:r w:rsidRPr="00E0046C">
        <w:t xml:space="preserve"> of </w:t>
      </w:r>
      <w:r w:rsidRPr="00E0046C">
        <w:rPr>
          <w:b/>
          <w:bCs/>
        </w:rPr>
        <w:t>CustomerName</w:t>
      </w:r>
      <w:r w:rsidRPr="00E0046C">
        <w:t xml:space="preserve">), and </w:t>
      </w:r>
      <w:r w:rsidR="00894B93" w:rsidRPr="00E60325">
        <w:rPr>
          <w:b/>
          <w:bCs/>
        </w:rPr>
        <w:t>DOB</w:t>
      </w:r>
      <w:r w:rsidR="00894B93">
        <w:t xml:space="preserve"> (obtained from </w:t>
      </w:r>
      <w:r w:rsidRPr="00894B93">
        <w:rPr>
          <w:b/>
          <w:bCs/>
        </w:rPr>
        <w:t>CustomerDOB</w:t>
      </w:r>
      <w:r w:rsidR="00894B93">
        <w:t>)</w:t>
      </w:r>
      <w:r w:rsidRPr="00E0046C">
        <w:t xml:space="preserve"> </w:t>
      </w:r>
      <w:r w:rsidR="00E60325">
        <w:t xml:space="preserve">for every customer whose </w:t>
      </w:r>
      <w:r w:rsidRPr="00E0046C">
        <w:rPr>
          <w:b/>
          <w:bCs/>
        </w:rPr>
        <w:t>date of birth</w:t>
      </w:r>
      <w:r w:rsidRPr="00E0046C">
        <w:t xml:space="preserve"> is </w:t>
      </w:r>
      <w:r w:rsidRPr="00E0046C">
        <w:rPr>
          <w:b/>
          <w:bCs/>
        </w:rPr>
        <w:t>before 2000</w:t>
      </w:r>
      <w:r w:rsidRPr="00E0046C">
        <w:t xml:space="preserve">. </w:t>
      </w:r>
      <w:r w:rsidR="006267F9">
        <w:t>Then, c</w:t>
      </w:r>
      <w:r w:rsidRPr="00E0046C">
        <w:t xml:space="preserve">ombine it with </w:t>
      </w:r>
      <w:r w:rsidR="00C755CE">
        <w:rPr>
          <w:b/>
          <w:bCs/>
        </w:rPr>
        <w:t xml:space="preserve">ID </w:t>
      </w:r>
      <w:r w:rsidR="00C755CE">
        <w:t xml:space="preserve">(obtaubed from </w:t>
      </w:r>
      <w:r w:rsidR="00C755CE" w:rsidRPr="00F46C6A">
        <w:rPr>
          <w:b/>
          <w:bCs/>
        </w:rPr>
        <w:t>StaffID</w:t>
      </w:r>
      <w:r w:rsidR="00C755CE">
        <w:t>)</w:t>
      </w:r>
      <w:r w:rsidR="005140F0">
        <w:t>,</w:t>
      </w:r>
      <w:r w:rsidRPr="00E0046C">
        <w:t xml:space="preserve"> </w:t>
      </w:r>
      <w:r w:rsidR="006820E5" w:rsidRPr="006820E5">
        <w:rPr>
          <w:b/>
          <w:bCs/>
        </w:rPr>
        <w:t>Name</w:t>
      </w:r>
      <w:r w:rsidRPr="00E0046C">
        <w:t xml:space="preserve"> (obtained from the </w:t>
      </w:r>
      <w:r w:rsidRPr="00E0046C">
        <w:rPr>
          <w:b/>
          <w:bCs/>
        </w:rPr>
        <w:t>uppercase</w:t>
      </w:r>
      <w:r w:rsidRPr="00E0046C">
        <w:t xml:space="preserve"> of </w:t>
      </w:r>
      <w:r w:rsidRPr="00E0046C">
        <w:rPr>
          <w:b/>
          <w:bCs/>
        </w:rPr>
        <w:t>StaffName</w:t>
      </w:r>
      <w:r w:rsidRPr="00E0046C">
        <w:t xml:space="preserve">), and </w:t>
      </w:r>
      <w:r w:rsidR="003D009B" w:rsidRPr="00E60325">
        <w:rPr>
          <w:b/>
          <w:bCs/>
        </w:rPr>
        <w:t>DOB</w:t>
      </w:r>
      <w:r w:rsidR="003D009B">
        <w:t xml:space="preserve"> (obtained from </w:t>
      </w:r>
      <w:r w:rsidR="00B655C1">
        <w:rPr>
          <w:b/>
          <w:bCs/>
        </w:rPr>
        <w:t>StaffDOB</w:t>
      </w:r>
      <w:r w:rsidR="003D009B">
        <w:t>)</w:t>
      </w:r>
      <w:r w:rsidRPr="00E0046C">
        <w:rPr>
          <w:b/>
          <w:bCs/>
        </w:rPr>
        <w:t>.</w:t>
      </w:r>
      <w:r w:rsidRPr="00E0046C">
        <w:t xml:space="preserve"> </w:t>
      </w:r>
    </w:p>
    <w:p w14:paraId="553BC7A2" w14:textId="7275CAB3" w:rsidR="00E0046C" w:rsidRDefault="00E0046C" w:rsidP="00E0046C">
      <w:pPr>
        <w:pStyle w:val="ListParagraph"/>
        <w:spacing w:line="360" w:lineRule="auto"/>
        <w:ind w:left="360"/>
        <w:jc w:val="both"/>
        <w:rPr>
          <w:b/>
          <w:bCs/>
        </w:rPr>
      </w:pPr>
      <w:r w:rsidRPr="00E0046C">
        <w:rPr>
          <w:b/>
          <w:bCs/>
        </w:rPr>
        <w:t>(UPPER, YEAR, UNION)</w:t>
      </w:r>
    </w:p>
    <w:p w14:paraId="69D48A6C" w14:textId="2CB5D501" w:rsidR="00AE2245" w:rsidRDefault="003C0B32" w:rsidP="00AE2245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9A11543" wp14:editId="5C75CCE0">
            <wp:extent cx="2572949" cy="2787650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84"/>
                    <a:stretch/>
                  </pic:blipFill>
                  <pic:spPr bwMode="auto">
                    <a:xfrm>
                      <a:off x="0" y="0"/>
                      <a:ext cx="2593403" cy="28098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94388" w14:textId="03CED3B3" w:rsidR="003C0B32" w:rsidRDefault="003C0B32" w:rsidP="00AE2245">
      <w:pPr>
        <w:pStyle w:val="ListParagraph"/>
        <w:spacing w:line="360" w:lineRule="auto"/>
        <w:ind w:left="360"/>
        <w:jc w:val="both"/>
      </w:pPr>
    </w:p>
    <w:p w14:paraId="26E45A49" w14:textId="77777777" w:rsidR="003C0B32" w:rsidRDefault="003C0B32" w:rsidP="00B7760F">
      <w:pPr>
        <w:spacing w:line="360" w:lineRule="auto"/>
        <w:jc w:val="both"/>
      </w:pPr>
    </w:p>
    <w:p w14:paraId="29938107" w14:textId="127D4F0C" w:rsidR="00AE2245" w:rsidRPr="00AE2245" w:rsidRDefault="00AE2245" w:rsidP="00AE2245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AE2245">
        <w:lastRenderedPageBreak/>
        <w:t xml:space="preserve">Display </w:t>
      </w:r>
      <w:r w:rsidRPr="00AE2245">
        <w:rPr>
          <w:b/>
          <w:bCs/>
        </w:rPr>
        <w:t>TransactionID</w:t>
      </w:r>
      <w:r w:rsidRPr="00AE2245">
        <w:t xml:space="preserve"> (obtained from </w:t>
      </w:r>
      <w:r w:rsidRPr="00AE2245">
        <w:rPr>
          <w:b/>
          <w:bCs/>
        </w:rPr>
        <w:t>TransactionID</w:t>
      </w:r>
      <w:r w:rsidRPr="00AE2245">
        <w:t xml:space="preserve"> by </w:t>
      </w:r>
      <w:r w:rsidRPr="00AE2245">
        <w:rPr>
          <w:b/>
          <w:bCs/>
        </w:rPr>
        <w:t xml:space="preserve">replacing </w:t>
      </w:r>
      <w:r w:rsidRPr="00AE2245">
        <w:t>"</w:t>
      </w:r>
      <w:r w:rsidRPr="00AE2245">
        <w:rPr>
          <w:b/>
          <w:bCs/>
        </w:rPr>
        <w:t>TR</w:t>
      </w:r>
      <w:r w:rsidRPr="00AE2245">
        <w:t>" with "</w:t>
      </w:r>
      <w:r w:rsidRPr="00AE2245">
        <w:rPr>
          <w:b/>
          <w:bCs/>
        </w:rPr>
        <w:t>Transaction</w:t>
      </w:r>
      <w:r w:rsidRPr="00AE2245">
        <w:t xml:space="preserve">") and </w:t>
      </w:r>
      <w:r w:rsidRPr="00AE2245">
        <w:rPr>
          <w:b/>
          <w:bCs/>
        </w:rPr>
        <w:t>BookTitle</w:t>
      </w:r>
      <w:r w:rsidRPr="00AE2245">
        <w:t xml:space="preserve"> for every </w:t>
      </w:r>
      <w:r w:rsidRPr="00AE2245">
        <w:rPr>
          <w:b/>
          <w:bCs/>
        </w:rPr>
        <w:t>BookTitle</w:t>
      </w:r>
      <w:r w:rsidRPr="00AE2245">
        <w:t xml:space="preserve"> that </w:t>
      </w:r>
      <w:r w:rsidRPr="00AE2245">
        <w:rPr>
          <w:b/>
          <w:bCs/>
        </w:rPr>
        <w:t>contains "Learn"</w:t>
      </w:r>
      <w:r w:rsidR="00262799">
        <w:t xml:space="preserve">. Then, </w:t>
      </w:r>
      <w:r w:rsidRPr="00AE2245">
        <w:t xml:space="preserve">combined it with </w:t>
      </w:r>
      <w:r w:rsidRPr="00AE2245">
        <w:rPr>
          <w:b/>
          <w:bCs/>
        </w:rPr>
        <w:t>TransactionID</w:t>
      </w:r>
      <w:r w:rsidRPr="00AE2245">
        <w:t xml:space="preserve"> (obtained from </w:t>
      </w:r>
      <w:r w:rsidRPr="00AE2245">
        <w:rPr>
          <w:b/>
          <w:bCs/>
        </w:rPr>
        <w:t>TransactionID</w:t>
      </w:r>
      <w:r w:rsidRPr="00AE2245">
        <w:t xml:space="preserve"> by replacing "</w:t>
      </w:r>
      <w:r w:rsidRPr="00AE2245">
        <w:rPr>
          <w:b/>
          <w:bCs/>
        </w:rPr>
        <w:t>TR</w:t>
      </w:r>
      <w:r w:rsidRPr="00AE2245">
        <w:t>" with "</w:t>
      </w:r>
      <w:r w:rsidRPr="00AE2245">
        <w:rPr>
          <w:b/>
          <w:bCs/>
        </w:rPr>
        <w:t>Transaction</w:t>
      </w:r>
      <w:r w:rsidRPr="00AE2245">
        <w:t xml:space="preserve">") and </w:t>
      </w:r>
      <w:r w:rsidRPr="00AE2245">
        <w:rPr>
          <w:b/>
          <w:bCs/>
        </w:rPr>
        <w:t>BookTitle</w:t>
      </w:r>
      <w:r w:rsidRPr="00AE2245">
        <w:t xml:space="preserve"> for every </w:t>
      </w:r>
      <w:r>
        <w:rPr>
          <w:b/>
          <w:bCs/>
        </w:rPr>
        <w:t>T</w:t>
      </w:r>
      <w:r w:rsidRPr="00AE2245">
        <w:rPr>
          <w:b/>
          <w:bCs/>
        </w:rPr>
        <w:t>ransaction</w:t>
      </w:r>
      <w:r>
        <w:rPr>
          <w:b/>
          <w:bCs/>
        </w:rPr>
        <w:t>D</w:t>
      </w:r>
      <w:r w:rsidRPr="00AE2245">
        <w:rPr>
          <w:b/>
          <w:bCs/>
        </w:rPr>
        <w:t>ate</w:t>
      </w:r>
      <w:r w:rsidRPr="00AE2245">
        <w:t xml:space="preserve"> that has </w:t>
      </w:r>
      <w:r w:rsidRPr="00AE2245">
        <w:rPr>
          <w:b/>
          <w:bCs/>
        </w:rPr>
        <w:t>odd month</w:t>
      </w:r>
      <w:r w:rsidRPr="00AE2245">
        <w:t xml:space="preserve">. </w:t>
      </w:r>
    </w:p>
    <w:p w14:paraId="7317307F" w14:textId="3B7354E2" w:rsidR="000F642F" w:rsidRPr="000F642F" w:rsidRDefault="00AE2245" w:rsidP="000F642F">
      <w:pPr>
        <w:pStyle w:val="ListParagraph"/>
        <w:spacing w:line="360" w:lineRule="auto"/>
        <w:ind w:left="360"/>
        <w:jc w:val="both"/>
        <w:rPr>
          <w:b/>
          <w:bCs/>
        </w:rPr>
      </w:pPr>
      <w:r w:rsidRPr="00AE2245">
        <w:rPr>
          <w:b/>
          <w:bCs/>
        </w:rPr>
        <w:t>(REPLACE, JOIN, LIKE, UNION, MONTH)</w:t>
      </w:r>
    </w:p>
    <w:p w14:paraId="5C0DA8BB" w14:textId="6FB369A3" w:rsidR="000F642F" w:rsidRDefault="00EA73DC" w:rsidP="00AE2245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0E88F6B" wp14:editId="0A2A019A">
            <wp:extent cx="2615568" cy="3327400"/>
            <wp:effectExtent l="19050" t="1905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846" cy="3329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4E6B8" w14:textId="74FBE102" w:rsidR="00F012D2" w:rsidRPr="00F012D2" w:rsidRDefault="00F012D2" w:rsidP="00F012D2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br w:type="page"/>
      </w:r>
    </w:p>
    <w:p w14:paraId="749AD7E6" w14:textId="00CDF793" w:rsidR="00AE2245" w:rsidRPr="00AE2245" w:rsidRDefault="00AE2245" w:rsidP="00AE2245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AE2245">
        <w:rPr>
          <w:b/>
          <w:bCs/>
        </w:rPr>
        <w:lastRenderedPageBreak/>
        <w:t>Delete column BookPublisherName</w:t>
      </w:r>
      <w:r w:rsidRPr="00AE2245">
        <w:t xml:space="preserve"> from </w:t>
      </w:r>
      <w:r w:rsidRPr="00B929C1">
        <w:rPr>
          <w:b/>
          <w:bCs/>
        </w:rPr>
        <w:t>MsBook</w:t>
      </w:r>
      <w:r w:rsidRPr="00AE2245">
        <w:t xml:space="preserve"> permanently</w:t>
      </w:r>
      <w:r>
        <w:t>.</w:t>
      </w:r>
    </w:p>
    <w:p w14:paraId="6D0FE978" w14:textId="5FE7B659" w:rsidR="00AE2245" w:rsidRDefault="00AE2245" w:rsidP="00AE2245">
      <w:pPr>
        <w:pStyle w:val="ListParagraph"/>
        <w:spacing w:line="360" w:lineRule="auto"/>
        <w:ind w:left="360"/>
        <w:jc w:val="both"/>
        <w:rPr>
          <w:b/>
          <w:bCs/>
        </w:rPr>
      </w:pPr>
      <w:r w:rsidRPr="00AE2245">
        <w:rPr>
          <w:b/>
          <w:bCs/>
        </w:rPr>
        <w:t>(DROP)</w:t>
      </w:r>
    </w:p>
    <w:p w14:paraId="57BDB1B2" w14:textId="38672BE6" w:rsidR="00F012D2" w:rsidRDefault="00000000" w:rsidP="000F642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noProof/>
        </w:rPr>
        <w:pict w14:anchorId="276A36BD">
          <v:rect id="_x0000_s2057" style="position:absolute;left:0;text-align:left;margin-left:341.2pt;margin-top:25.7pt;width:87pt;height:209pt;z-index:251660800" filled="f" strokecolor="red" strokeweight="1pt"/>
        </w:pict>
      </w:r>
      <w:r w:rsidR="00001C75" w:rsidRPr="0032718E">
        <w:rPr>
          <w:b/>
          <w:bCs/>
          <w:noProof/>
        </w:rPr>
        <w:drawing>
          <wp:anchor distT="0" distB="0" distL="114300" distR="114300" simplePos="0" relativeHeight="251654144" behindDoc="0" locked="0" layoutInCell="1" allowOverlap="1" wp14:anchorId="28BB8763" wp14:editId="47A72D98">
            <wp:simplePos x="0" y="0"/>
            <wp:positionH relativeFrom="column">
              <wp:posOffset>252095</wp:posOffset>
            </wp:positionH>
            <wp:positionV relativeFrom="paragraph">
              <wp:posOffset>330200</wp:posOffset>
            </wp:positionV>
            <wp:extent cx="5799455" cy="2657475"/>
            <wp:effectExtent l="19050" t="19050" r="0" b="9525"/>
            <wp:wrapTopAndBottom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2657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2D2">
        <w:rPr>
          <w:b/>
          <w:bCs/>
        </w:rPr>
        <w:t xml:space="preserve">      </w:t>
      </w:r>
      <w:r w:rsidR="00F012D2" w:rsidRPr="00F012D2">
        <w:rPr>
          <w:b/>
          <w:bCs/>
          <w:u w:val="single"/>
        </w:rPr>
        <w:t>Before</w:t>
      </w:r>
    </w:p>
    <w:p w14:paraId="21659FAE" w14:textId="418B0E0C" w:rsidR="00F012D2" w:rsidRPr="00F012D2" w:rsidRDefault="00F012D2" w:rsidP="000F642F">
      <w:pPr>
        <w:spacing w:line="360" w:lineRule="auto"/>
        <w:jc w:val="both"/>
        <w:rPr>
          <w:b/>
          <w:bCs/>
        </w:rPr>
      </w:pPr>
    </w:p>
    <w:p w14:paraId="7EEA54A4" w14:textId="5A894EFF" w:rsidR="00F012D2" w:rsidRDefault="0032718E" w:rsidP="000F642F">
      <w:pPr>
        <w:spacing w:line="360" w:lineRule="auto"/>
        <w:jc w:val="both"/>
        <w:rPr>
          <w:b/>
          <w:bCs/>
          <w:u w:val="single"/>
        </w:rPr>
      </w:pPr>
      <w:r w:rsidRPr="0032718E">
        <w:rPr>
          <w:b/>
          <w:bCs/>
          <w:noProof/>
        </w:rPr>
        <w:drawing>
          <wp:anchor distT="0" distB="0" distL="114300" distR="114300" simplePos="0" relativeHeight="251654656" behindDoc="0" locked="0" layoutInCell="1" allowOverlap="1" wp14:anchorId="1D6639CE" wp14:editId="0607A1FF">
            <wp:simplePos x="0" y="0"/>
            <wp:positionH relativeFrom="column">
              <wp:posOffset>246380</wp:posOffset>
            </wp:positionH>
            <wp:positionV relativeFrom="paragraph">
              <wp:posOffset>332740</wp:posOffset>
            </wp:positionV>
            <wp:extent cx="5276850" cy="2966720"/>
            <wp:effectExtent l="19050" t="19050" r="0" b="5080"/>
            <wp:wrapTopAndBottom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67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2D2">
        <w:rPr>
          <w:b/>
          <w:bCs/>
        </w:rPr>
        <w:t xml:space="preserve">      </w:t>
      </w:r>
      <w:r w:rsidR="00F012D2" w:rsidRPr="00F012D2">
        <w:rPr>
          <w:b/>
          <w:bCs/>
          <w:u w:val="single"/>
        </w:rPr>
        <w:t>After</w:t>
      </w:r>
    </w:p>
    <w:p w14:paraId="79F591AE" w14:textId="4C1084F7" w:rsidR="0032718E" w:rsidRDefault="0032718E" w:rsidP="000F642F">
      <w:pPr>
        <w:spacing w:line="360" w:lineRule="auto"/>
        <w:jc w:val="both"/>
        <w:rPr>
          <w:b/>
          <w:bCs/>
          <w:u w:val="single"/>
        </w:rPr>
      </w:pPr>
    </w:p>
    <w:p w14:paraId="02FC48AC" w14:textId="0466103B" w:rsidR="0032718E" w:rsidRPr="0032718E" w:rsidRDefault="0032718E" w:rsidP="000F642F">
      <w:pPr>
        <w:spacing w:line="360" w:lineRule="auto"/>
        <w:jc w:val="both"/>
        <w:rPr>
          <w:b/>
          <w:bCs/>
        </w:rPr>
      </w:pPr>
    </w:p>
    <w:p w14:paraId="2D6A618F" w14:textId="12131E9B" w:rsidR="00AE2245" w:rsidRPr="00AE2245" w:rsidRDefault="00AE2245" w:rsidP="00AE2245">
      <w:pPr>
        <w:pStyle w:val="ListParagraph"/>
        <w:numPr>
          <w:ilvl w:val="0"/>
          <w:numId w:val="21"/>
        </w:numPr>
        <w:spacing w:line="360" w:lineRule="auto"/>
        <w:jc w:val="both"/>
      </w:pPr>
      <w:r w:rsidRPr="00AE2245">
        <w:rPr>
          <w:b/>
          <w:bCs/>
        </w:rPr>
        <w:lastRenderedPageBreak/>
        <w:t>Delete data</w:t>
      </w:r>
      <w:r w:rsidRPr="00AE2245">
        <w:t xml:space="preserve"> from </w:t>
      </w:r>
      <w:r w:rsidRPr="00AE2245">
        <w:rPr>
          <w:b/>
          <w:bCs/>
        </w:rPr>
        <w:t>MsBook</w:t>
      </w:r>
      <w:r w:rsidRPr="00AE2245">
        <w:t xml:space="preserve"> which the </w:t>
      </w:r>
      <w:r w:rsidRPr="00AE2245">
        <w:rPr>
          <w:b/>
          <w:bCs/>
        </w:rPr>
        <w:t>TransactionDate</w:t>
      </w:r>
      <w:r w:rsidRPr="00AE2245">
        <w:t xml:space="preserve"> is on </w:t>
      </w:r>
      <w:r w:rsidRPr="00AE2245">
        <w:rPr>
          <w:b/>
          <w:bCs/>
        </w:rPr>
        <w:t>Wednesday</w:t>
      </w:r>
      <w:r w:rsidRPr="00AE2245">
        <w:t xml:space="preserve"> and the </w:t>
      </w:r>
      <w:r w:rsidRPr="00AE2245">
        <w:rPr>
          <w:b/>
          <w:bCs/>
        </w:rPr>
        <w:t>length</w:t>
      </w:r>
      <w:r w:rsidRPr="00AE2245">
        <w:t xml:space="preserve"> of the </w:t>
      </w:r>
      <w:r w:rsidRPr="00AE2245">
        <w:rPr>
          <w:b/>
          <w:bCs/>
        </w:rPr>
        <w:t>BookTitle</w:t>
      </w:r>
      <w:r w:rsidRPr="00AE2245">
        <w:t xml:space="preserve"> is </w:t>
      </w:r>
      <w:r w:rsidRPr="00AE2245">
        <w:rPr>
          <w:b/>
          <w:bCs/>
        </w:rPr>
        <w:t>less than 10</w:t>
      </w:r>
      <w:r>
        <w:rPr>
          <w:b/>
          <w:bCs/>
        </w:rPr>
        <w:t>.</w:t>
      </w:r>
    </w:p>
    <w:p w14:paraId="4B207296" w14:textId="7DF09DFC" w:rsidR="00AE2245" w:rsidRDefault="00AE2245" w:rsidP="00AE2245">
      <w:pPr>
        <w:pStyle w:val="ListParagraph"/>
        <w:spacing w:line="360" w:lineRule="auto"/>
        <w:ind w:left="360"/>
        <w:jc w:val="both"/>
        <w:rPr>
          <w:b/>
          <w:bCs/>
        </w:rPr>
      </w:pPr>
      <w:r w:rsidRPr="00AE2245">
        <w:rPr>
          <w:b/>
          <w:bCs/>
        </w:rPr>
        <w:t xml:space="preserve">(DELETE, DAYNAME, LENGTH)  </w:t>
      </w:r>
    </w:p>
    <w:p w14:paraId="1B344C81" w14:textId="5C611259" w:rsidR="0032718E" w:rsidRDefault="00000000" w:rsidP="00AE2245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  <w:noProof/>
        </w:rPr>
        <w:pict w14:anchorId="276A36BD">
          <v:rect id="_x0000_s2058" style="position:absolute;left:0;text-align:left;margin-left:19.45pt;margin-top:217.05pt;width:415.95pt;height:18.75pt;z-index:251661824" filled="f" strokecolor="red" strokeweight="1pt"/>
        </w:pict>
      </w:r>
      <w:r w:rsidR="0047295C" w:rsidRPr="0032718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7032068" wp14:editId="5A25452D">
            <wp:simplePos x="0" y="0"/>
            <wp:positionH relativeFrom="column">
              <wp:posOffset>254635</wp:posOffset>
            </wp:positionH>
            <wp:positionV relativeFrom="paragraph">
              <wp:posOffset>295910</wp:posOffset>
            </wp:positionV>
            <wp:extent cx="5276850" cy="2966720"/>
            <wp:effectExtent l="19050" t="19050" r="0" b="5080"/>
            <wp:wrapTopAndBottom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67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18E" w:rsidRPr="00F012D2">
        <w:rPr>
          <w:b/>
          <w:bCs/>
          <w:u w:val="single"/>
        </w:rPr>
        <w:t>Before</w:t>
      </w:r>
      <w:r w:rsidR="0032718E" w:rsidRPr="0032718E">
        <w:rPr>
          <w:b/>
          <w:bCs/>
        </w:rPr>
        <w:t xml:space="preserve"> </w:t>
      </w:r>
    </w:p>
    <w:p w14:paraId="72DC993B" w14:textId="04D018DE" w:rsidR="0032718E" w:rsidRDefault="0032718E" w:rsidP="00AE2245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7BDBA2AE" w14:textId="3BB79F0C" w:rsidR="0032718E" w:rsidRDefault="0032718E" w:rsidP="00AE2245">
      <w:pPr>
        <w:pStyle w:val="ListParagraph"/>
        <w:spacing w:line="360" w:lineRule="auto"/>
        <w:ind w:left="360"/>
        <w:jc w:val="both"/>
        <w:rPr>
          <w:b/>
          <w:bCs/>
          <w:u w:val="single"/>
        </w:rPr>
      </w:pPr>
      <w:r w:rsidRPr="0032718E">
        <w:rPr>
          <w:b/>
          <w:bCs/>
          <w:noProof/>
        </w:rPr>
        <w:drawing>
          <wp:anchor distT="0" distB="0" distL="114300" distR="114300" simplePos="0" relativeHeight="251655680" behindDoc="0" locked="0" layoutInCell="1" allowOverlap="1" wp14:anchorId="7CCC1016" wp14:editId="35715345">
            <wp:simplePos x="0" y="0"/>
            <wp:positionH relativeFrom="column">
              <wp:posOffset>245110</wp:posOffset>
            </wp:positionH>
            <wp:positionV relativeFrom="paragraph">
              <wp:posOffset>337185</wp:posOffset>
            </wp:positionV>
            <wp:extent cx="5367020" cy="2747010"/>
            <wp:effectExtent l="19050" t="19050" r="5080" b="0"/>
            <wp:wrapTopAndBottom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7470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2D2">
        <w:rPr>
          <w:b/>
          <w:bCs/>
          <w:u w:val="single"/>
        </w:rPr>
        <w:t>After</w:t>
      </w:r>
    </w:p>
    <w:p w14:paraId="748AFB48" w14:textId="327132D3" w:rsidR="0032718E" w:rsidRDefault="0032718E" w:rsidP="00AE2245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57A10409" w14:textId="2561516C" w:rsidR="00F012D2" w:rsidRPr="00AE2245" w:rsidRDefault="00F012D2" w:rsidP="00AE2245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50FFFF7D" w14:textId="3002A132" w:rsidR="00C67C86" w:rsidRDefault="00AE2245" w:rsidP="00AE2245">
      <w:pPr>
        <w:pStyle w:val="ListParagraph"/>
        <w:numPr>
          <w:ilvl w:val="0"/>
          <w:numId w:val="21"/>
        </w:numPr>
        <w:spacing w:line="360" w:lineRule="auto"/>
        <w:jc w:val="both"/>
      </w:pPr>
      <w:r w:rsidRPr="00AE2245">
        <w:lastRenderedPageBreak/>
        <w:t xml:space="preserve">Display </w:t>
      </w:r>
      <w:r w:rsidRPr="00AE2245">
        <w:rPr>
          <w:b/>
          <w:bCs/>
        </w:rPr>
        <w:t>StaffName</w:t>
      </w:r>
      <w:r w:rsidRPr="00AE2245">
        <w:t xml:space="preserve">, </w:t>
      </w:r>
      <w:r w:rsidRPr="00AE2245">
        <w:rPr>
          <w:b/>
          <w:bCs/>
        </w:rPr>
        <w:t>CustomerName</w:t>
      </w:r>
      <w:r w:rsidRPr="00AE2245">
        <w:t xml:space="preserve">, and </w:t>
      </w:r>
      <w:r w:rsidRPr="00AE2245">
        <w:rPr>
          <w:b/>
          <w:bCs/>
        </w:rPr>
        <w:t>TransactionDate</w:t>
      </w:r>
      <w:r>
        <w:t xml:space="preserve"> </w:t>
      </w:r>
      <w:r w:rsidRPr="00AE2245">
        <w:t xml:space="preserve">(obtained </w:t>
      </w:r>
      <w:r w:rsidR="00940E84">
        <w:t xml:space="preserve">by </w:t>
      </w:r>
      <w:r w:rsidRPr="00C67C86">
        <w:rPr>
          <w:b/>
          <w:bCs/>
        </w:rPr>
        <w:t>add</w:t>
      </w:r>
      <w:r w:rsidR="00940E84">
        <w:rPr>
          <w:b/>
          <w:bCs/>
        </w:rPr>
        <w:t>ing</w:t>
      </w:r>
      <w:r w:rsidRPr="00C67C86">
        <w:rPr>
          <w:b/>
          <w:bCs/>
        </w:rPr>
        <w:t xml:space="preserve"> 5 day</w:t>
      </w:r>
      <w:r w:rsidR="00853BBE">
        <w:rPr>
          <w:b/>
          <w:bCs/>
        </w:rPr>
        <w:t>s</w:t>
      </w:r>
      <w:r w:rsidRPr="00AE2245">
        <w:t xml:space="preserve"> from the </w:t>
      </w:r>
      <w:r w:rsidRPr="00C67C86">
        <w:rPr>
          <w:b/>
          <w:bCs/>
        </w:rPr>
        <w:t xml:space="preserve">original </w:t>
      </w:r>
      <w:r w:rsidR="00CB18FD">
        <w:rPr>
          <w:b/>
          <w:bCs/>
        </w:rPr>
        <w:t>TransactionDate</w:t>
      </w:r>
      <w:r w:rsidRPr="00AE2245">
        <w:t xml:space="preserve">) where </w:t>
      </w:r>
      <w:r w:rsidRPr="00C67C86">
        <w:rPr>
          <w:b/>
          <w:bCs/>
        </w:rPr>
        <w:t>StaffGender</w:t>
      </w:r>
      <w:r w:rsidRPr="00AE2245">
        <w:t xml:space="preserve"> is </w:t>
      </w:r>
      <w:r w:rsidRPr="00C67C86">
        <w:rPr>
          <w:b/>
          <w:bCs/>
        </w:rPr>
        <w:t>Male</w:t>
      </w:r>
      <w:r w:rsidRPr="00AE2245">
        <w:t xml:space="preserve"> and day of </w:t>
      </w:r>
      <w:r w:rsidRPr="00C67C86">
        <w:rPr>
          <w:b/>
          <w:bCs/>
        </w:rPr>
        <w:t>CustomerDOB</w:t>
      </w:r>
      <w:r w:rsidRPr="00AE2245">
        <w:t xml:space="preserve"> is </w:t>
      </w:r>
      <w:r w:rsidRPr="00C67C86">
        <w:rPr>
          <w:b/>
          <w:bCs/>
        </w:rPr>
        <w:t>more</w:t>
      </w:r>
      <w:r w:rsidRPr="00AE2245">
        <w:t xml:space="preserve"> </w:t>
      </w:r>
      <w:r w:rsidRPr="00C67C86">
        <w:rPr>
          <w:b/>
          <w:bCs/>
        </w:rPr>
        <w:t>than 20</w:t>
      </w:r>
      <w:r w:rsidR="00C67C86">
        <w:t>.</w:t>
      </w:r>
    </w:p>
    <w:p w14:paraId="05997EE7" w14:textId="36333A1C" w:rsidR="00AE2245" w:rsidRDefault="00AE2245" w:rsidP="00C67C86">
      <w:pPr>
        <w:pStyle w:val="ListParagraph"/>
        <w:spacing w:line="360" w:lineRule="auto"/>
        <w:ind w:left="360"/>
        <w:jc w:val="both"/>
        <w:rPr>
          <w:b/>
          <w:bCs/>
        </w:rPr>
      </w:pPr>
      <w:r w:rsidRPr="00C67C86">
        <w:rPr>
          <w:b/>
          <w:bCs/>
        </w:rPr>
        <w:t>(ADDDATE, DAY)</w:t>
      </w:r>
    </w:p>
    <w:p w14:paraId="66490429" w14:textId="19706F62" w:rsidR="0032718E" w:rsidRDefault="0032718E" w:rsidP="00C67C86">
      <w:pPr>
        <w:pStyle w:val="ListParagraph"/>
        <w:spacing w:line="360" w:lineRule="auto"/>
        <w:ind w:left="360"/>
        <w:jc w:val="both"/>
        <w:rPr>
          <w:b/>
          <w:bCs/>
        </w:rPr>
      </w:pPr>
      <w:r w:rsidRPr="0032718E">
        <w:rPr>
          <w:b/>
          <w:bCs/>
          <w:noProof/>
        </w:rPr>
        <w:drawing>
          <wp:inline distT="0" distB="0" distL="0" distR="0" wp14:anchorId="57F8C911" wp14:editId="6D921D06">
            <wp:extent cx="3802710" cy="1074513"/>
            <wp:effectExtent l="19050" t="19050" r="762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07451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DD45A" w14:textId="77777777" w:rsidR="0032718E" w:rsidRPr="00A71A7E" w:rsidRDefault="0032718E" w:rsidP="00A71A7E">
      <w:pPr>
        <w:pStyle w:val="ListParagraph"/>
        <w:ind w:left="360"/>
        <w:jc w:val="both"/>
        <w:rPr>
          <w:b/>
          <w:bCs/>
          <w:sz w:val="22"/>
          <w:szCs w:val="22"/>
        </w:rPr>
      </w:pPr>
    </w:p>
    <w:p w14:paraId="1DFA760D" w14:textId="648031B4" w:rsidR="00C67C86" w:rsidRPr="00C67C86" w:rsidRDefault="00AE2245" w:rsidP="00AE2245">
      <w:pPr>
        <w:pStyle w:val="ListParagraph"/>
        <w:numPr>
          <w:ilvl w:val="0"/>
          <w:numId w:val="21"/>
        </w:numPr>
        <w:spacing w:line="360" w:lineRule="auto"/>
        <w:jc w:val="both"/>
      </w:pPr>
      <w:r w:rsidRPr="00AE2245">
        <w:t xml:space="preserve">Display </w:t>
      </w:r>
      <w:r w:rsidRPr="00C67C86">
        <w:rPr>
          <w:b/>
          <w:bCs/>
        </w:rPr>
        <w:t>TransactionID</w:t>
      </w:r>
      <w:r w:rsidRPr="00AE2245">
        <w:t xml:space="preserve">, </w:t>
      </w:r>
      <w:r w:rsidRPr="00C67C86">
        <w:rPr>
          <w:b/>
          <w:bCs/>
        </w:rPr>
        <w:t>Book</w:t>
      </w:r>
      <w:r w:rsidR="00837B19">
        <w:rPr>
          <w:b/>
          <w:bCs/>
        </w:rPr>
        <w:t>ID,</w:t>
      </w:r>
      <w:r w:rsidRPr="00AE2245">
        <w:t xml:space="preserve"> and </w:t>
      </w:r>
      <w:r w:rsidRPr="00C67C86">
        <w:rPr>
          <w:b/>
          <w:bCs/>
        </w:rPr>
        <w:t>Book</w:t>
      </w:r>
      <w:r w:rsidR="00250379">
        <w:rPr>
          <w:b/>
          <w:bCs/>
        </w:rPr>
        <w:t>Title</w:t>
      </w:r>
      <w:r w:rsidRPr="00AE2245">
        <w:t xml:space="preserve"> (obtained from </w:t>
      </w:r>
      <w:r w:rsidRPr="00C67C86">
        <w:rPr>
          <w:b/>
          <w:bCs/>
        </w:rPr>
        <w:t>Book</w:t>
      </w:r>
      <w:r w:rsidR="00250379">
        <w:rPr>
          <w:b/>
          <w:bCs/>
        </w:rPr>
        <w:t>Title</w:t>
      </w:r>
      <w:r w:rsidR="002C33A4">
        <w:rPr>
          <w:b/>
          <w:bCs/>
        </w:rPr>
        <w:t xml:space="preserve"> </w:t>
      </w:r>
      <w:r w:rsidR="002C33A4">
        <w:t xml:space="preserve">in </w:t>
      </w:r>
      <w:r w:rsidR="002C33A4" w:rsidRPr="002C33A4">
        <w:rPr>
          <w:b/>
          <w:bCs/>
        </w:rPr>
        <w:t>uppercase</w:t>
      </w:r>
      <w:r w:rsidR="002C33A4">
        <w:t xml:space="preserve"> format</w:t>
      </w:r>
      <w:r w:rsidR="00250379">
        <w:t>)</w:t>
      </w:r>
      <w:r w:rsidRPr="00AE2245">
        <w:t xml:space="preserve">. </w:t>
      </w:r>
      <w:r w:rsidR="00F558C7">
        <w:t>Then</w:t>
      </w:r>
      <w:r w:rsidRPr="00AE2245">
        <w:t xml:space="preserve">, </w:t>
      </w:r>
      <w:r w:rsidRPr="00C67C86">
        <w:rPr>
          <w:b/>
          <w:bCs/>
        </w:rPr>
        <w:t>sort</w:t>
      </w:r>
      <w:r w:rsidRPr="00AE2245">
        <w:t xml:space="preserve"> the </w:t>
      </w:r>
      <w:r w:rsidR="00F558C7">
        <w:t>data</w:t>
      </w:r>
      <w:r w:rsidRPr="00AE2245">
        <w:t xml:space="preserve"> by </w:t>
      </w:r>
      <w:r w:rsidRPr="00C67C86">
        <w:rPr>
          <w:b/>
          <w:bCs/>
        </w:rPr>
        <w:t>BookTitle</w:t>
      </w:r>
      <w:r w:rsidRPr="00AE2245">
        <w:t xml:space="preserve"> </w:t>
      </w:r>
      <w:r w:rsidR="00F558C7">
        <w:t xml:space="preserve">in </w:t>
      </w:r>
      <w:r w:rsidR="00F558C7" w:rsidRPr="005561C4">
        <w:rPr>
          <w:b/>
          <w:bCs/>
        </w:rPr>
        <w:t>ascending</w:t>
      </w:r>
      <w:r w:rsidR="00F558C7">
        <w:t xml:space="preserve"> format</w:t>
      </w:r>
      <w:r w:rsidRPr="00C67C86">
        <w:rPr>
          <w:b/>
          <w:bCs/>
        </w:rPr>
        <w:t>.</w:t>
      </w:r>
    </w:p>
    <w:p w14:paraId="27D4C246" w14:textId="55783AB0" w:rsidR="00AE2245" w:rsidRDefault="00C67C86" w:rsidP="00C67C86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(UPPER, ORDER BY)</w:t>
      </w:r>
    </w:p>
    <w:p w14:paraId="00706269" w14:textId="079F1A4F" w:rsidR="0032718E" w:rsidRDefault="007D32D6" w:rsidP="00C67C86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FCA7980" wp14:editId="216DD902">
            <wp:extent cx="3547872" cy="3829201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023" cy="3833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10264" w14:textId="16CD3142" w:rsidR="007D32D6" w:rsidRDefault="007D32D6" w:rsidP="00C67C86">
      <w:pPr>
        <w:pStyle w:val="ListParagraph"/>
        <w:spacing w:line="360" w:lineRule="auto"/>
        <w:ind w:left="360"/>
        <w:jc w:val="both"/>
      </w:pPr>
    </w:p>
    <w:p w14:paraId="1198AD09" w14:textId="2860E556" w:rsidR="007D32D6" w:rsidRDefault="007D32D6" w:rsidP="00C67C86">
      <w:pPr>
        <w:pStyle w:val="ListParagraph"/>
        <w:spacing w:line="360" w:lineRule="auto"/>
        <w:ind w:left="360"/>
        <w:jc w:val="both"/>
      </w:pPr>
    </w:p>
    <w:p w14:paraId="284ADB20" w14:textId="77777777" w:rsidR="00EC449E" w:rsidRDefault="00EC449E" w:rsidP="00C67C86">
      <w:pPr>
        <w:pStyle w:val="ListParagraph"/>
        <w:spacing w:line="360" w:lineRule="auto"/>
        <w:ind w:left="360"/>
        <w:jc w:val="both"/>
      </w:pPr>
    </w:p>
    <w:p w14:paraId="5C32FC86" w14:textId="46A21CDB" w:rsidR="00C67C86" w:rsidRDefault="00AE2245" w:rsidP="00AE2245">
      <w:pPr>
        <w:pStyle w:val="ListParagraph"/>
        <w:numPr>
          <w:ilvl w:val="0"/>
          <w:numId w:val="21"/>
        </w:numPr>
        <w:spacing w:line="360" w:lineRule="auto"/>
        <w:jc w:val="both"/>
      </w:pPr>
      <w:r w:rsidRPr="00AE2245">
        <w:lastRenderedPageBreak/>
        <w:t xml:space="preserve">Create a </w:t>
      </w:r>
      <w:r w:rsidRPr="00C67C86">
        <w:rPr>
          <w:b/>
          <w:bCs/>
        </w:rPr>
        <w:t>view</w:t>
      </w:r>
      <w:r w:rsidRPr="00AE2245">
        <w:t xml:space="preserve"> named </w:t>
      </w:r>
      <w:r w:rsidRPr="00C67C86">
        <w:rPr>
          <w:b/>
          <w:bCs/>
        </w:rPr>
        <w:t>'BookTransaction'</w:t>
      </w:r>
      <w:r w:rsidRPr="00AE2245">
        <w:t xml:space="preserve"> to display </w:t>
      </w:r>
      <w:r w:rsidRPr="00C67C86">
        <w:rPr>
          <w:b/>
          <w:bCs/>
        </w:rPr>
        <w:t>TransactionID</w:t>
      </w:r>
      <w:r w:rsidRPr="00AE2245">
        <w:t xml:space="preserve">, </w:t>
      </w:r>
      <w:r w:rsidRPr="00C67C86">
        <w:rPr>
          <w:b/>
          <w:bCs/>
        </w:rPr>
        <w:t>BookTitle</w:t>
      </w:r>
      <w:r w:rsidR="00B81E29">
        <w:rPr>
          <w:b/>
          <w:bCs/>
        </w:rPr>
        <w:t xml:space="preserve"> </w:t>
      </w:r>
      <w:r w:rsidR="00B81E29">
        <w:t xml:space="preserve">(obtained from </w:t>
      </w:r>
      <w:r w:rsidR="00B81E29" w:rsidRPr="00EC449E">
        <w:rPr>
          <w:b/>
          <w:bCs/>
        </w:rPr>
        <w:t>BookTitle</w:t>
      </w:r>
      <w:r w:rsidR="00B81E29">
        <w:t xml:space="preserve"> in </w:t>
      </w:r>
      <w:r w:rsidR="00B81E29" w:rsidRPr="00EC449E">
        <w:rPr>
          <w:b/>
          <w:bCs/>
        </w:rPr>
        <w:t>lowercase</w:t>
      </w:r>
      <w:r w:rsidR="00B81E29">
        <w:t xml:space="preserve"> format)</w:t>
      </w:r>
      <w:r w:rsidRPr="00AE2245">
        <w:t xml:space="preserve">, </w:t>
      </w:r>
      <w:r w:rsidRPr="00C67C86">
        <w:rPr>
          <w:b/>
          <w:bCs/>
        </w:rPr>
        <w:t>BookAuthorName</w:t>
      </w:r>
      <w:r w:rsidR="00AA0089">
        <w:rPr>
          <w:b/>
          <w:bCs/>
        </w:rPr>
        <w:t xml:space="preserve">, </w:t>
      </w:r>
      <w:r w:rsidRPr="00AE2245">
        <w:t xml:space="preserve">and </w:t>
      </w:r>
      <w:r w:rsidRPr="00C67C86">
        <w:rPr>
          <w:b/>
          <w:bCs/>
        </w:rPr>
        <w:t>BookPrice</w:t>
      </w:r>
      <w:r w:rsidR="00C67C86">
        <w:t xml:space="preserve"> </w:t>
      </w:r>
      <w:r w:rsidRPr="00AE2245">
        <w:t xml:space="preserve">(obtained from </w:t>
      </w:r>
      <w:r w:rsidRPr="00C67C86">
        <w:rPr>
          <w:b/>
          <w:bCs/>
        </w:rPr>
        <w:t>BookPrice</w:t>
      </w:r>
      <w:r w:rsidRPr="00AE2245">
        <w:t xml:space="preserve"> starts with </w:t>
      </w:r>
      <w:r w:rsidRPr="00C67C86">
        <w:rPr>
          <w:b/>
          <w:bCs/>
        </w:rPr>
        <w:t>'Rp. '</w:t>
      </w:r>
      <w:r w:rsidRPr="00AE2245">
        <w:t xml:space="preserve">) for every transaction which has the </w:t>
      </w:r>
      <w:r w:rsidRPr="00C67C86">
        <w:rPr>
          <w:b/>
          <w:bCs/>
        </w:rPr>
        <w:t>quantity</w:t>
      </w:r>
      <w:r w:rsidRPr="00AE2245">
        <w:t xml:space="preserve"> </w:t>
      </w:r>
      <w:r w:rsidRPr="00C67C86">
        <w:rPr>
          <w:b/>
          <w:bCs/>
        </w:rPr>
        <w:t>more</w:t>
      </w:r>
      <w:r w:rsidRPr="00AE2245">
        <w:t xml:space="preserve"> </w:t>
      </w:r>
      <w:r w:rsidRPr="00C67C86">
        <w:rPr>
          <w:b/>
          <w:bCs/>
        </w:rPr>
        <w:t>than 1</w:t>
      </w:r>
      <w:r w:rsidRPr="00AE2245">
        <w:t xml:space="preserve">. </w:t>
      </w:r>
    </w:p>
    <w:p w14:paraId="15C46657" w14:textId="42A08CEE" w:rsidR="00AE2245" w:rsidRDefault="00AE2245" w:rsidP="00C67C86">
      <w:pPr>
        <w:pStyle w:val="ListParagraph"/>
        <w:spacing w:line="360" w:lineRule="auto"/>
        <w:ind w:left="360"/>
        <w:jc w:val="both"/>
        <w:rPr>
          <w:b/>
          <w:bCs/>
        </w:rPr>
      </w:pPr>
      <w:r w:rsidRPr="00C67C86">
        <w:rPr>
          <w:b/>
          <w:bCs/>
        </w:rPr>
        <w:t xml:space="preserve">(CREATE VIEW, CONCAT, </w:t>
      </w:r>
      <w:r w:rsidR="00232C37">
        <w:rPr>
          <w:b/>
          <w:bCs/>
        </w:rPr>
        <w:t>LOWER</w:t>
      </w:r>
      <w:r w:rsidRPr="00C67C86">
        <w:rPr>
          <w:b/>
          <w:bCs/>
        </w:rPr>
        <w:t>)</w:t>
      </w:r>
    </w:p>
    <w:p w14:paraId="3C879A8D" w14:textId="76AC3E25" w:rsidR="0032718E" w:rsidRDefault="00DF1DC5" w:rsidP="00C67C86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8D8F70B" wp14:editId="146A9573">
            <wp:extent cx="3775028" cy="1730946"/>
            <wp:effectExtent l="19050" t="19050" r="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5299" cy="1735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1E473" w14:textId="77777777" w:rsidR="0041527F" w:rsidRPr="00A71A7E" w:rsidRDefault="0041527F" w:rsidP="00A71A7E">
      <w:pPr>
        <w:pStyle w:val="ListParagraph"/>
        <w:ind w:left="360"/>
        <w:jc w:val="both"/>
        <w:rPr>
          <w:b/>
          <w:bCs/>
          <w:sz w:val="22"/>
          <w:szCs w:val="22"/>
        </w:rPr>
      </w:pPr>
    </w:p>
    <w:p w14:paraId="65E96D34" w14:textId="70EB9C70" w:rsidR="00C67C86" w:rsidRDefault="00AE2245" w:rsidP="00AE2245">
      <w:pPr>
        <w:pStyle w:val="ListParagraph"/>
        <w:numPr>
          <w:ilvl w:val="0"/>
          <w:numId w:val="21"/>
        </w:numPr>
        <w:spacing w:line="360" w:lineRule="auto"/>
        <w:jc w:val="both"/>
      </w:pPr>
      <w:r w:rsidRPr="00AE2245">
        <w:t>Create</w:t>
      </w:r>
      <w:r w:rsidR="00C67C86">
        <w:t xml:space="preserve"> </w:t>
      </w:r>
      <w:r w:rsidRPr="00AE2245">
        <w:t xml:space="preserve">a </w:t>
      </w:r>
      <w:r w:rsidRPr="00C67C86">
        <w:rPr>
          <w:b/>
          <w:bCs/>
        </w:rPr>
        <w:t>view</w:t>
      </w:r>
      <w:r w:rsidRPr="00AE2245">
        <w:t xml:space="preserve">, named </w:t>
      </w:r>
      <w:r w:rsidRPr="00C67C86">
        <w:rPr>
          <w:b/>
          <w:bCs/>
        </w:rPr>
        <w:t>'LongTitleAtFirstSemester'</w:t>
      </w:r>
      <w:r w:rsidRPr="00AE2245">
        <w:t xml:space="preserve"> to display </w:t>
      </w:r>
      <w:r w:rsidRPr="00C67C86">
        <w:rPr>
          <w:b/>
          <w:bCs/>
        </w:rPr>
        <w:t>TransactionID</w:t>
      </w:r>
      <w:r w:rsidRPr="00AE2245">
        <w:t xml:space="preserve">, </w:t>
      </w:r>
      <w:r w:rsidRPr="00C67C86">
        <w:rPr>
          <w:b/>
          <w:bCs/>
        </w:rPr>
        <w:t>BookTitle</w:t>
      </w:r>
      <w:r w:rsidRPr="00AE2245">
        <w:t xml:space="preserve">, </w:t>
      </w:r>
      <w:r w:rsidRPr="00C67C86">
        <w:rPr>
          <w:b/>
          <w:bCs/>
        </w:rPr>
        <w:t>TransactionDate</w:t>
      </w:r>
      <w:r w:rsidRPr="00AE2245">
        <w:t xml:space="preserve"> (obtained from </w:t>
      </w:r>
      <w:r w:rsidRPr="00C67C86">
        <w:rPr>
          <w:b/>
          <w:bCs/>
        </w:rPr>
        <w:t>TransactionDate</w:t>
      </w:r>
      <w:r w:rsidRPr="00AE2245">
        <w:t xml:space="preserve"> with </w:t>
      </w:r>
      <w:r w:rsidRPr="00C67C86">
        <w:rPr>
          <w:b/>
          <w:bCs/>
        </w:rPr>
        <w:t>'Month yyyy' format</w:t>
      </w:r>
      <w:r w:rsidRPr="00AE2245">
        <w:t xml:space="preserve">) which the transaction happened in the </w:t>
      </w:r>
      <w:r w:rsidRPr="00C67C86">
        <w:rPr>
          <w:b/>
          <w:bCs/>
        </w:rPr>
        <w:t>first half month of the year (January to June)</w:t>
      </w:r>
      <w:r w:rsidRPr="00AE2245">
        <w:t xml:space="preserve"> and the </w:t>
      </w:r>
      <w:r w:rsidRPr="00C67C86">
        <w:rPr>
          <w:b/>
          <w:bCs/>
        </w:rPr>
        <w:t>length</w:t>
      </w:r>
      <w:r w:rsidRPr="00AE2245">
        <w:t xml:space="preserve"> of </w:t>
      </w:r>
      <w:r w:rsidR="00AD34ED">
        <w:rPr>
          <w:b/>
          <w:bCs/>
        </w:rPr>
        <w:t>BookTitle</w:t>
      </w:r>
      <w:r w:rsidRPr="00AE2245">
        <w:t xml:space="preserve"> </w:t>
      </w:r>
      <w:r w:rsidR="00AD34ED">
        <w:t>is</w:t>
      </w:r>
      <w:r w:rsidRPr="00AE2245">
        <w:t xml:space="preserve"> </w:t>
      </w:r>
      <w:r w:rsidRPr="00C67C86">
        <w:rPr>
          <w:b/>
          <w:bCs/>
        </w:rPr>
        <w:t>more than 10</w:t>
      </w:r>
      <w:r w:rsidRPr="00AE2245">
        <w:t xml:space="preserve">. </w:t>
      </w:r>
    </w:p>
    <w:p w14:paraId="190BDB26" w14:textId="2D65F1C9" w:rsidR="00AE2245" w:rsidRDefault="00AE2245" w:rsidP="00C67C86">
      <w:pPr>
        <w:pStyle w:val="ListParagraph"/>
        <w:spacing w:line="360" w:lineRule="auto"/>
        <w:ind w:left="360"/>
        <w:jc w:val="both"/>
        <w:rPr>
          <w:b/>
          <w:bCs/>
        </w:rPr>
      </w:pPr>
      <w:r w:rsidRPr="00C67C86">
        <w:rPr>
          <w:b/>
          <w:bCs/>
        </w:rPr>
        <w:t>(CREATE VIEW, DATE_FORMAT, MONTH, LENGTH)</w:t>
      </w:r>
    </w:p>
    <w:p w14:paraId="3AF975F9" w14:textId="6B041A6C" w:rsidR="0041527F" w:rsidRPr="00C67C86" w:rsidRDefault="0041527F" w:rsidP="00C67C86">
      <w:pPr>
        <w:pStyle w:val="ListParagraph"/>
        <w:spacing w:line="360" w:lineRule="auto"/>
        <w:ind w:left="360"/>
        <w:jc w:val="both"/>
        <w:rPr>
          <w:b/>
          <w:bCs/>
        </w:rPr>
      </w:pPr>
      <w:r w:rsidRPr="0041527F">
        <w:rPr>
          <w:b/>
          <w:bCs/>
          <w:noProof/>
        </w:rPr>
        <w:drawing>
          <wp:inline distT="0" distB="0" distL="0" distR="0" wp14:anchorId="17769CB8" wp14:editId="674964E2">
            <wp:extent cx="3922148" cy="2747900"/>
            <wp:effectExtent l="19050" t="19050" r="254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9125" cy="27527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527F" w:rsidRPr="00C67C86" w:rsidSect="00706D1C">
      <w:headerReference w:type="default" r:id="rId21"/>
      <w:footerReference w:type="default" r:id="rId22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7A50" w14:textId="77777777" w:rsidR="004E3AE2" w:rsidRDefault="004E3AE2">
      <w:r>
        <w:separator/>
      </w:r>
    </w:p>
  </w:endnote>
  <w:endnote w:type="continuationSeparator" w:id="0">
    <w:p w14:paraId="4AEEC4C8" w14:textId="77777777" w:rsidR="004E3AE2" w:rsidRDefault="004E3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000000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0FB7" w14:textId="77777777" w:rsidR="004E3AE2" w:rsidRDefault="004E3AE2">
      <w:r>
        <w:separator/>
      </w:r>
    </w:p>
  </w:footnote>
  <w:footnote w:type="continuationSeparator" w:id="0">
    <w:p w14:paraId="08FBC36B" w14:textId="77777777" w:rsidR="004E3AE2" w:rsidRDefault="004E3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E1C08"/>
    <w:multiLevelType w:val="hybridMultilevel"/>
    <w:tmpl w:val="1F323068"/>
    <w:lvl w:ilvl="0" w:tplc="FACA9A2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420435"/>
    <w:multiLevelType w:val="hybridMultilevel"/>
    <w:tmpl w:val="29BEBA1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CF6220C"/>
    <w:multiLevelType w:val="hybridMultilevel"/>
    <w:tmpl w:val="20F24D96"/>
    <w:lvl w:ilvl="0" w:tplc="56EC27E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2189026">
    <w:abstractNumId w:val="8"/>
  </w:num>
  <w:num w:numId="2" w16cid:durableId="1062097410">
    <w:abstractNumId w:val="13"/>
  </w:num>
  <w:num w:numId="3" w16cid:durableId="290288941">
    <w:abstractNumId w:val="6"/>
  </w:num>
  <w:num w:numId="4" w16cid:durableId="2102797748">
    <w:abstractNumId w:val="14"/>
  </w:num>
  <w:num w:numId="5" w16cid:durableId="1122501631">
    <w:abstractNumId w:val="7"/>
  </w:num>
  <w:num w:numId="6" w16cid:durableId="1459452189">
    <w:abstractNumId w:val="12"/>
  </w:num>
  <w:num w:numId="7" w16cid:durableId="790053289">
    <w:abstractNumId w:val="9"/>
  </w:num>
  <w:num w:numId="8" w16cid:durableId="1943343113">
    <w:abstractNumId w:val="17"/>
  </w:num>
  <w:num w:numId="9" w16cid:durableId="2002810282">
    <w:abstractNumId w:val="4"/>
  </w:num>
  <w:num w:numId="10" w16cid:durableId="114368231">
    <w:abstractNumId w:val="5"/>
  </w:num>
  <w:num w:numId="11" w16cid:durableId="1780103460">
    <w:abstractNumId w:val="6"/>
  </w:num>
  <w:num w:numId="12" w16cid:durableId="250553240">
    <w:abstractNumId w:val="3"/>
  </w:num>
  <w:num w:numId="13" w16cid:durableId="1007906636">
    <w:abstractNumId w:val="16"/>
  </w:num>
  <w:num w:numId="14" w16cid:durableId="1727532969">
    <w:abstractNumId w:val="11"/>
  </w:num>
  <w:num w:numId="15" w16cid:durableId="1978097166">
    <w:abstractNumId w:val="0"/>
  </w:num>
  <w:num w:numId="16" w16cid:durableId="801003252">
    <w:abstractNumId w:val="16"/>
  </w:num>
  <w:num w:numId="17" w16cid:durableId="484055871">
    <w:abstractNumId w:val="3"/>
  </w:num>
  <w:num w:numId="18" w16cid:durableId="1446734572">
    <w:abstractNumId w:val="18"/>
  </w:num>
  <w:num w:numId="19" w16cid:durableId="994647469">
    <w:abstractNumId w:val="10"/>
  </w:num>
  <w:num w:numId="20" w16cid:durableId="1014573912">
    <w:abstractNumId w:val="2"/>
  </w:num>
  <w:num w:numId="21" w16cid:durableId="2140301956">
    <w:abstractNumId w:val="1"/>
  </w:num>
  <w:num w:numId="22" w16cid:durableId="351535692">
    <w:abstractNumId w:val="15"/>
  </w:num>
  <w:num w:numId="23" w16cid:durableId="22171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60">
      <o:colormru v:ext="edit" colors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1C75"/>
    <w:rsid w:val="000041CA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5B82"/>
    <w:rsid w:val="00045D03"/>
    <w:rsid w:val="00046FCF"/>
    <w:rsid w:val="0004703A"/>
    <w:rsid w:val="000527DD"/>
    <w:rsid w:val="000539FD"/>
    <w:rsid w:val="000561BB"/>
    <w:rsid w:val="0006526D"/>
    <w:rsid w:val="000661AC"/>
    <w:rsid w:val="000733C1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1765"/>
    <w:rsid w:val="000C43B6"/>
    <w:rsid w:val="000D3F67"/>
    <w:rsid w:val="000D6175"/>
    <w:rsid w:val="000D63FD"/>
    <w:rsid w:val="000E1ECF"/>
    <w:rsid w:val="000E2B52"/>
    <w:rsid w:val="000E3FEE"/>
    <w:rsid w:val="000E6589"/>
    <w:rsid w:val="000F260B"/>
    <w:rsid w:val="000F642F"/>
    <w:rsid w:val="00104130"/>
    <w:rsid w:val="001042DF"/>
    <w:rsid w:val="00104795"/>
    <w:rsid w:val="00105A02"/>
    <w:rsid w:val="00121978"/>
    <w:rsid w:val="001234A4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34F2"/>
    <w:rsid w:val="00232C37"/>
    <w:rsid w:val="00243B1C"/>
    <w:rsid w:val="00244B2C"/>
    <w:rsid w:val="002471AD"/>
    <w:rsid w:val="00247A28"/>
    <w:rsid w:val="00250379"/>
    <w:rsid w:val="00254875"/>
    <w:rsid w:val="00260AA6"/>
    <w:rsid w:val="00262799"/>
    <w:rsid w:val="002679EF"/>
    <w:rsid w:val="00271E37"/>
    <w:rsid w:val="00273C09"/>
    <w:rsid w:val="00274EEC"/>
    <w:rsid w:val="00284BE4"/>
    <w:rsid w:val="00286DF6"/>
    <w:rsid w:val="002A28DE"/>
    <w:rsid w:val="002B0D89"/>
    <w:rsid w:val="002C33A4"/>
    <w:rsid w:val="002C790D"/>
    <w:rsid w:val="002C7B53"/>
    <w:rsid w:val="002D4A34"/>
    <w:rsid w:val="002D6900"/>
    <w:rsid w:val="002E0BCF"/>
    <w:rsid w:val="002F2F70"/>
    <w:rsid w:val="002F3BA5"/>
    <w:rsid w:val="003002AF"/>
    <w:rsid w:val="003060E0"/>
    <w:rsid w:val="00306780"/>
    <w:rsid w:val="003070DD"/>
    <w:rsid w:val="00310757"/>
    <w:rsid w:val="0031101D"/>
    <w:rsid w:val="00312E5C"/>
    <w:rsid w:val="0031710F"/>
    <w:rsid w:val="00320D91"/>
    <w:rsid w:val="003230D8"/>
    <w:rsid w:val="00325F90"/>
    <w:rsid w:val="0032718E"/>
    <w:rsid w:val="0033715E"/>
    <w:rsid w:val="00342959"/>
    <w:rsid w:val="003463BF"/>
    <w:rsid w:val="0034661D"/>
    <w:rsid w:val="00356A90"/>
    <w:rsid w:val="0035760A"/>
    <w:rsid w:val="003613FE"/>
    <w:rsid w:val="00362AE2"/>
    <w:rsid w:val="0037306A"/>
    <w:rsid w:val="00381BA6"/>
    <w:rsid w:val="003979D0"/>
    <w:rsid w:val="003A1299"/>
    <w:rsid w:val="003A5332"/>
    <w:rsid w:val="003C0B32"/>
    <w:rsid w:val="003C23D0"/>
    <w:rsid w:val="003D0013"/>
    <w:rsid w:val="003D009B"/>
    <w:rsid w:val="003D6822"/>
    <w:rsid w:val="003E51B8"/>
    <w:rsid w:val="003E647C"/>
    <w:rsid w:val="003F2A35"/>
    <w:rsid w:val="003F2C83"/>
    <w:rsid w:val="00412E01"/>
    <w:rsid w:val="0041527F"/>
    <w:rsid w:val="00416535"/>
    <w:rsid w:val="00416A82"/>
    <w:rsid w:val="00421335"/>
    <w:rsid w:val="00425918"/>
    <w:rsid w:val="004421C2"/>
    <w:rsid w:val="00445760"/>
    <w:rsid w:val="0046588D"/>
    <w:rsid w:val="004669A8"/>
    <w:rsid w:val="0047295C"/>
    <w:rsid w:val="004732F0"/>
    <w:rsid w:val="004769C9"/>
    <w:rsid w:val="00477025"/>
    <w:rsid w:val="00495D6E"/>
    <w:rsid w:val="00496E1B"/>
    <w:rsid w:val="004A2C14"/>
    <w:rsid w:val="004A64E1"/>
    <w:rsid w:val="004B161B"/>
    <w:rsid w:val="004B1E2D"/>
    <w:rsid w:val="004B483A"/>
    <w:rsid w:val="004C058C"/>
    <w:rsid w:val="004D6A56"/>
    <w:rsid w:val="004E3AE2"/>
    <w:rsid w:val="004F20D2"/>
    <w:rsid w:val="004F48C3"/>
    <w:rsid w:val="00502119"/>
    <w:rsid w:val="00504836"/>
    <w:rsid w:val="0051046B"/>
    <w:rsid w:val="00511EB0"/>
    <w:rsid w:val="0051295D"/>
    <w:rsid w:val="005140F0"/>
    <w:rsid w:val="0051412C"/>
    <w:rsid w:val="00515E63"/>
    <w:rsid w:val="00522890"/>
    <w:rsid w:val="00522973"/>
    <w:rsid w:val="005310E9"/>
    <w:rsid w:val="0053440C"/>
    <w:rsid w:val="00543D1A"/>
    <w:rsid w:val="005453D5"/>
    <w:rsid w:val="00546E9E"/>
    <w:rsid w:val="0054703C"/>
    <w:rsid w:val="005542B7"/>
    <w:rsid w:val="005561C4"/>
    <w:rsid w:val="005611F9"/>
    <w:rsid w:val="0057288B"/>
    <w:rsid w:val="00577CD0"/>
    <w:rsid w:val="005819D2"/>
    <w:rsid w:val="00582454"/>
    <w:rsid w:val="005835FB"/>
    <w:rsid w:val="00585F5B"/>
    <w:rsid w:val="005915E6"/>
    <w:rsid w:val="005A4CF6"/>
    <w:rsid w:val="005D00C0"/>
    <w:rsid w:val="005D1462"/>
    <w:rsid w:val="005E05E5"/>
    <w:rsid w:val="005E0C99"/>
    <w:rsid w:val="005E4259"/>
    <w:rsid w:val="005F02D9"/>
    <w:rsid w:val="005F17C9"/>
    <w:rsid w:val="005F441E"/>
    <w:rsid w:val="006020D1"/>
    <w:rsid w:val="00612864"/>
    <w:rsid w:val="0061571F"/>
    <w:rsid w:val="00621C61"/>
    <w:rsid w:val="00626757"/>
    <w:rsid w:val="006267F9"/>
    <w:rsid w:val="006439C8"/>
    <w:rsid w:val="00643B45"/>
    <w:rsid w:val="00650882"/>
    <w:rsid w:val="00652BF6"/>
    <w:rsid w:val="006549D2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11FB"/>
    <w:rsid w:val="006820E5"/>
    <w:rsid w:val="00682B99"/>
    <w:rsid w:val="00683B4C"/>
    <w:rsid w:val="00685576"/>
    <w:rsid w:val="006923A2"/>
    <w:rsid w:val="00694EDD"/>
    <w:rsid w:val="006A5D6B"/>
    <w:rsid w:val="006A7BBF"/>
    <w:rsid w:val="006B32AA"/>
    <w:rsid w:val="006B5D4E"/>
    <w:rsid w:val="006B6357"/>
    <w:rsid w:val="006C34AF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6EBA"/>
    <w:rsid w:val="00767610"/>
    <w:rsid w:val="007777FB"/>
    <w:rsid w:val="00780A61"/>
    <w:rsid w:val="007847CE"/>
    <w:rsid w:val="007879BD"/>
    <w:rsid w:val="00796972"/>
    <w:rsid w:val="00796E58"/>
    <w:rsid w:val="007A1C92"/>
    <w:rsid w:val="007A36AB"/>
    <w:rsid w:val="007B11BC"/>
    <w:rsid w:val="007C2824"/>
    <w:rsid w:val="007D32D6"/>
    <w:rsid w:val="007D7BE0"/>
    <w:rsid w:val="007E1EFF"/>
    <w:rsid w:val="007E2F1C"/>
    <w:rsid w:val="007E6D70"/>
    <w:rsid w:val="007E7065"/>
    <w:rsid w:val="007F647F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37B19"/>
    <w:rsid w:val="00846123"/>
    <w:rsid w:val="00853BBE"/>
    <w:rsid w:val="00854DDE"/>
    <w:rsid w:val="00857588"/>
    <w:rsid w:val="00870812"/>
    <w:rsid w:val="00871578"/>
    <w:rsid w:val="0088159C"/>
    <w:rsid w:val="00885D14"/>
    <w:rsid w:val="00890EBF"/>
    <w:rsid w:val="00894B93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407E"/>
    <w:rsid w:val="008E620A"/>
    <w:rsid w:val="008E6937"/>
    <w:rsid w:val="008F0988"/>
    <w:rsid w:val="00900BB0"/>
    <w:rsid w:val="0090313A"/>
    <w:rsid w:val="0090795F"/>
    <w:rsid w:val="00921591"/>
    <w:rsid w:val="00927604"/>
    <w:rsid w:val="009317F1"/>
    <w:rsid w:val="009341F2"/>
    <w:rsid w:val="0093602C"/>
    <w:rsid w:val="00940E84"/>
    <w:rsid w:val="0094225D"/>
    <w:rsid w:val="00943EE8"/>
    <w:rsid w:val="00945086"/>
    <w:rsid w:val="00951930"/>
    <w:rsid w:val="00966C0C"/>
    <w:rsid w:val="00970696"/>
    <w:rsid w:val="00984CAD"/>
    <w:rsid w:val="0098701F"/>
    <w:rsid w:val="0099487D"/>
    <w:rsid w:val="00996837"/>
    <w:rsid w:val="009976D7"/>
    <w:rsid w:val="009C0AB8"/>
    <w:rsid w:val="009C4931"/>
    <w:rsid w:val="009C6190"/>
    <w:rsid w:val="009E013E"/>
    <w:rsid w:val="009E1011"/>
    <w:rsid w:val="009F6A34"/>
    <w:rsid w:val="00A1145F"/>
    <w:rsid w:val="00A11EE2"/>
    <w:rsid w:val="00A15685"/>
    <w:rsid w:val="00A22697"/>
    <w:rsid w:val="00A22A44"/>
    <w:rsid w:val="00A23668"/>
    <w:rsid w:val="00A25DAF"/>
    <w:rsid w:val="00A342C4"/>
    <w:rsid w:val="00A34D50"/>
    <w:rsid w:val="00A43527"/>
    <w:rsid w:val="00A46E75"/>
    <w:rsid w:val="00A578CF"/>
    <w:rsid w:val="00A6482B"/>
    <w:rsid w:val="00A64862"/>
    <w:rsid w:val="00A71A7E"/>
    <w:rsid w:val="00A71F33"/>
    <w:rsid w:val="00A744E4"/>
    <w:rsid w:val="00A90DB1"/>
    <w:rsid w:val="00A92AEF"/>
    <w:rsid w:val="00AA0089"/>
    <w:rsid w:val="00AA3173"/>
    <w:rsid w:val="00AB0B65"/>
    <w:rsid w:val="00AB721E"/>
    <w:rsid w:val="00AD0FCB"/>
    <w:rsid w:val="00AD125D"/>
    <w:rsid w:val="00AD2518"/>
    <w:rsid w:val="00AD34ED"/>
    <w:rsid w:val="00AD3919"/>
    <w:rsid w:val="00AD55D6"/>
    <w:rsid w:val="00AE2245"/>
    <w:rsid w:val="00AE2280"/>
    <w:rsid w:val="00AE5D87"/>
    <w:rsid w:val="00AF3F0A"/>
    <w:rsid w:val="00B01B0D"/>
    <w:rsid w:val="00B03612"/>
    <w:rsid w:val="00B113AC"/>
    <w:rsid w:val="00B15614"/>
    <w:rsid w:val="00B234EB"/>
    <w:rsid w:val="00B32B6F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655C1"/>
    <w:rsid w:val="00B7760F"/>
    <w:rsid w:val="00B81E29"/>
    <w:rsid w:val="00B84031"/>
    <w:rsid w:val="00B84237"/>
    <w:rsid w:val="00B855AE"/>
    <w:rsid w:val="00B85C90"/>
    <w:rsid w:val="00B879CA"/>
    <w:rsid w:val="00B90626"/>
    <w:rsid w:val="00B929C1"/>
    <w:rsid w:val="00B94057"/>
    <w:rsid w:val="00B95948"/>
    <w:rsid w:val="00B97FD8"/>
    <w:rsid w:val="00BB21A1"/>
    <w:rsid w:val="00BD29AE"/>
    <w:rsid w:val="00BD2D7F"/>
    <w:rsid w:val="00BD4448"/>
    <w:rsid w:val="00BD6C7B"/>
    <w:rsid w:val="00BE0587"/>
    <w:rsid w:val="00BE24B4"/>
    <w:rsid w:val="00BF0197"/>
    <w:rsid w:val="00C02255"/>
    <w:rsid w:val="00C0601F"/>
    <w:rsid w:val="00C13E32"/>
    <w:rsid w:val="00C15BF4"/>
    <w:rsid w:val="00C21841"/>
    <w:rsid w:val="00C21A44"/>
    <w:rsid w:val="00C25FB1"/>
    <w:rsid w:val="00C27E02"/>
    <w:rsid w:val="00C40EB4"/>
    <w:rsid w:val="00C46A52"/>
    <w:rsid w:val="00C47B9C"/>
    <w:rsid w:val="00C47E5A"/>
    <w:rsid w:val="00C5576D"/>
    <w:rsid w:val="00C639A1"/>
    <w:rsid w:val="00C658BD"/>
    <w:rsid w:val="00C6661A"/>
    <w:rsid w:val="00C67C86"/>
    <w:rsid w:val="00C755CE"/>
    <w:rsid w:val="00C9141A"/>
    <w:rsid w:val="00C91B05"/>
    <w:rsid w:val="00C94BC0"/>
    <w:rsid w:val="00C95E55"/>
    <w:rsid w:val="00C9734B"/>
    <w:rsid w:val="00CA2B04"/>
    <w:rsid w:val="00CA35BE"/>
    <w:rsid w:val="00CB13D8"/>
    <w:rsid w:val="00CB18FD"/>
    <w:rsid w:val="00CB5CAC"/>
    <w:rsid w:val="00CB78B7"/>
    <w:rsid w:val="00CC3977"/>
    <w:rsid w:val="00CC7295"/>
    <w:rsid w:val="00CE418C"/>
    <w:rsid w:val="00CE6613"/>
    <w:rsid w:val="00CF142C"/>
    <w:rsid w:val="00D01341"/>
    <w:rsid w:val="00D0172B"/>
    <w:rsid w:val="00D032DD"/>
    <w:rsid w:val="00D04099"/>
    <w:rsid w:val="00D044F9"/>
    <w:rsid w:val="00D07962"/>
    <w:rsid w:val="00D14412"/>
    <w:rsid w:val="00D212D6"/>
    <w:rsid w:val="00D22A0D"/>
    <w:rsid w:val="00D22C8A"/>
    <w:rsid w:val="00D23795"/>
    <w:rsid w:val="00D32366"/>
    <w:rsid w:val="00D32597"/>
    <w:rsid w:val="00D40699"/>
    <w:rsid w:val="00D42554"/>
    <w:rsid w:val="00D43285"/>
    <w:rsid w:val="00D57E4A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D624D"/>
    <w:rsid w:val="00DD66F4"/>
    <w:rsid w:val="00DE5055"/>
    <w:rsid w:val="00DF1DC5"/>
    <w:rsid w:val="00DF6594"/>
    <w:rsid w:val="00E0046C"/>
    <w:rsid w:val="00E0352E"/>
    <w:rsid w:val="00E0596C"/>
    <w:rsid w:val="00E06C4C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5A8A"/>
    <w:rsid w:val="00E57D28"/>
    <w:rsid w:val="00E60325"/>
    <w:rsid w:val="00E632D8"/>
    <w:rsid w:val="00E63E36"/>
    <w:rsid w:val="00E64842"/>
    <w:rsid w:val="00E84F0A"/>
    <w:rsid w:val="00E860CE"/>
    <w:rsid w:val="00E8693F"/>
    <w:rsid w:val="00E87067"/>
    <w:rsid w:val="00E8712F"/>
    <w:rsid w:val="00E877EA"/>
    <w:rsid w:val="00EA70BA"/>
    <w:rsid w:val="00EA73DC"/>
    <w:rsid w:val="00EB48D0"/>
    <w:rsid w:val="00EB58DA"/>
    <w:rsid w:val="00EB5E6E"/>
    <w:rsid w:val="00EB6722"/>
    <w:rsid w:val="00EC449E"/>
    <w:rsid w:val="00EC672D"/>
    <w:rsid w:val="00EC7C81"/>
    <w:rsid w:val="00ED0F73"/>
    <w:rsid w:val="00ED2251"/>
    <w:rsid w:val="00ED2CD4"/>
    <w:rsid w:val="00ED2CDB"/>
    <w:rsid w:val="00ED4EA6"/>
    <w:rsid w:val="00EE6FB1"/>
    <w:rsid w:val="00F012D2"/>
    <w:rsid w:val="00F0188B"/>
    <w:rsid w:val="00F131A9"/>
    <w:rsid w:val="00F17383"/>
    <w:rsid w:val="00F25979"/>
    <w:rsid w:val="00F26858"/>
    <w:rsid w:val="00F4265B"/>
    <w:rsid w:val="00F46C6A"/>
    <w:rsid w:val="00F50E69"/>
    <w:rsid w:val="00F558C7"/>
    <w:rsid w:val="00F659B7"/>
    <w:rsid w:val="00F7250C"/>
    <w:rsid w:val="00F75178"/>
    <w:rsid w:val="00F865BD"/>
    <w:rsid w:val="00F93AD1"/>
    <w:rsid w:val="00F95761"/>
    <w:rsid w:val="00FA1998"/>
    <w:rsid w:val="00FA589D"/>
    <w:rsid w:val="00FC458D"/>
    <w:rsid w:val="00FD0A00"/>
    <w:rsid w:val="00FD2C52"/>
    <w:rsid w:val="00FD6B26"/>
    <w:rsid w:val="00FE6378"/>
    <w:rsid w:val="00FE6D34"/>
    <w:rsid w:val="00FE729E"/>
    <w:rsid w:val="00FE7EF6"/>
    <w:rsid w:val="00FF12B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o:colormru v:ext="edit" colors="red"/>
    </o:shapedefaults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1D65B-9826-46ED-BBB2-3F148F97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666</TotalTime>
  <Pages>10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Jonathan Adrian</cp:lastModifiedBy>
  <cp:revision>369</cp:revision>
  <cp:lastPrinted>2012-09-10T04:38:00Z</cp:lastPrinted>
  <dcterms:created xsi:type="dcterms:W3CDTF">2012-09-10T04:38:00Z</dcterms:created>
  <dcterms:modified xsi:type="dcterms:W3CDTF">2023-01-02T02:52:00Z</dcterms:modified>
</cp:coreProperties>
</file>