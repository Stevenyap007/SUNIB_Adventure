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DA3663" w:rsidRPr="00DA3663" w14:paraId="6401D358" w14:textId="77777777" w:rsidTr="000C0F01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C8E9" w14:textId="77777777" w:rsidR="00DA3663" w:rsidRPr="00DA3663" w:rsidRDefault="00DA3663" w:rsidP="00DA3663">
            <w:pPr>
              <w:rPr>
                <w:rFonts w:ascii="Arial" w:hAnsi="Arial" w:cs="Arial"/>
                <w:b/>
                <w:i/>
                <w:sz w:val="32"/>
              </w:rPr>
            </w:pPr>
            <w:bookmarkStart w:id="0" w:name="_Hlk113638211"/>
            <w:r w:rsidRPr="00DA3663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9DC5050" w14:textId="48D79991" w:rsidR="00DA3663" w:rsidRPr="00DA3663" w:rsidRDefault="00DA3663" w:rsidP="00DA3663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DA3663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CD41C0B" wp14:editId="7F17A310">
                  <wp:extent cx="1362075" cy="10191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63" w:rsidRPr="00DA3663" w14:paraId="402D2EFB" w14:textId="77777777" w:rsidTr="000C0F01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5BF58" w14:textId="77777777" w:rsidR="00DA3663" w:rsidRPr="00DA3663" w:rsidRDefault="00DA3663" w:rsidP="00DA3663">
            <w:pPr>
              <w:tabs>
                <w:tab w:val="center" w:pos="4680"/>
                <w:tab w:val="right" w:pos="9360"/>
              </w:tabs>
              <w:rPr>
                <w:rFonts w:ascii="Arial Narrow" w:hAnsi="Arial Narrow" w:cs="Tahoma"/>
                <w:sz w:val="36"/>
              </w:rPr>
            </w:pPr>
            <w:r w:rsidRPr="00DA3663">
              <w:rPr>
                <w:rFonts w:ascii="Arial Narrow" w:hAnsi="Arial Narrow" w:cs="Tahoma"/>
                <w:sz w:val="36"/>
              </w:rPr>
              <w:t>COMP6799001</w:t>
            </w:r>
          </w:p>
          <w:p w14:paraId="1E5A6DC9" w14:textId="77777777" w:rsidR="00DA3663" w:rsidRPr="00DA3663" w:rsidRDefault="00DA3663" w:rsidP="00DA3663">
            <w:pPr>
              <w:tabs>
                <w:tab w:val="center" w:pos="4680"/>
                <w:tab w:val="right" w:pos="9360"/>
              </w:tabs>
              <w:rPr>
                <w:rFonts w:ascii="Arial Narrow" w:hAnsi="Arial Narrow" w:cs="Tahoma"/>
                <w:sz w:val="36"/>
                <w:lang w:val="id-ID"/>
              </w:rPr>
            </w:pPr>
            <w:r w:rsidRPr="00DA3663">
              <w:rPr>
                <w:rFonts w:ascii="Arial Narrow" w:hAnsi="Arial Narrow" w:cs="Tahoma"/>
                <w:sz w:val="36"/>
              </w:rPr>
              <w:t>Database Technology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327131" w14:textId="77777777" w:rsidR="00DA3663" w:rsidRPr="00DA3663" w:rsidRDefault="00DA3663" w:rsidP="00DA3663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DA3663" w:rsidRPr="00DA3663" w14:paraId="0FDE1A6E" w14:textId="77777777" w:rsidTr="000C0F01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2648" w14:textId="77777777" w:rsidR="00DA3663" w:rsidRPr="00DA3663" w:rsidRDefault="00DA3663" w:rsidP="00DA3663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DA3663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9795C7F" w14:textId="6FD2F707" w:rsidR="00DA3663" w:rsidRPr="00DA3663" w:rsidRDefault="00DA3663" w:rsidP="00DA3663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A3663">
              <w:rPr>
                <w:rFonts w:ascii="Arial" w:hAnsi="Arial" w:cs="Arial"/>
                <w:b/>
                <w:sz w:val="20"/>
              </w:rPr>
              <w:t>O233-COMP6799001-</w:t>
            </w:r>
            <w:r w:rsidR="000B777F">
              <w:rPr>
                <w:rFonts w:ascii="Arial" w:hAnsi="Arial" w:cs="Arial"/>
                <w:b/>
                <w:sz w:val="20"/>
              </w:rPr>
              <w:t>VA09-01</w:t>
            </w:r>
          </w:p>
        </w:tc>
      </w:tr>
      <w:tr w:rsidR="00DA3663" w:rsidRPr="00DA3663" w14:paraId="726685FA" w14:textId="77777777" w:rsidTr="000C0F01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6A89A78" w14:textId="77777777" w:rsidR="00DA3663" w:rsidRPr="00DA3663" w:rsidRDefault="00DA3663" w:rsidP="00DA3663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i/>
                <w:sz w:val="18"/>
              </w:rPr>
            </w:pPr>
            <w:r w:rsidRPr="00DA3663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DA366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DA3663"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Pr="00DA3663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DA366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DA3663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Pr="00DA3663"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3AC364" w14:textId="77777777" w:rsidR="00DA3663" w:rsidRPr="00DA3663" w:rsidRDefault="00DA3663" w:rsidP="00DA3663">
            <w:pPr>
              <w:tabs>
                <w:tab w:val="left" w:pos="2129"/>
                <w:tab w:val="right" w:pos="9360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DA3663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DA3663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DA3663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622EBFEE" w14:textId="77777777" w:rsidR="00DA3663" w:rsidRPr="00DA3663" w:rsidRDefault="00DA3663" w:rsidP="00DA3663">
      <w:pPr>
        <w:rPr>
          <w:lang w:val="id-ID"/>
        </w:rPr>
      </w:pPr>
    </w:p>
    <w:p w14:paraId="3685EDE5" w14:textId="77777777" w:rsidR="00DA3663" w:rsidRPr="00DA3663" w:rsidRDefault="00DA3663" w:rsidP="00DA366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DA3663">
        <w:rPr>
          <w:lang w:val="id-ID"/>
        </w:rPr>
        <w:t xml:space="preserve">Seluruh </w:t>
      </w:r>
      <w:r w:rsidRPr="00DA3663">
        <w:t>mahasiswa</w:t>
      </w:r>
      <w:r w:rsidRPr="00DA3663">
        <w:rPr>
          <w:lang w:val="id-ID"/>
        </w:rPr>
        <w:t xml:space="preserve"> tidak diperkenankan untuk:</w:t>
      </w:r>
    </w:p>
    <w:p w14:paraId="4B043B43" w14:textId="77777777" w:rsidR="00DA3663" w:rsidRPr="00DA3663" w:rsidRDefault="00DA3663" w:rsidP="00DA3663">
      <w:pPr>
        <w:spacing w:line="360" w:lineRule="auto"/>
        <w:ind w:left="360"/>
        <w:jc w:val="both"/>
        <w:rPr>
          <w:rFonts w:ascii="Trebuchet MS" w:hAnsi="Trebuchet MS"/>
          <w:i/>
        </w:rPr>
      </w:pPr>
      <w:r w:rsidRPr="00DA3663">
        <w:rPr>
          <w:i/>
          <w:sz w:val="18"/>
          <w:szCs w:val="18"/>
        </w:rPr>
        <w:t>All students are</w:t>
      </w:r>
      <w:r w:rsidRPr="00DA3663">
        <w:rPr>
          <w:i/>
          <w:sz w:val="18"/>
          <w:szCs w:val="18"/>
          <w:lang w:val="id-ID"/>
        </w:rPr>
        <w:t xml:space="preserve"> not allowed to</w:t>
      </w:r>
      <w:r w:rsidRPr="00DA3663">
        <w:rPr>
          <w:i/>
          <w:sz w:val="18"/>
          <w:szCs w:val="18"/>
        </w:rPr>
        <w:t>:</w:t>
      </w:r>
    </w:p>
    <w:p w14:paraId="7C6267B5" w14:textId="77777777" w:rsidR="00DA3663" w:rsidRPr="00DA3663" w:rsidRDefault="00DA3663" w:rsidP="00DA366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DA3663">
        <w:rPr>
          <w:lang w:eastAsia="x-none"/>
        </w:rPr>
        <w:t>B</w:t>
      </w:r>
      <w:r w:rsidRPr="00DA3663">
        <w:rPr>
          <w:lang w:val="id-ID" w:eastAsia="x-none"/>
        </w:rPr>
        <w:t xml:space="preserve">erdiskusi </w:t>
      </w:r>
      <w:r w:rsidRPr="00DA3663">
        <w:rPr>
          <w:lang w:val="en-ID" w:eastAsia="x-none"/>
        </w:rPr>
        <w:t xml:space="preserve">dan/atau bekerja sama </w:t>
      </w:r>
      <w:r w:rsidRPr="00DA3663">
        <w:rPr>
          <w:lang w:val="id-ID" w:eastAsia="x-none"/>
        </w:rPr>
        <w:t xml:space="preserve">dengan </w:t>
      </w:r>
      <w:r w:rsidRPr="00DA3663">
        <w:t xml:space="preserve">mahasiswa </w:t>
      </w:r>
      <w:r w:rsidRPr="00DA3663">
        <w:rPr>
          <w:lang w:val="id-ID" w:eastAsia="x-none"/>
        </w:rPr>
        <w:t>lainnya</w:t>
      </w:r>
      <w:r w:rsidRPr="00DA3663">
        <w:rPr>
          <w:lang w:eastAsia="x-none"/>
        </w:rPr>
        <w:t>,</w:t>
      </w:r>
    </w:p>
    <w:p w14:paraId="663179F2" w14:textId="77777777" w:rsidR="00DA3663" w:rsidRPr="00DA3663" w:rsidRDefault="00DA3663" w:rsidP="00DA3663">
      <w:pPr>
        <w:spacing w:line="360" w:lineRule="auto"/>
        <w:ind w:left="720"/>
        <w:jc w:val="both"/>
      </w:pPr>
      <w:r w:rsidRPr="00DA3663">
        <w:rPr>
          <w:i/>
          <w:sz w:val="20"/>
          <w:szCs w:val="20"/>
          <w:lang w:eastAsia="x-none"/>
        </w:rPr>
        <w:t>D</w:t>
      </w:r>
      <w:r w:rsidRPr="00DA3663">
        <w:rPr>
          <w:i/>
          <w:sz w:val="20"/>
          <w:szCs w:val="20"/>
          <w:lang w:val="id-ID" w:eastAsia="x-none"/>
        </w:rPr>
        <w:t>iscus</w:t>
      </w:r>
      <w:r w:rsidRPr="00DA3663">
        <w:rPr>
          <w:i/>
          <w:sz w:val="20"/>
          <w:szCs w:val="20"/>
          <w:lang w:val="x-none" w:eastAsia="x-none"/>
        </w:rPr>
        <w:t>s</w:t>
      </w:r>
      <w:r w:rsidRPr="00DA3663">
        <w:rPr>
          <w:i/>
          <w:sz w:val="20"/>
          <w:szCs w:val="20"/>
          <w:lang w:val="id-ID" w:eastAsia="x-none"/>
        </w:rPr>
        <w:t xml:space="preserve"> </w:t>
      </w:r>
      <w:r w:rsidRPr="00DA3663">
        <w:rPr>
          <w:i/>
          <w:sz w:val="20"/>
          <w:szCs w:val="20"/>
          <w:lang w:val="en-ID" w:eastAsia="x-none"/>
        </w:rPr>
        <w:t xml:space="preserve">and/or work together </w:t>
      </w:r>
      <w:r w:rsidRPr="00DA3663">
        <w:rPr>
          <w:i/>
          <w:sz w:val="20"/>
          <w:szCs w:val="20"/>
          <w:lang w:val="id-ID" w:eastAsia="x-none"/>
        </w:rPr>
        <w:t xml:space="preserve">with other </w:t>
      </w:r>
      <w:r w:rsidRPr="00DA3663">
        <w:rPr>
          <w:i/>
          <w:sz w:val="20"/>
          <w:szCs w:val="20"/>
          <w:lang w:eastAsia="x-none"/>
        </w:rPr>
        <w:t xml:space="preserve">student </w:t>
      </w:r>
      <w:r w:rsidRPr="00DA3663">
        <w:rPr>
          <w:i/>
          <w:sz w:val="20"/>
          <w:szCs w:val="20"/>
          <w:lang w:val="id-ID" w:eastAsia="x-none"/>
        </w:rPr>
        <w:t>participants</w:t>
      </w:r>
      <w:r w:rsidRPr="00DA3663">
        <w:rPr>
          <w:i/>
          <w:sz w:val="20"/>
          <w:szCs w:val="20"/>
          <w:lang w:eastAsia="x-none"/>
        </w:rPr>
        <w:t>,</w:t>
      </w:r>
    </w:p>
    <w:p w14:paraId="13202809" w14:textId="77777777" w:rsidR="00DA3663" w:rsidRPr="00DA3663" w:rsidRDefault="00DA3663" w:rsidP="00DA366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DA3663">
        <w:rPr>
          <w:lang w:val="id-ID"/>
        </w:rPr>
        <w:t>Me</w:t>
      </w:r>
      <w:r w:rsidRPr="00DA3663">
        <w:t>lihat</w:t>
      </w:r>
      <w:r w:rsidRPr="00DA3663">
        <w:rPr>
          <w:lang w:val="id-ID"/>
        </w:rPr>
        <w:t xml:space="preserve"> </w:t>
      </w:r>
      <w:r w:rsidRPr="00DA3663">
        <w:t>sebagian atau seluruh jawaban mahasiswa lain,</w:t>
      </w:r>
    </w:p>
    <w:p w14:paraId="53ACA30E" w14:textId="77777777" w:rsidR="00DA3663" w:rsidRPr="00DA3663" w:rsidRDefault="00DA3663" w:rsidP="00DA366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DA3663">
        <w:rPr>
          <w:i/>
          <w:sz w:val="18"/>
          <w:szCs w:val="18"/>
        </w:rPr>
        <w:t>Seeing a part or the whole answer from another student,</w:t>
      </w:r>
    </w:p>
    <w:p w14:paraId="20F83C5C" w14:textId="77777777" w:rsidR="00DA3663" w:rsidRPr="00DA3663" w:rsidRDefault="00DA3663" w:rsidP="00DA366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DA3663">
        <w:rPr>
          <w:lang w:eastAsia="x-none"/>
        </w:rPr>
        <w:t>M</w:t>
      </w:r>
      <w:r w:rsidRPr="00DA3663">
        <w:rPr>
          <w:lang w:val="id-ID" w:eastAsia="x-none"/>
        </w:rPr>
        <w:t xml:space="preserve">embuka dan menyalin dari </w:t>
      </w:r>
      <w:r w:rsidRPr="00DA3663">
        <w:rPr>
          <w:b/>
          <w:bCs/>
          <w:lang w:val="id-ID" w:eastAsia="x-none"/>
        </w:rPr>
        <w:t>BUKU</w:t>
      </w:r>
      <w:r w:rsidRPr="00DA3663">
        <w:rPr>
          <w:lang w:val="id-ID" w:eastAsia="x-none"/>
        </w:rPr>
        <w:t xml:space="preserve"> atau </w:t>
      </w:r>
      <w:r w:rsidRPr="00DA3663">
        <w:rPr>
          <w:b/>
          <w:bCs/>
          <w:lang w:val="id-ID" w:eastAsia="x-none"/>
        </w:rPr>
        <w:t>CATATAN</w:t>
      </w:r>
      <w:r w:rsidRPr="00DA3663">
        <w:rPr>
          <w:lang w:val="id-ID" w:eastAsia="x-none"/>
        </w:rPr>
        <w:t xml:space="preserve">, </w:t>
      </w:r>
      <w:r w:rsidRPr="00DA3663">
        <w:rPr>
          <w:b/>
          <w:bCs/>
          <w:lang w:val="id-ID" w:eastAsia="x-none"/>
        </w:rPr>
        <w:t>VIDEO</w:t>
      </w:r>
      <w:r w:rsidRPr="00DA3663">
        <w:rPr>
          <w:lang w:val="id-ID" w:eastAsia="x-none"/>
        </w:rPr>
        <w:t xml:space="preserve"> dari pengajar (recording kelas, VBL, Youtube, dsb) dan </w:t>
      </w:r>
      <w:r w:rsidRPr="00DA3663">
        <w:rPr>
          <w:b/>
          <w:bCs/>
          <w:lang w:val="id-ID" w:eastAsia="x-none"/>
        </w:rPr>
        <w:t>REFERENSI</w:t>
      </w:r>
      <w:r w:rsidRPr="00DA3663">
        <w:rPr>
          <w:lang w:val="id-ID" w:eastAsia="x-none"/>
        </w:rPr>
        <w:t xml:space="preserve"> lainnya</w:t>
      </w:r>
      <w:r w:rsidRPr="00DA3663">
        <w:rPr>
          <w:lang w:eastAsia="x-none"/>
        </w:rPr>
        <w:t>,</w:t>
      </w:r>
    </w:p>
    <w:p w14:paraId="6E305AF4" w14:textId="77777777" w:rsidR="00DA3663" w:rsidRPr="00DA3663" w:rsidRDefault="00DA3663" w:rsidP="00DA3663">
      <w:pPr>
        <w:spacing w:line="360" w:lineRule="auto"/>
        <w:ind w:left="720"/>
        <w:jc w:val="both"/>
      </w:pPr>
      <w:r w:rsidRPr="00DA3663">
        <w:rPr>
          <w:bCs/>
          <w:i/>
          <w:sz w:val="20"/>
          <w:szCs w:val="20"/>
          <w:lang w:eastAsia="x-none"/>
        </w:rPr>
        <w:t>O</w:t>
      </w:r>
      <w:r w:rsidRPr="00DA3663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  <w:r w:rsidRPr="00DA3663">
        <w:rPr>
          <w:bCs/>
          <w:i/>
          <w:sz w:val="20"/>
          <w:szCs w:val="20"/>
          <w:lang w:eastAsia="x-none"/>
        </w:rPr>
        <w:t>,</w:t>
      </w:r>
    </w:p>
    <w:p w14:paraId="501E320F" w14:textId="77777777" w:rsidR="00DA3663" w:rsidRPr="00DA3663" w:rsidRDefault="00DA3663" w:rsidP="00DA366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DA3663">
        <w:rPr>
          <w:lang w:eastAsia="x-none"/>
        </w:rPr>
        <w:t>M</w:t>
      </w:r>
      <w:r w:rsidRPr="00DA3663">
        <w:rPr>
          <w:lang w:val="id-ID" w:eastAsia="x-none"/>
        </w:rPr>
        <w:t>embuka dan menyalin jawaban dari internet (google, stackoverflow, dsb)</w:t>
      </w:r>
      <w:r w:rsidRPr="00DA3663">
        <w:rPr>
          <w:lang w:eastAsia="x-none"/>
        </w:rPr>
        <w:t>,</w:t>
      </w:r>
    </w:p>
    <w:p w14:paraId="31734730" w14:textId="77777777" w:rsidR="00DA3663" w:rsidRPr="00DA3663" w:rsidRDefault="00DA3663" w:rsidP="00DA3663">
      <w:pPr>
        <w:spacing w:line="360" w:lineRule="auto"/>
        <w:ind w:left="720"/>
        <w:jc w:val="both"/>
      </w:pPr>
      <w:r w:rsidRPr="00DA3663">
        <w:rPr>
          <w:i/>
          <w:sz w:val="20"/>
          <w:szCs w:val="20"/>
          <w:lang w:eastAsia="x-none"/>
        </w:rPr>
        <w:t>O</w:t>
      </w:r>
      <w:r w:rsidRPr="00DA3663">
        <w:rPr>
          <w:i/>
          <w:sz w:val="20"/>
          <w:szCs w:val="20"/>
          <w:lang w:val="id-ID" w:eastAsia="x-none"/>
        </w:rPr>
        <w:t>pen and copy answer from the internet (google, stackoverflow, etc)</w:t>
      </w:r>
      <w:r w:rsidRPr="00DA3663">
        <w:rPr>
          <w:i/>
          <w:sz w:val="20"/>
          <w:szCs w:val="20"/>
          <w:lang w:eastAsia="x-none"/>
        </w:rPr>
        <w:t>,</w:t>
      </w:r>
    </w:p>
    <w:p w14:paraId="2E7EB8D5" w14:textId="77777777" w:rsidR="00DA3663" w:rsidRPr="00DA3663" w:rsidRDefault="00DA3663" w:rsidP="00DA366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DA3663">
        <w:rPr>
          <w:lang w:val="id-ID"/>
        </w:rPr>
        <w:t xml:space="preserve">Mengerjakan soal </w:t>
      </w:r>
      <w:r w:rsidRPr="00DA3663">
        <w:t>ya</w:t>
      </w:r>
      <w:r w:rsidRPr="00DA3663">
        <w:rPr>
          <w:lang w:val="id-ID"/>
        </w:rPr>
        <w:t>ng tidak sesuai dengan tema yang ada di soal,</w:t>
      </w:r>
    </w:p>
    <w:p w14:paraId="4E85864A" w14:textId="77777777" w:rsidR="00DA3663" w:rsidRPr="00DA3663" w:rsidRDefault="00DA3663" w:rsidP="00DA366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DA3663">
        <w:rPr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DA3663">
        <w:rPr>
          <w:i/>
          <w:sz w:val="18"/>
          <w:szCs w:val="18"/>
        </w:rPr>
        <w:t>case</w:t>
      </w:r>
      <w:r w:rsidRPr="00DA3663">
        <w:rPr>
          <w:i/>
          <w:sz w:val="18"/>
          <w:szCs w:val="18"/>
          <w:lang w:val="id-ID"/>
        </w:rPr>
        <w:t>,</w:t>
      </w:r>
    </w:p>
    <w:p w14:paraId="737DA696" w14:textId="77777777" w:rsidR="00DA3663" w:rsidRPr="00DA3663" w:rsidRDefault="00DA3663" w:rsidP="00DA366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DA3663">
        <w:rPr>
          <w:lang w:val="id-ID"/>
        </w:rPr>
        <w:t>Melakukan tindakan kecurangan lainnya,</w:t>
      </w:r>
    </w:p>
    <w:p w14:paraId="366CC34D" w14:textId="77777777" w:rsidR="00DA3663" w:rsidRPr="00DA3663" w:rsidRDefault="00DA3663" w:rsidP="00DA3663">
      <w:pPr>
        <w:spacing w:line="360" w:lineRule="auto"/>
        <w:ind w:left="720"/>
        <w:jc w:val="both"/>
        <w:rPr>
          <w:rFonts w:ascii="Trebuchet MS" w:hAnsi="Trebuchet MS"/>
          <w:i/>
          <w:iCs/>
          <w:sz w:val="18"/>
          <w:szCs w:val="18"/>
        </w:rPr>
      </w:pPr>
      <w:r w:rsidRPr="00DA3663">
        <w:rPr>
          <w:i/>
          <w:sz w:val="18"/>
          <w:szCs w:val="18"/>
        </w:rPr>
        <w:t>Committing other dishonest actions</w:t>
      </w:r>
      <w:r w:rsidRPr="00DA3663">
        <w:rPr>
          <w:i/>
          <w:sz w:val="18"/>
          <w:szCs w:val="18"/>
          <w:lang w:val="id-ID"/>
        </w:rPr>
        <w:t>,</w:t>
      </w:r>
    </w:p>
    <w:p w14:paraId="058D2FBA" w14:textId="77777777" w:rsidR="00DA3663" w:rsidRPr="00DA3663" w:rsidRDefault="00DA3663" w:rsidP="00DA366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DA3663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46CA261" w14:textId="77777777" w:rsidR="00DA3663" w:rsidRPr="00DA3663" w:rsidRDefault="00DA3663" w:rsidP="00DA3663">
      <w:pPr>
        <w:spacing w:line="360" w:lineRule="auto"/>
        <w:ind w:left="720"/>
        <w:jc w:val="both"/>
        <w:rPr>
          <w:rFonts w:ascii="Trebuchet MS" w:hAnsi="Trebuchet MS"/>
          <w:i/>
          <w:sz w:val="18"/>
          <w:szCs w:val="18"/>
        </w:rPr>
      </w:pPr>
      <w:r w:rsidRPr="00DA3663">
        <w:rPr>
          <w:i/>
          <w:sz w:val="18"/>
          <w:szCs w:val="18"/>
          <w:lang w:val="id-ID"/>
        </w:rPr>
        <w:t xml:space="preserve">Accidentally or intentionally conduct any </w:t>
      </w:r>
      <w:r w:rsidRPr="00DA3663">
        <w:rPr>
          <w:i/>
          <w:sz w:val="18"/>
          <w:szCs w:val="18"/>
        </w:rPr>
        <w:t xml:space="preserve">failure </w:t>
      </w:r>
      <w:r w:rsidRPr="00DA3663">
        <w:rPr>
          <w:i/>
          <w:sz w:val="18"/>
          <w:szCs w:val="18"/>
          <w:lang w:val="id-ID"/>
        </w:rPr>
        <w:t xml:space="preserve">action that cause the results of the project was </w:t>
      </w:r>
      <w:r w:rsidRPr="00DA3663">
        <w:rPr>
          <w:i/>
          <w:sz w:val="18"/>
          <w:szCs w:val="18"/>
        </w:rPr>
        <w:t>copied</w:t>
      </w:r>
      <w:r w:rsidRPr="00DA3663">
        <w:rPr>
          <w:i/>
          <w:sz w:val="18"/>
          <w:szCs w:val="18"/>
          <w:lang w:val="id-ID"/>
        </w:rPr>
        <w:t xml:space="preserve"> by someone else / other groups.</w:t>
      </w:r>
    </w:p>
    <w:p w14:paraId="269E125F" w14:textId="77777777" w:rsidR="00DA3663" w:rsidRPr="00DA3663" w:rsidRDefault="00DA3663" w:rsidP="00DA3663">
      <w:pPr>
        <w:spacing w:line="360" w:lineRule="auto"/>
        <w:ind w:left="540"/>
        <w:jc w:val="both"/>
        <w:rPr>
          <w:sz w:val="18"/>
          <w:szCs w:val="18"/>
        </w:rPr>
      </w:pPr>
    </w:p>
    <w:p w14:paraId="193383A8" w14:textId="77777777" w:rsidR="00DA3663" w:rsidRPr="00DA3663" w:rsidRDefault="00DA3663" w:rsidP="00DA366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DA3663">
        <w:rPr>
          <w:lang w:val="id-ID"/>
        </w:rPr>
        <w:t xml:space="preserve">Jika </w:t>
      </w:r>
      <w:r w:rsidRPr="00DA3663">
        <w:t>mahasiswa</w:t>
      </w:r>
      <w:r w:rsidRPr="00DA3663">
        <w:rPr>
          <w:lang w:val="id-ID"/>
        </w:rPr>
        <w:t xml:space="preserve"> terbukti melakukan tindakan seperti yang dijelaskan butir 1 di atas, maka </w:t>
      </w:r>
      <w:r w:rsidRPr="00DA3663">
        <w:rPr>
          <w:b/>
          <w:bCs/>
          <w:u w:val="single"/>
          <w:lang w:val="id-ID"/>
        </w:rPr>
        <w:t xml:space="preserve">nilai </w:t>
      </w:r>
      <w:r w:rsidRPr="00DA3663">
        <w:rPr>
          <w:b/>
          <w:bCs/>
          <w:u w:val="single"/>
        </w:rPr>
        <w:t>mahasiswa</w:t>
      </w:r>
      <w:r w:rsidRPr="00DA3663">
        <w:rPr>
          <w:lang w:val="id-ID"/>
        </w:rPr>
        <w:t xml:space="preserve"> yang melakukan kecurangan (menyontek maupun dicontek) akan di –</w:t>
      </w:r>
      <w:r w:rsidRPr="00DA3663">
        <w:rPr>
          <w:b/>
          <w:bCs/>
          <w:lang w:val="id-ID"/>
        </w:rPr>
        <w:t xml:space="preserve"> </w:t>
      </w:r>
      <w:r w:rsidRPr="00DA3663">
        <w:rPr>
          <w:b/>
          <w:bCs/>
          <w:u w:val="single"/>
          <w:lang w:val="id-ID"/>
        </w:rPr>
        <w:t>NOL</w:t>
      </w:r>
      <w:r w:rsidRPr="00DA3663">
        <w:rPr>
          <w:lang w:val="id-ID"/>
        </w:rPr>
        <w:t xml:space="preserve"> – kan.</w:t>
      </w:r>
    </w:p>
    <w:p w14:paraId="684E7FE6" w14:textId="77777777" w:rsidR="00DA3663" w:rsidRPr="00DA3663" w:rsidRDefault="00DA3663" w:rsidP="00DA3663">
      <w:pPr>
        <w:spacing w:line="360" w:lineRule="auto"/>
        <w:ind w:left="360"/>
        <w:jc w:val="both"/>
        <w:rPr>
          <w:rFonts w:ascii="Trebuchet MS" w:hAnsi="Trebuchet MS"/>
          <w:i/>
          <w:iCs/>
          <w:sz w:val="18"/>
          <w:szCs w:val="18"/>
        </w:rPr>
      </w:pPr>
      <w:r w:rsidRPr="00DA3663">
        <w:rPr>
          <w:i/>
          <w:sz w:val="18"/>
          <w:szCs w:val="18"/>
          <w:lang w:val="id-ID"/>
        </w:rPr>
        <w:t xml:space="preserve">If the </w:t>
      </w:r>
      <w:r w:rsidRPr="00DA3663">
        <w:rPr>
          <w:i/>
          <w:sz w:val="18"/>
          <w:szCs w:val="18"/>
        </w:rPr>
        <w:t>student</w:t>
      </w:r>
      <w:r w:rsidRPr="00DA3663">
        <w:rPr>
          <w:i/>
          <w:sz w:val="18"/>
          <w:szCs w:val="18"/>
          <w:lang w:val="id-ID"/>
        </w:rPr>
        <w:t xml:space="preserve"> is proved to t</w:t>
      </w:r>
      <w:r w:rsidRPr="00DA3663">
        <w:rPr>
          <w:i/>
          <w:sz w:val="18"/>
          <w:szCs w:val="18"/>
        </w:rPr>
        <w:t>he actions described in point 1 above, the score of the student which committed dishonest acts (cheating or being cheated) will be “Zero”.</w:t>
      </w:r>
    </w:p>
    <w:p w14:paraId="268D796A" w14:textId="77777777" w:rsidR="00DA3663" w:rsidRPr="00DA3663" w:rsidRDefault="00DA3663" w:rsidP="00DA3663">
      <w:pPr>
        <w:spacing w:line="360" w:lineRule="auto"/>
        <w:ind w:left="360" w:hanging="360"/>
        <w:rPr>
          <w:sz w:val="18"/>
          <w:szCs w:val="18"/>
        </w:rPr>
      </w:pPr>
    </w:p>
    <w:p w14:paraId="1C77AFB3" w14:textId="77777777" w:rsidR="00DA3663" w:rsidRPr="00DA3663" w:rsidRDefault="00DA3663" w:rsidP="00DA366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DA3663">
        <w:rPr>
          <w:lang w:val="id-ID"/>
        </w:rPr>
        <w:t xml:space="preserve">Perhatikan jadwal pengumpulan </w:t>
      </w:r>
      <w:r w:rsidRPr="00DA3663">
        <w:t>jawaban</w:t>
      </w:r>
      <w:r w:rsidRPr="00DA3663">
        <w:rPr>
          <w:lang w:val="id-ID"/>
        </w:rPr>
        <w:t xml:space="preserve">, segala jenis pengumpulan </w:t>
      </w:r>
      <w:r w:rsidRPr="00DA3663">
        <w:t>jawaban</w:t>
      </w:r>
      <w:r w:rsidRPr="00DA3663">
        <w:rPr>
          <w:lang w:val="id-ID"/>
        </w:rPr>
        <w:t xml:space="preserve"> di luar jadwal tidak dilayani.</w:t>
      </w:r>
    </w:p>
    <w:p w14:paraId="369C37DA" w14:textId="77777777" w:rsidR="00DA3663" w:rsidRPr="00DA3663" w:rsidRDefault="00DA3663" w:rsidP="00DA3663">
      <w:pPr>
        <w:tabs>
          <w:tab w:val="left" w:pos="540"/>
        </w:tabs>
        <w:spacing w:line="360" w:lineRule="auto"/>
        <w:ind w:left="360" w:hanging="360"/>
        <w:jc w:val="both"/>
        <w:rPr>
          <w:rFonts w:ascii="Trebuchet MS" w:hAnsi="Trebuchet MS"/>
          <w:i/>
          <w:iCs/>
          <w:sz w:val="18"/>
          <w:szCs w:val="18"/>
        </w:rPr>
      </w:pPr>
      <w:r w:rsidRPr="00DA3663">
        <w:rPr>
          <w:i/>
          <w:sz w:val="18"/>
          <w:szCs w:val="18"/>
        </w:rPr>
        <w:tab/>
        <w:t>Pay attention to the submission schedule, all kinds of submission outside the schedule will not be accepted.</w:t>
      </w:r>
    </w:p>
    <w:p w14:paraId="22176729" w14:textId="77777777" w:rsidR="00DA3663" w:rsidRPr="00DA3663" w:rsidRDefault="00DA3663" w:rsidP="00DA3663">
      <w:pPr>
        <w:spacing w:line="360" w:lineRule="auto"/>
        <w:jc w:val="both"/>
        <w:rPr>
          <w:i/>
          <w:sz w:val="18"/>
          <w:szCs w:val="18"/>
        </w:rPr>
      </w:pPr>
    </w:p>
    <w:p w14:paraId="76DD55E0" w14:textId="77777777" w:rsidR="00DA3663" w:rsidRPr="00DA3663" w:rsidRDefault="00DA3663" w:rsidP="00DA366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1" w:name="_Hlk58908782"/>
      <w:r w:rsidRPr="00DA3663">
        <w:rPr>
          <w:lang w:val="id-ID" w:eastAsia="x-none"/>
        </w:rPr>
        <w:lastRenderedPageBreak/>
        <w:t>Bila Anda tidak membaca peraturan ini, maka Anda dianggap telah membaca dan menyetujuinya</w:t>
      </w:r>
    </w:p>
    <w:p w14:paraId="2434653E" w14:textId="77777777" w:rsidR="00DA3663" w:rsidRPr="00DA3663" w:rsidRDefault="00DA3663" w:rsidP="00DA3663">
      <w:pPr>
        <w:spacing w:line="360" w:lineRule="auto"/>
        <w:ind w:left="360"/>
        <w:jc w:val="both"/>
        <w:rPr>
          <w:i/>
          <w:sz w:val="20"/>
          <w:szCs w:val="20"/>
          <w:shd w:val="clear" w:color="auto" w:fill="FFFFFF"/>
          <w:lang w:eastAsia="x-none"/>
        </w:rPr>
      </w:pPr>
      <w:r w:rsidRPr="00DA3663">
        <w:rPr>
          <w:i/>
          <w:sz w:val="20"/>
          <w:szCs w:val="20"/>
          <w:lang w:val="id-ID" w:eastAsia="x-none"/>
        </w:rPr>
        <w:t xml:space="preserve">If you </w:t>
      </w:r>
      <w:r w:rsidRPr="00DA3663">
        <w:rPr>
          <w:i/>
          <w:sz w:val="20"/>
          <w:szCs w:val="20"/>
          <w:lang w:val="x-none" w:eastAsia="x-none"/>
        </w:rPr>
        <w:t xml:space="preserve">have </w:t>
      </w:r>
      <w:r w:rsidRPr="00DA3663">
        <w:rPr>
          <w:i/>
          <w:sz w:val="20"/>
          <w:szCs w:val="20"/>
          <w:lang w:val="id-ID" w:eastAsia="x-none"/>
        </w:rPr>
        <w:t xml:space="preserve">missed to read these regulations, </w:t>
      </w:r>
      <w:r w:rsidRPr="00DA3663">
        <w:rPr>
          <w:i/>
          <w:sz w:val="20"/>
          <w:szCs w:val="20"/>
          <w:lang w:val="x-none" w:eastAsia="x-none"/>
        </w:rPr>
        <w:t xml:space="preserve">so </w:t>
      </w:r>
      <w:r w:rsidRPr="00DA3663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DA3663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DA3663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DA3663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DA3663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 w:rsidRPr="00DA3663">
        <w:rPr>
          <w:i/>
          <w:sz w:val="20"/>
          <w:szCs w:val="20"/>
          <w:shd w:val="clear" w:color="auto" w:fill="FFFFFF"/>
          <w:lang w:eastAsia="x-none"/>
        </w:rPr>
        <w:t>.</w:t>
      </w:r>
      <w:bookmarkEnd w:id="1"/>
    </w:p>
    <w:bookmarkEnd w:id="0"/>
    <w:p w14:paraId="181CAAE8" w14:textId="77777777" w:rsidR="00A01CA5" w:rsidRPr="00EA0B3F" w:rsidRDefault="00A01CA5" w:rsidP="00A01CA5">
      <w:pPr>
        <w:spacing w:line="360" w:lineRule="auto"/>
        <w:jc w:val="both"/>
        <w:rPr>
          <w:sz w:val="18"/>
          <w:szCs w:val="18"/>
        </w:rPr>
      </w:pPr>
    </w:p>
    <w:p w14:paraId="1ED53FE8" w14:textId="77777777" w:rsidR="00A01CA5" w:rsidRPr="00EA0B3F" w:rsidRDefault="00A01CA5" w:rsidP="00A01CA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EA0B3F">
        <w:rPr>
          <w:lang w:val="id-ID"/>
        </w:rPr>
        <w:t>Persentase penilaiaan untuk matakuliah in</w:t>
      </w:r>
      <w:r w:rsidRPr="00EA0B3F">
        <w:t>i</w:t>
      </w:r>
      <w:r w:rsidRPr="00EA0B3F">
        <w:rPr>
          <w:lang w:val="id-ID"/>
        </w:rPr>
        <w:t xml:space="preserve"> adalah sebagai berikut: </w:t>
      </w:r>
    </w:p>
    <w:p w14:paraId="7601658B" w14:textId="77777777" w:rsidR="00A01CA5" w:rsidRPr="00EA0B3F" w:rsidRDefault="00A01CA5" w:rsidP="00A01CA5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EA0B3F">
        <w:rPr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1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01CA5" w:rsidRPr="00EA0B3F" w14:paraId="1DF2C8F5" w14:textId="77777777" w:rsidTr="00C22700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2EA18387" w14:textId="77777777" w:rsidR="00A01CA5" w:rsidRPr="00EA0B3F" w:rsidRDefault="00A01CA5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/>
                <w:bCs/>
                <w:szCs w:val="18"/>
              </w:rPr>
              <w:t>Tugas Mandiri</w:t>
            </w:r>
          </w:p>
          <w:p w14:paraId="053F999A" w14:textId="77777777" w:rsidR="00A01CA5" w:rsidRPr="00EA0B3F" w:rsidRDefault="00A01CA5" w:rsidP="00C22700">
            <w:pPr>
              <w:jc w:val="center"/>
              <w:rPr>
                <w:bCs/>
                <w:i/>
                <w:sz w:val="18"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3F46E53" w14:textId="77777777" w:rsidR="00A01CA5" w:rsidRPr="00EA0B3F" w:rsidRDefault="00A01CA5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/>
                <w:bCs/>
                <w:szCs w:val="18"/>
              </w:rPr>
              <w:t>Proyek</w:t>
            </w:r>
          </w:p>
          <w:p w14:paraId="03396E00" w14:textId="77777777" w:rsidR="00A01CA5" w:rsidRPr="00EA0B3F" w:rsidRDefault="00A01CA5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D3DB59D" w14:textId="77777777" w:rsidR="00A01CA5" w:rsidRPr="00EA0B3F" w:rsidRDefault="00A01CA5" w:rsidP="00C22700">
            <w:pPr>
              <w:jc w:val="center"/>
              <w:rPr>
                <w:b/>
                <w:bCs/>
              </w:rPr>
            </w:pPr>
            <w:r w:rsidRPr="00EA0B3F">
              <w:rPr>
                <w:b/>
                <w:bCs/>
              </w:rPr>
              <w:t>UAP</w:t>
            </w:r>
          </w:p>
          <w:p w14:paraId="536D2A0B" w14:textId="77777777" w:rsidR="00A01CA5" w:rsidRPr="00EA0B3F" w:rsidRDefault="00A01CA5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A01CA5" w:rsidRPr="00EA0B3F" w14:paraId="6AF19476" w14:textId="77777777" w:rsidTr="00C22700">
        <w:trPr>
          <w:trHeight w:val="448"/>
        </w:trPr>
        <w:tc>
          <w:tcPr>
            <w:tcW w:w="3005" w:type="dxa"/>
            <w:vAlign w:val="center"/>
          </w:tcPr>
          <w:p w14:paraId="06141422" w14:textId="77777777" w:rsidR="00A01CA5" w:rsidRPr="00EA0B3F" w:rsidRDefault="00A01CA5" w:rsidP="00C22700">
            <w:pPr>
              <w:jc w:val="center"/>
              <w:rPr>
                <w:bCs/>
              </w:rPr>
            </w:pPr>
            <w:r w:rsidRPr="00EA0B3F">
              <w:rPr>
                <w:bCs/>
              </w:rPr>
              <w:t>40%</w:t>
            </w:r>
          </w:p>
        </w:tc>
        <w:tc>
          <w:tcPr>
            <w:tcW w:w="3005" w:type="dxa"/>
            <w:vAlign w:val="center"/>
          </w:tcPr>
          <w:p w14:paraId="4B550783" w14:textId="77777777" w:rsidR="00A01CA5" w:rsidRPr="00EA0B3F" w:rsidRDefault="00A01CA5" w:rsidP="00C22700">
            <w:pPr>
              <w:jc w:val="center"/>
              <w:rPr>
                <w:bCs/>
              </w:rPr>
            </w:pPr>
            <w:r w:rsidRPr="00EA0B3F"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180DF80C" w14:textId="77777777" w:rsidR="00A01CA5" w:rsidRPr="00EA0B3F" w:rsidRDefault="00A01CA5" w:rsidP="00C22700">
            <w:pPr>
              <w:jc w:val="center"/>
              <w:rPr>
                <w:bCs/>
              </w:rPr>
            </w:pPr>
            <w:r w:rsidRPr="00EA0B3F">
              <w:rPr>
                <w:bCs/>
              </w:rPr>
              <w:t>60%</w:t>
            </w:r>
          </w:p>
        </w:tc>
      </w:tr>
    </w:tbl>
    <w:p w14:paraId="50D9643C" w14:textId="77777777" w:rsidR="00A01CA5" w:rsidRPr="00EA0B3F" w:rsidRDefault="00A01CA5" w:rsidP="00A01CA5">
      <w:pPr>
        <w:spacing w:line="360" w:lineRule="auto"/>
        <w:jc w:val="both"/>
        <w:rPr>
          <w:sz w:val="18"/>
          <w:szCs w:val="18"/>
          <w:lang w:val="id-ID"/>
        </w:rPr>
      </w:pPr>
    </w:p>
    <w:p w14:paraId="3EE724E5" w14:textId="77777777" w:rsidR="00A01CA5" w:rsidRPr="00EA0B3F" w:rsidRDefault="00A01CA5" w:rsidP="00A01CA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EA0B3F">
        <w:rPr>
          <w:lang w:val="id-ID"/>
        </w:rPr>
        <w:t xml:space="preserve">Software yang digunakan </w:t>
      </w:r>
      <w:r w:rsidRPr="00EA0B3F">
        <w:t xml:space="preserve">pada matakuliah ini adalah sebagai berikut: </w:t>
      </w:r>
    </w:p>
    <w:p w14:paraId="447F2987" w14:textId="77777777" w:rsidR="00A01CA5" w:rsidRPr="00EA0B3F" w:rsidRDefault="00A01CA5" w:rsidP="00A01CA5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EA0B3F">
        <w:rPr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1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A01CA5" w:rsidRPr="00EA0B3F" w14:paraId="36F1CC90" w14:textId="77777777" w:rsidTr="00C22700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p w14:paraId="5D68ECB1" w14:textId="77777777" w:rsidR="00A01CA5" w:rsidRPr="00EA0B3F" w:rsidRDefault="00A01CA5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/>
                <w:bCs/>
                <w:szCs w:val="18"/>
              </w:rPr>
              <w:t>Software</w:t>
            </w:r>
          </w:p>
          <w:p w14:paraId="1D4D3B8A" w14:textId="77777777" w:rsidR="00A01CA5" w:rsidRPr="00EA0B3F" w:rsidRDefault="00A01CA5" w:rsidP="00C22700">
            <w:pPr>
              <w:jc w:val="center"/>
              <w:rPr>
                <w:bCs/>
                <w:i/>
                <w:sz w:val="18"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A01CA5" w:rsidRPr="00EA0B3F" w14:paraId="6E3E2D43" w14:textId="77777777" w:rsidTr="00C22700">
        <w:trPr>
          <w:trHeight w:val="435"/>
        </w:trPr>
        <w:tc>
          <w:tcPr>
            <w:tcW w:w="9025" w:type="dxa"/>
            <w:vAlign w:val="center"/>
          </w:tcPr>
          <w:p w14:paraId="75418953" w14:textId="77777777" w:rsidR="00A01CA5" w:rsidRPr="00EA0B3F" w:rsidRDefault="00A01CA5" w:rsidP="00C22700">
            <w:pPr>
              <w:rPr>
                <w:bCs/>
              </w:rPr>
            </w:pPr>
            <w:r w:rsidRPr="00EA0B3F">
              <w:rPr>
                <w:color w:val="000000"/>
                <w:lang w:val="id-ID"/>
              </w:rPr>
              <w:t>XAMPP 8.0.7</w:t>
            </w:r>
          </w:p>
        </w:tc>
      </w:tr>
    </w:tbl>
    <w:p w14:paraId="625B43C5" w14:textId="77777777" w:rsidR="00A01CA5" w:rsidRPr="00EA0B3F" w:rsidRDefault="00A01CA5" w:rsidP="00A01CA5">
      <w:pPr>
        <w:spacing w:line="360" w:lineRule="auto"/>
        <w:jc w:val="both"/>
        <w:rPr>
          <w:i/>
          <w:sz w:val="18"/>
          <w:szCs w:val="18"/>
        </w:rPr>
      </w:pPr>
    </w:p>
    <w:p w14:paraId="6243D413" w14:textId="77777777" w:rsidR="00A01CA5" w:rsidRPr="00EA0B3F" w:rsidRDefault="00A01CA5" w:rsidP="00A01CA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 w:rsidRPr="00EA0B3F">
        <w:t xml:space="preserve">Ekstensi file yang </w:t>
      </w:r>
      <w:r w:rsidRPr="00EA0B3F">
        <w:rPr>
          <w:lang w:val="id-ID"/>
        </w:rPr>
        <w:t>harus</w:t>
      </w:r>
      <w:r w:rsidRPr="00EA0B3F">
        <w:t xml:space="preserve"> disertakan dalam pengumpulan tugas mandiri, proyek, dan uap untuk matakuliah ini adalah sebagai berikut:</w:t>
      </w:r>
    </w:p>
    <w:p w14:paraId="5F2BD23D" w14:textId="77777777" w:rsidR="00A01CA5" w:rsidRPr="00EA0B3F" w:rsidRDefault="00A01CA5" w:rsidP="00A01CA5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EA0B3F">
        <w:rPr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1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01CA5" w:rsidRPr="00EA0B3F" w14:paraId="11B5C3B8" w14:textId="77777777" w:rsidTr="00C22700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2F2D593C" w14:textId="77777777" w:rsidR="00A01CA5" w:rsidRPr="00EA0B3F" w:rsidRDefault="00A01CA5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/>
                <w:bCs/>
                <w:szCs w:val="18"/>
              </w:rPr>
              <w:t>Tugas Mandiri</w:t>
            </w:r>
          </w:p>
          <w:p w14:paraId="79C51BEC" w14:textId="77777777" w:rsidR="00A01CA5" w:rsidRPr="00EA0B3F" w:rsidRDefault="00A01CA5" w:rsidP="00C22700">
            <w:pPr>
              <w:jc w:val="center"/>
              <w:rPr>
                <w:bCs/>
                <w:i/>
                <w:sz w:val="18"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9CD37BB" w14:textId="77777777" w:rsidR="00A01CA5" w:rsidRPr="00EA0B3F" w:rsidRDefault="00A01CA5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/>
                <w:bCs/>
                <w:szCs w:val="18"/>
              </w:rPr>
              <w:t>Proyek</w:t>
            </w:r>
          </w:p>
          <w:p w14:paraId="70DFB24F" w14:textId="77777777" w:rsidR="00A01CA5" w:rsidRPr="00EA0B3F" w:rsidRDefault="00A01CA5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50C87570" w14:textId="77777777" w:rsidR="00A01CA5" w:rsidRPr="00EA0B3F" w:rsidRDefault="00A01CA5" w:rsidP="00C22700">
            <w:pPr>
              <w:jc w:val="center"/>
              <w:rPr>
                <w:b/>
                <w:bCs/>
              </w:rPr>
            </w:pPr>
            <w:r w:rsidRPr="00EA0B3F">
              <w:rPr>
                <w:b/>
                <w:bCs/>
              </w:rPr>
              <w:t>UAP</w:t>
            </w:r>
          </w:p>
          <w:p w14:paraId="354E2387" w14:textId="77777777" w:rsidR="00A01CA5" w:rsidRPr="00EA0B3F" w:rsidRDefault="00A01CA5" w:rsidP="00C22700">
            <w:pPr>
              <w:jc w:val="center"/>
              <w:rPr>
                <w:b/>
                <w:bCs/>
                <w:szCs w:val="18"/>
              </w:rPr>
            </w:pPr>
            <w:r w:rsidRPr="00EA0B3F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A01CA5" w:rsidRPr="00EA0B3F" w14:paraId="058BFCFD" w14:textId="77777777" w:rsidTr="00C22700">
        <w:trPr>
          <w:trHeight w:val="427"/>
        </w:trPr>
        <w:tc>
          <w:tcPr>
            <w:tcW w:w="3005" w:type="dxa"/>
            <w:vAlign w:val="center"/>
          </w:tcPr>
          <w:p w14:paraId="05221CE0" w14:textId="77777777" w:rsidR="00A01CA5" w:rsidRPr="00EA0B3F" w:rsidRDefault="00A01CA5" w:rsidP="00C22700">
            <w:pPr>
              <w:rPr>
                <w:bCs/>
              </w:rPr>
            </w:pPr>
            <w:r w:rsidRPr="00EA0B3F">
              <w:rPr>
                <w:bCs/>
              </w:rPr>
              <w:t>SQL</w:t>
            </w:r>
          </w:p>
        </w:tc>
        <w:tc>
          <w:tcPr>
            <w:tcW w:w="3005" w:type="dxa"/>
            <w:vAlign w:val="center"/>
          </w:tcPr>
          <w:p w14:paraId="08BA653E" w14:textId="77777777" w:rsidR="00A01CA5" w:rsidRPr="00EA0B3F" w:rsidRDefault="00A01CA5" w:rsidP="00C22700">
            <w:pPr>
              <w:rPr>
                <w:bCs/>
              </w:rPr>
            </w:pPr>
            <w:r w:rsidRPr="00EA0B3F"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71CAA0E9" w14:textId="77777777" w:rsidR="00A01CA5" w:rsidRPr="00EA0B3F" w:rsidRDefault="00A01CA5" w:rsidP="00C22700">
            <w:pPr>
              <w:rPr>
                <w:bCs/>
              </w:rPr>
            </w:pPr>
            <w:r w:rsidRPr="00EA0B3F">
              <w:rPr>
                <w:bCs/>
              </w:rPr>
              <w:t>SQL</w:t>
            </w:r>
          </w:p>
        </w:tc>
      </w:tr>
    </w:tbl>
    <w:p w14:paraId="66753094" w14:textId="77777777" w:rsidR="00A01CA5" w:rsidRDefault="00A01CA5" w:rsidP="00A01CA5">
      <w:pPr>
        <w:rPr>
          <w:lang w:val="id-ID"/>
        </w:rPr>
      </w:pPr>
    </w:p>
    <w:p w14:paraId="38D58039" w14:textId="77777777" w:rsidR="00A01CA5" w:rsidRPr="001D7F9B" w:rsidRDefault="00A01CA5" w:rsidP="00A01CA5">
      <w:pPr>
        <w:rPr>
          <w:lang w:val="id-ID"/>
        </w:rPr>
      </w:pPr>
    </w:p>
    <w:p w14:paraId="7912936D" w14:textId="77777777" w:rsidR="00C25945" w:rsidRDefault="00C25945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07414AD" w14:textId="77777777" w:rsidR="004E4842" w:rsidRDefault="004E4842" w:rsidP="004E4842">
      <w:pPr>
        <w:spacing w:line="276" w:lineRule="auto"/>
        <w:rPr>
          <w:rFonts w:eastAsia="Times New Roman"/>
          <w:b/>
          <w:lang w:eastAsia="en-US"/>
        </w:rPr>
      </w:pPr>
      <w:r>
        <w:rPr>
          <w:b/>
        </w:rPr>
        <w:lastRenderedPageBreak/>
        <w:t>Tabel Relasional</w:t>
      </w:r>
    </w:p>
    <w:p w14:paraId="0049E06E" w14:textId="77777777" w:rsidR="004E4842" w:rsidRDefault="004E4842" w:rsidP="004E4842">
      <w:pPr>
        <w:spacing w:line="276" w:lineRule="auto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Relational Table</w:t>
      </w:r>
    </w:p>
    <w:p w14:paraId="783EF985" w14:textId="4EF778A4" w:rsidR="004E4842" w:rsidRDefault="004E4842">
      <w:pPr>
        <w:spacing w:after="200" w:line="276" w:lineRule="auto"/>
        <w:rPr>
          <w:lang w:val="id-ID"/>
        </w:rPr>
      </w:pPr>
    </w:p>
    <w:p w14:paraId="3C2605BE" w14:textId="77777777" w:rsidR="00A614D8" w:rsidRDefault="00A614D8" w:rsidP="00A614D8">
      <w:pPr>
        <w:spacing w:line="360" w:lineRule="auto"/>
        <w:jc w:val="center"/>
        <w:rPr>
          <w:rFonts w:eastAsia="Times New Roman" w:cstheme="minorHAnsi"/>
          <w:b/>
          <w:bCs/>
          <w:noProof/>
          <w:sz w:val="28"/>
          <w:szCs w:val="28"/>
          <w:lang w:eastAsia="en-US"/>
        </w:rPr>
      </w:pPr>
      <w:r>
        <w:rPr>
          <w:rFonts w:cstheme="minorHAnsi"/>
          <w:b/>
          <w:bCs/>
          <w:noProof/>
          <w:sz w:val="28"/>
          <w:szCs w:val="28"/>
        </w:rPr>
        <w:t>OkieVA</w:t>
      </w:r>
    </w:p>
    <w:p w14:paraId="19B71A46" w14:textId="77777777" w:rsidR="00A614D8" w:rsidRDefault="00A614D8" w:rsidP="00A614D8">
      <w:pPr>
        <w:spacing w:line="360" w:lineRule="auto"/>
        <w:jc w:val="center"/>
        <w:rPr>
          <w:rFonts w:cstheme="minorHAnsi"/>
          <w:b/>
          <w:bCs/>
          <w:noProof/>
          <w:sz w:val="28"/>
          <w:szCs w:val="28"/>
          <w:lang w:val="id-ID"/>
        </w:rPr>
      </w:pPr>
    </w:p>
    <w:p w14:paraId="2077B783" w14:textId="77777777" w:rsidR="00A614D8" w:rsidRDefault="00A614D8" w:rsidP="00A614D8">
      <w:pPr>
        <w:spacing w:line="360" w:lineRule="auto"/>
        <w:ind w:firstLine="360"/>
        <w:jc w:val="both"/>
      </w:pPr>
      <w:r>
        <w:rPr>
          <w:b/>
          <w:bCs/>
        </w:rPr>
        <w:t>OkieVA</w:t>
      </w:r>
      <w:r>
        <w:t xml:space="preserve"> is an online store that sell handmade cookies. Because of its increasing popularity, it is getting harder to handle the transaction data. You are asked to help </w:t>
      </w:r>
      <w:r>
        <w:rPr>
          <w:b/>
          <w:bCs/>
        </w:rPr>
        <w:t xml:space="preserve">OkieVA </w:t>
      </w:r>
      <w:r>
        <w:t>managing their database transaction.</w:t>
      </w:r>
    </w:p>
    <w:p w14:paraId="2BC7EC64" w14:textId="77777777" w:rsidR="00A614D8" w:rsidRDefault="00A614D8" w:rsidP="00A614D8">
      <w:pPr>
        <w:spacing w:line="360" w:lineRule="auto"/>
        <w:ind w:firstLine="720"/>
        <w:jc w:val="both"/>
      </w:pPr>
    </w:p>
    <w:p w14:paraId="2FC47CF7" w14:textId="7CE8B696" w:rsidR="00A614D8" w:rsidRDefault="00A614D8" w:rsidP="00A614D8">
      <w:pPr>
        <w:jc w:val="center"/>
      </w:pPr>
      <w:r>
        <w:rPr>
          <w:noProof/>
        </w:rPr>
        <w:drawing>
          <wp:inline distT="0" distB="0" distL="0" distR="0" wp14:anchorId="46E78D56" wp14:editId="06EE3EB7">
            <wp:extent cx="5943600" cy="29813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FAD1E5" w14:textId="77777777" w:rsidR="00A614D8" w:rsidRDefault="00A614D8" w:rsidP="00A614D8">
      <w:pPr>
        <w:jc w:val="center"/>
      </w:pPr>
    </w:p>
    <w:p w14:paraId="06DBFC94" w14:textId="77777777" w:rsidR="00A614D8" w:rsidRDefault="00A614D8">
      <w:pPr>
        <w:spacing w:after="200" w:line="276" w:lineRule="auto"/>
        <w:rPr>
          <w:rFonts w:eastAsiaTheme="majorEastAsia"/>
          <w:b/>
          <w:bCs/>
          <w:lang w:val="id-ID"/>
        </w:rPr>
      </w:pPr>
    </w:p>
    <w:p w14:paraId="66DF8EF6" w14:textId="77777777" w:rsidR="00A614D8" w:rsidRDefault="00A614D8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6B19CF8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B868683" w:rsidR="00643F75" w:rsidRDefault="00643F75" w:rsidP="00643F75">
      <w:pPr>
        <w:rPr>
          <w:lang w:val="id-ID"/>
        </w:rPr>
      </w:pPr>
    </w:p>
    <w:p w14:paraId="3E62F3DD" w14:textId="273FD29A" w:rsidR="00304F20" w:rsidRDefault="00304F20" w:rsidP="00304F20">
      <w:pPr>
        <w:spacing w:line="276" w:lineRule="auto"/>
        <w:jc w:val="center"/>
        <w:rPr>
          <w:rFonts w:eastAsia="Times New Roman"/>
          <w:iCs/>
          <w:szCs w:val="40"/>
          <w:lang w:eastAsia="en-US"/>
        </w:rPr>
      </w:pPr>
      <w:r>
        <w:rPr>
          <w:b/>
          <w:bCs/>
          <w:iCs/>
          <w:szCs w:val="40"/>
        </w:rPr>
        <w:t>Note</w:t>
      </w:r>
      <w:r>
        <w:rPr>
          <w:iCs/>
          <w:szCs w:val="40"/>
        </w:rPr>
        <w:t>: Import ‘</w:t>
      </w:r>
      <w:r w:rsidR="00A614D8" w:rsidRPr="00A614D8">
        <w:rPr>
          <w:iCs/>
          <w:szCs w:val="40"/>
        </w:rPr>
        <w:t>okieva</w:t>
      </w:r>
      <w:r w:rsidR="00D01945">
        <w:rPr>
          <w:iCs/>
          <w:szCs w:val="40"/>
        </w:rPr>
        <w:t>’</w:t>
      </w:r>
      <w:r w:rsidR="00A614D8">
        <w:rPr>
          <w:iCs/>
          <w:szCs w:val="40"/>
        </w:rPr>
        <w:t xml:space="preserve"> </w:t>
      </w:r>
      <w:r>
        <w:rPr>
          <w:iCs/>
          <w:szCs w:val="40"/>
        </w:rPr>
        <w:t>database before answering the questions below.</w:t>
      </w:r>
    </w:p>
    <w:p w14:paraId="72E359D4" w14:textId="1B80A780" w:rsidR="00747735" w:rsidRDefault="00747735" w:rsidP="00904305">
      <w:pPr>
        <w:spacing w:line="360" w:lineRule="auto"/>
        <w:rPr>
          <w:lang w:val="id-ID"/>
        </w:rPr>
      </w:pPr>
    </w:p>
    <w:p w14:paraId="41848F13" w14:textId="77777777" w:rsidR="00A614D8" w:rsidRDefault="00A614D8" w:rsidP="00A614D8">
      <w:pPr>
        <w:pStyle w:val="ListParagraph"/>
        <w:numPr>
          <w:ilvl w:val="0"/>
          <w:numId w:val="15"/>
        </w:numPr>
        <w:spacing w:after="160" w:line="360" w:lineRule="auto"/>
        <w:ind w:left="360"/>
        <w:jc w:val="both"/>
        <w:rPr>
          <w:rFonts w:eastAsia="Times New Roman" w:cstheme="minorHAnsi"/>
          <w:lang w:val="id-ID" w:eastAsia="en-US"/>
        </w:rPr>
      </w:pPr>
      <w:r>
        <w:rPr>
          <w:rFonts w:cstheme="minorHAnsi"/>
          <w:lang w:val="id-ID"/>
        </w:rPr>
        <w:t xml:space="preserve">Create a </w:t>
      </w:r>
      <w:r>
        <w:rPr>
          <w:rFonts w:cstheme="minorHAnsi"/>
          <w:b/>
          <w:bCs/>
          <w:lang w:val="id-ID"/>
        </w:rPr>
        <w:t>table</w:t>
      </w:r>
      <w:r>
        <w:rPr>
          <w:rFonts w:cstheme="minorHAnsi"/>
          <w:lang w:val="id-ID"/>
        </w:rPr>
        <w:t xml:space="preserve"> named </w:t>
      </w:r>
      <w:r>
        <w:rPr>
          <w:rFonts w:cstheme="minorHAnsi"/>
        </w:rPr>
        <w:t>‘</w:t>
      </w:r>
      <w:r>
        <w:rPr>
          <w:b/>
          <w:bCs/>
        </w:rPr>
        <w:t>MsCoupon</w:t>
      </w:r>
      <w:r>
        <w:t>’</w:t>
      </w:r>
      <w:r>
        <w:rPr>
          <w:rFonts w:cstheme="minorHAnsi"/>
        </w:rPr>
        <w:t xml:space="preserve"> </w:t>
      </w:r>
      <w:r>
        <w:rPr>
          <w:rFonts w:cstheme="minorHAnsi"/>
          <w:lang w:val="id-ID"/>
        </w:rPr>
        <w:t>with the following description</w:t>
      </w:r>
      <w:r>
        <w:rPr>
          <w:rFonts w:cstheme="minorHAnsi"/>
        </w:rPr>
        <w:t>:</w:t>
      </w:r>
    </w:p>
    <w:p w14:paraId="1571AC6A" w14:textId="77777777" w:rsidR="00A614D8" w:rsidRDefault="00A614D8" w:rsidP="00A614D8">
      <w:pPr>
        <w:pStyle w:val="ListParagraph"/>
        <w:spacing w:after="240"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(CREATE TABLE)</w:t>
      </w:r>
    </w:p>
    <w:tbl>
      <w:tblPr>
        <w:tblStyle w:val="TableGrid"/>
        <w:tblW w:w="9350" w:type="dxa"/>
        <w:tblInd w:w="355" w:type="dxa"/>
        <w:tblLook w:val="04A0" w:firstRow="1" w:lastRow="0" w:firstColumn="1" w:lastColumn="0" w:noHBand="0" w:noVBand="1"/>
      </w:tblPr>
      <w:tblGrid>
        <w:gridCol w:w="2176"/>
        <w:gridCol w:w="1390"/>
        <w:gridCol w:w="988"/>
        <w:gridCol w:w="4796"/>
      </w:tblGrid>
      <w:tr w:rsidR="00A614D8" w14:paraId="3DFB3094" w14:textId="77777777" w:rsidTr="00A614D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102F" w14:textId="77777777" w:rsidR="00A614D8" w:rsidRDefault="00A614D8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id-ID"/>
              </w:rPr>
              <w:t>Field Name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C553" w14:textId="77777777" w:rsidR="00A614D8" w:rsidRDefault="00A614D8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id-ID"/>
              </w:rPr>
              <w:t>Data Type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CA5C" w14:textId="77777777" w:rsidR="00A614D8" w:rsidRDefault="00A614D8">
            <w:pPr>
              <w:spacing w:line="360" w:lineRule="auto"/>
              <w:rPr>
                <w:rFonts w:cstheme="minorHAnsi"/>
                <w:b/>
                <w:bCs/>
                <w:lang w:val="id-ID"/>
              </w:rPr>
            </w:pPr>
            <w:r>
              <w:rPr>
                <w:rFonts w:cstheme="minorHAnsi"/>
                <w:b/>
                <w:bCs/>
                <w:lang w:val="id-ID"/>
              </w:rPr>
              <w:t>Length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F0A9" w14:textId="77777777" w:rsidR="00A614D8" w:rsidRDefault="00A614D8">
            <w:pPr>
              <w:spacing w:line="360" w:lineRule="auto"/>
              <w:rPr>
                <w:rFonts w:cstheme="minorHAnsi"/>
                <w:b/>
                <w:bCs/>
                <w:lang w:val="id-ID"/>
              </w:rPr>
            </w:pPr>
            <w:r>
              <w:rPr>
                <w:rFonts w:cstheme="minorHAnsi"/>
                <w:b/>
                <w:bCs/>
                <w:lang w:val="id-ID"/>
              </w:rPr>
              <w:t>Description</w:t>
            </w:r>
          </w:p>
        </w:tc>
      </w:tr>
      <w:tr w:rsidR="00A614D8" w14:paraId="643D9150" w14:textId="77777777" w:rsidTr="00A614D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658B" w14:textId="77777777" w:rsidR="00A614D8" w:rsidRDefault="00A614D8">
            <w:pPr>
              <w:spacing w:line="360" w:lineRule="auto"/>
              <w:rPr>
                <w:rFonts w:cstheme="minorHAnsi"/>
                <w:lang w:val="id-ID"/>
              </w:rPr>
            </w:pPr>
            <w:r>
              <w:t>CouponID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8627" w14:textId="77777777" w:rsidR="00A614D8" w:rsidRDefault="00A614D8">
            <w:pPr>
              <w:spacing w:line="360" w:lineRule="auto"/>
              <w:rPr>
                <w:rFonts w:cstheme="minorHAnsi"/>
                <w:lang w:val="id-ID"/>
              </w:rPr>
            </w:pPr>
            <w:r>
              <w:t>CHAR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634EC" w14:textId="77777777" w:rsidR="00A614D8" w:rsidRDefault="00A614D8">
            <w:pPr>
              <w:spacing w:line="360" w:lineRule="auto"/>
              <w:rPr>
                <w:rFonts w:cstheme="minorHAnsi"/>
              </w:rPr>
            </w:pPr>
            <w:r>
              <w:t>10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28C3" w14:textId="77777777" w:rsidR="00A614D8" w:rsidRDefault="00A614D8">
            <w:pPr>
              <w:pStyle w:val="ListParagraph"/>
              <w:spacing w:line="360" w:lineRule="auto"/>
              <w:ind w:left="0"/>
            </w:pPr>
            <w:r>
              <w:rPr>
                <w:b/>
                <w:bCs/>
              </w:rPr>
              <w:t>Primary Key</w:t>
            </w:r>
            <w:r>
              <w:t xml:space="preserve">. </w:t>
            </w:r>
          </w:p>
        </w:tc>
      </w:tr>
      <w:tr w:rsidR="00A614D8" w14:paraId="5E5424BB" w14:textId="77777777" w:rsidTr="00A614D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870D" w14:textId="77777777" w:rsidR="00A614D8" w:rsidRDefault="00A614D8">
            <w:pPr>
              <w:spacing w:line="360" w:lineRule="auto"/>
              <w:rPr>
                <w:rFonts w:cstheme="minorHAnsi"/>
              </w:rPr>
            </w:pPr>
            <w:r>
              <w:t>CustomerID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C128" w14:textId="77777777" w:rsidR="00A614D8" w:rsidRDefault="00A614D8">
            <w:pPr>
              <w:spacing w:line="360" w:lineRule="auto"/>
              <w:rPr>
                <w:rFonts w:cstheme="minorHAnsi"/>
                <w:lang w:val="id-ID"/>
              </w:rPr>
            </w:pPr>
            <w:r>
              <w:t>CHAR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07A6" w14:textId="77777777" w:rsidR="00A614D8" w:rsidRDefault="00A614D8">
            <w:pPr>
              <w:spacing w:line="360" w:lineRule="auto"/>
              <w:rPr>
                <w:rFonts w:cstheme="minorHAnsi"/>
              </w:rPr>
            </w:pPr>
            <w:r>
              <w:t>10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6FB5" w14:textId="77777777" w:rsidR="00A614D8" w:rsidRDefault="00A614D8">
            <w:pPr>
              <w:spacing w:line="360" w:lineRule="auto"/>
              <w:rPr>
                <w:rFonts w:cstheme="minorHAnsi"/>
              </w:rPr>
            </w:pPr>
            <w:r>
              <w:rPr>
                <w:color w:val="000000"/>
                <w:lang w:eastAsia="id-ID"/>
              </w:rPr>
              <w:t xml:space="preserve">References from </w:t>
            </w:r>
            <w:r>
              <w:rPr>
                <w:b/>
                <w:bCs/>
                <w:color w:val="000000"/>
                <w:lang w:eastAsia="id-ID"/>
              </w:rPr>
              <w:t>MsCustomer</w:t>
            </w:r>
            <w:r>
              <w:rPr>
                <w:b/>
                <w:color w:val="000000"/>
                <w:lang w:eastAsia="id-ID"/>
              </w:rPr>
              <w:t>.</w:t>
            </w:r>
            <w:r>
              <w:rPr>
                <w:color w:val="000000"/>
                <w:lang w:eastAsia="id-ID"/>
              </w:rPr>
              <w:t xml:space="preserve"> If the referenced data is changed then the changes will be cascaded. </w:t>
            </w:r>
          </w:p>
        </w:tc>
      </w:tr>
      <w:tr w:rsidR="00A614D8" w14:paraId="24B4787A" w14:textId="77777777" w:rsidTr="00A614D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1F9B1" w14:textId="77777777" w:rsidR="00A614D8" w:rsidRDefault="00A614D8">
            <w:pPr>
              <w:spacing w:line="360" w:lineRule="auto"/>
              <w:rPr>
                <w:rFonts w:cstheme="minorHAnsi"/>
              </w:rPr>
            </w:pPr>
            <w:r>
              <w:t>DiscountAmount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E806" w14:textId="477E3DAA" w:rsidR="00A614D8" w:rsidRDefault="00A614D8">
            <w:pPr>
              <w:spacing w:line="360" w:lineRule="auto"/>
              <w:rPr>
                <w:rFonts w:cstheme="minorHAnsi"/>
              </w:rPr>
            </w:pPr>
            <w:r>
              <w:t>INT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5F728" w14:textId="77777777" w:rsidR="00A614D8" w:rsidRDefault="00A614D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7B696" w14:textId="77777777" w:rsidR="00A614D8" w:rsidRDefault="00A614D8">
            <w:pPr>
              <w:spacing w:line="360" w:lineRule="auto"/>
              <w:rPr>
                <w:rFonts w:cstheme="minorHAnsi"/>
              </w:rPr>
            </w:pPr>
            <w:r>
              <w:t>Cannot be empty.</w:t>
            </w:r>
          </w:p>
        </w:tc>
      </w:tr>
      <w:tr w:rsidR="00A614D8" w14:paraId="57E7A806" w14:textId="77777777" w:rsidTr="00A614D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EADF2" w14:textId="77777777" w:rsidR="00A614D8" w:rsidRDefault="00A614D8">
            <w:pPr>
              <w:spacing w:line="360" w:lineRule="auto"/>
            </w:pPr>
            <w:r>
              <w:t>ExpiredDate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3FDA6" w14:textId="77777777" w:rsidR="00A614D8" w:rsidRDefault="00A614D8">
            <w:pPr>
              <w:spacing w:line="360" w:lineRule="auto"/>
            </w:pPr>
            <w:r>
              <w:t>DATE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68FE3" w14:textId="77777777" w:rsidR="00A614D8" w:rsidRDefault="00A614D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D55A" w14:textId="77777777" w:rsidR="00A614D8" w:rsidRDefault="00A614D8">
            <w:pPr>
              <w:spacing w:line="360" w:lineRule="auto"/>
            </w:pPr>
            <w:r>
              <w:t>Cannot be empty.</w:t>
            </w:r>
          </w:p>
        </w:tc>
      </w:tr>
    </w:tbl>
    <w:p w14:paraId="6D25CF36" w14:textId="77777777" w:rsidR="00A614D8" w:rsidRDefault="00A614D8" w:rsidP="00904305">
      <w:pPr>
        <w:pStyle w:val="ListParagraph"/>
        <w:spacing w:before="240" w:line="360" w:lineRule="auto"/>
        <w:ind w:left="360"/>
        <w:jc w:val="both"/>
        <w:rPr>
          <w:rFonts w:eastAsia="Times New Roman" w:cstheme="minorHAnsi"/>
          <w:b/>
          <w:bCs/>
        </w:rPr>
      </w:pPr>
    </w:p>
    <w:p w14:paraId="5E8B2D12" w14:textId="77777777" w:rsidR="00A614D8" w:rsidRDefault="00A614D8" w:rsidP="00A614D8">
      <w:pPr>
        <w:pStyle w:val="ListParagraph"/>
        <w:numPr>
          <w:ilvl w:val="0"/>
          <w:numId w:val="15"/>
        </w:numPr>
        <w:spacing w:after="160" w:line="360" w:lineRule="auto"/>
        <w:ind w:left="360"/>
        <w:jc w:val="both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Insert</w:t>
      </w:r>
      <w:r>
        <w:rPr>
          <w:rFonts w:cstheme="minorHAnsi"/>
          <w:lang w:val="id-ID"/>
        </w:rPr>
        <w:t xml:space="preserve"> th</w:t>
      </w:r>
      <w:r>
        <w:rPr>
          <w:rFonts w:cstheme="minorHAnsi"/>
        </w:rPr>
        <w:t>is</w:t>
      </w:r>
      <w:r>
        <w:rPr>
          <w:rFonts w:cstheme="minorHAnsi"/>
          <w:lang w:val="id-ID"/>
        </w:rPr>
        <w:t xml:space="preserve"> data into</w:t>
      </w:r>
      <w:r>
        <w:rPr>
          <w:rFonts w:cstheme="minorHAnsi"/>
          <w:b/>
          <w:bCs/>
          <w:lang w:val="id-ID"/>
        </w:rPr>
        <w:t xml:space="preserve"> </w:t>
      </w:r>
      <w:r>
        <w:rPr>
          <w:b/>
          <w:bCs/>
        </w:rPr>
        <w:t>MsCoupon</w:t>
      </w:r>
      <w:r>
        <w:t xml:space="preserve"> </w:t>
      </w:r>
      <w:r>
        <w:rPr>
          <w:rFonts w:cstheme="minorHAnsi"/>
          <w:lang w:val="id-ID"/>
        </w:rPr>
        <w:t>table</w:t>
      </w:r>
      <w:r>
        <w:rPr>
          <w:rFonts w:cstheme="minorHAnsi"/>
        </w:rPr>
        <w:t>:</w:t>
      </w:r>
    </w:p>
    <w:p w14:paraId="1C4CFF75" w14:textId="77777777" w:rsidR="00A614D8" w:rsidRDefault="00A614D8" w:rsidP="00A614D8">
      <w:pPr>
        <w:pStyle w:val="ListParagraph"/>
        <w:spacing w:after="240"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(INSERT)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78"/>
        <w:gridCol w:w="2093"/>
        <w:gridCol w:w="2498"/>
        <w:gridCol w:w="2326"/>
      </w:tblGrid>
      <w:tr w:rsidR="00A614D8" w14:paraId="43A434FC" w14:textId="77777777" w:rsidTr="00A614D8">
        <w:tc>
          <w:tcPr>
            <w:tcW w:w="8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DEE7" w14:textId="77777777" w:rsidR="00A614D8" w:rsidRDefault="00A614D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MsCoupon</w:t>
            </w:r>
          </w:p>
        </w:tc>
      </w:tr>
      <w:tr w:rsidR="00A614D8" w14:paraId="29D6FEAE" w14:textId="77777777" w:rsidTr="00A614D8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8510" w14:textId="77777777" w:rsidR="00A614D8" w:rsidRDefault="00A614D8">
            <w:pPr>
              <w:pStyle w:val="ListParagraph"/>
              <w:spacing w:line="360" w:lineRule="auto"/>
              <w:ind w:left="0"/>
            </w:pPr>
            <w:r>
              <w:t>CouponID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A5E4D" w14:textId="77777777" w:rsidR="00A614D8" w:rsidRDefault="00A614D8">
            <w:pPr>
              <w:pStyle w:val="ListParagraph"/>
              <w:spacing w:line="360" w:lineRule="auto"/>
              <w:ind w:left="0"/>
            </w:pPr>
            <w:r>
              <w:t>CustomerID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7F3E" w14:textId="77777777" w:rsidR="00A614D8" w:rsidRDefault="00A614D8">
            <w:pPr>
              <w:pStyle w:val="ListParagraph"/>
              <w:spacing w:line="360" w:lineRule="auto"/>
              <w:ind w:left="0"/>
            </w:pPr>
            <w:r>
              <w:t>DiscountAmount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E7478" w14:textId="77777777" w:rsidR="00A614D8" w:rsidRDefault="00A614D8">
            <w:pPr>
              <w:pStyle w:val="ListParagraph"/>
              <w:spacing w:line="360" w:lineRule="auto"/>
              <w:ind w:left="0"/>
            </w:pPr>
            <w:r>
              <w:t>ExpiredDate</w:t>
            </w:r>
          </w:p>
        </w:tc>
      </w:tr>
      <w:tr w:rsidR="00A614D8" w14:paraId="7CF6B037" w14:textId="77777777" w:rsidTr="00A614D8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51FF2" w14:textId="77777777" w:rsidR="00A614D8" w:rsidRDefault="00A614D8">
            <w:pPr>
              <w:pStyle w:val="ListParagraph"/>
              <w:spacing w:line="360" w:lineRule="auto"/>
              <w:ind w:left="0"/>
            </w:pPr>
            <w:r>
              <w:t>CP001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74C5F" w14:textId="77777777" w:rsidR="00A614D8" w:rsidRDefault="00A614D8">
            <w:pPr>
              <w:pStyle w:val="ListParagraph"/>
              <w:spacing w:line="360" w:lineRule="auto"/>
              <w:ind w:left="0"/>
            </w:pPr>
            <w:r>
              <w:t>CO001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9C0F6" w14:textId="77777777" w:rsidR="00A614D8" w:rsidRDefault="00A614D8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7F26" w14:textId="77777777" w:rsidR="00A614D8" w:rsidRDefault="00A614D8">
            <w:pPr>
              <w:pStyle w:val="ListParagraph"/>
              <w:spacing w:line="360" w:lineRule="auto"/>
              <w:ind w:left="0"/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April 2023</w:t>
            </w:r>
          </w:p>
        </w:tc>
      </w:tr>
    </w:tbl>
    <w:p w14:paraId="1ED31EE6" w14:textId="77777777" w:rsidR="00A614D8" w:rsidRDefault="00A614D8" w:rsidP="00904305">
      <w:pPr>
        <w:spacing w:after="240" w:line="360" w:lineRule="auto"/>
        <w:jc w:val="both"/>
        <w:rPr>
          <w:rFonts w:eastAsia="Times New Roman" w:cstheme="minorHAnsi"/>
          <w:b/>
          <w:bCs/>
        </w:rPr>
      </w:pPr>
    </w:p>
    <w:p w14:paraId="24552D35" w14:textId="77777777" w:rsidR="00A614D8" w:rsidRDefault="00A614D8" w:rsidP="00A614D8">
      <w:pPr>
        <w:pStyle w:val="ListParagraph"/>
        <w:numPr>
          <w:ilvl w:val="0"/>
          <w:numId w:val="15"/>
        </w:numPr>
        <w:spacing w:after="160" w:line="360" w:lineRule="auto"/>
        <w:ind w:left="360"/>
        <w:jc w:val="both"/>
        <w:rPr>
          <w:rFonts w:cstheme="minorHAnsi"/>
          <w:lang w:val="id-ID"/>
        </w:rPr>
      </w:pPr>
      <w:r>
        <w:rPr>
          <w:rFonts w:cstheme="minorHAnsi"/>
        </w:rPr>
        <w:t>D</w:t>
      </w:r>
      <w:r>
        <w:rPr>
          <w:rFonts w:cstheme="minorHAnsi"/>
          <w:lang w:val="id-ID"/>
        </w:rPr>
        <w:t xml:space="preserve">isplay </w:t>
      </w:r>
      <w:r>
        <w:rPr>
          <w:b/>
          <w:bCs/>
        </w:rPr>
        <w:t xml:space="preserve">CustomerName, CustomerEmail </w:t>
      </w:r>
      <w:r>
        <w:t xml:space="preserve">and </w:t>
      </w:r>
      <w:r>
        <w:rPr>
          <w:b/>
          <w:bCs/>
        </w:rPr>
        <w:t>CustomerAddress</w:t>
      </w:r>
      <w:r>
        <w:t xml:space="preserve"> for every customer which </w:t>
      </w:r>
      <w:r>
        <w:rPr>
          <w:b/>
          <w:bCs/>
        </w:rPr>
        <w:t>CustomerAddress</w:t>
      </w:r>
      <w:r>
        <w:t xml:space="preserve"> ends with </w:t>
      </w:r>
      <w:r>
        <w:rPr>
          <w:b/>
          <w:bCs/>
        </w:rPr>
        <w:t>‘ Street’</w:t>
      </w:r>
      <w:r>
        <w:t>.</w:t>
      </w:r>
    </w:p>
    <w:p w14:paraId="72B400F3" w14:textId="77777777" w:rsidR="00A614D8" w:rsidRDefault="00A614D8" w:rsidP="00A614D8">
      <w:pPr>
        <w:pStyle w:val="ListParagraph"/>
        <w:spacing w:after="240" w:line="360" w:lineRule="auto"/>
        <w:ind w:left="360"/>
        <w:jc w:val="both"/>
      </w:pPr>
      <w:r>
        <w:t>(</w:t>
      </w:r>
      <w:r>
        <w:rPr>
          <w:b/>
          <w:bCs/>
        </w:rPr>
        <w:t>LIKE</w:t>
      </w:r>
      <w:r>
        <w:t>)</w:t>
      </w:r>
    </w:p>
    <w:p w14:paraId="7E955B0A" w14:textId="7DE77556" w:rsidR="00A614D8" w:rsidRDefault="00A614D8" w:rsidP="00A614D8">
      <w:pPr>
        <w:pStyle w:val="ListParagraph"/>
        <w:spacing w:before="240"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noProof/>
        </w:rPr>
        <w:drawing>
          <wp:inline distT="0" distB="0" distL="0" distR="0" wp14:anchorId="614578D3" wp14:editId="4F0B41C8">
            <wp:extent cx="4267200" cy="1819275"/>
            <wp:effectExtent l="19050" t="19050" r="19050" b="2857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" b="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192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D29D12" w14:textId="77777777" w:rsidR="00A614D8" w:rsidRDefault="00A614D8" w:rsidP="00A614D8">
      <w:pPr>
        <w:spacing w:after="160" w:line="25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4E0A0EB" w14:textId="77777777" w:rsidR="00A614D8" w:rsidRDefault="00A614D8" w:rsidP="00A614D8">
      <w:pPr>
        <w:pStyle w:val="ListParagraph"/>
        <w:numPr>
          <w:ilvl w:val="0"/>
          <w:numId w:val="15"/>
        </w:numPr>
        <w:spacing w:after="160" w:line="360" w:lineRule="auto"/>
        <w:ind w:left="360"/>
        <w:jc w:val="both"/>
        <w:rPr>
          <w:rFonts w:cstheme="minorHAnsi"/>
          <w:lang w:val="id-ID"/>
        </w:rPr>
      </w:pPr>
      <w:r>
        <w:rPr>
          <w:rFonts w:cstheme="minorHAnsi"/>
        </w:rPr>
        <w:lastRenderedPageBreak/>
        <w:t>Display</w:t>
      </w:r>
      <w:r>
        <w:rPr>
          <w:rFonts w:cstheme="minorHAnsi"/>
          <w:lang w:val="id-ID"/>
        </w:rPr>
        <w:t xml:space="preserve"> </w:t>
      </w:r>
      <w:r>
        <w:rPr>
          <w:b/>
          <w:bCs/>
        </w:rPr>
        <w:t>TransactionID</w:t>
      </w:r>
      <w:r>
        <w:t xml:space="preserve">, </w:t>
      </w:r>
      <w:r>
        <w:rPr>
          <w:b/>
          <w:bCs/>
        </w:rPr>
        <w:t xml:space="preserve">CookieBaseFlavor </w:t>
      </w:r>
      <w:r>
        <w:t xml:space="preserve">and </w:t>
      </w:r>
      <w:r>
        <w:rPr>
          <w:b/>
          <w:bCs/>
        </w:rPr>
        <w:t xml:space="preserve">CookieTopping </w:t>
      </w:r>
      <w:r>
        <w:t xml:space="preserve">for every transaction where </w:t>
      </w:r>
      <w:r>
        <w:rPr>
          <w:b/>
          <w:bCs/>
        </w:rPr>
        <w:t xml:space="preserve">StaffID </w:t>
      </w:r>
      <w:r>
        <w:t xml:space="preserve">is either </w:t>
      </w:r>
      <w:r>
        <w:rPr>
          <w:b/>
          <w:bCs/>
        </w:rPr>
        <w:t xml:space="preserve">‘ST003’ </w:t>
      </w:r>
      <w:r>
        <w:t xml:space="preserve">or </w:t>
      </w:r>
      <w:r>
        <w:rPr>
          <w:b/>
          <w:bCs/>
        </w:rPr>
        <w:t>‘ST008’</w:t>
      </w:r>
      <w:r>
        <w:t xml:space="preserve"> which </w:t>
      </w:r>
      <w:r>
        <w:rPr>
          <w:b/>
          <w:bCs/>
        </w:rPr>
        <w:t xml:space="preserve">CookieTopping </w:t>
      </w:r>
      <w:r>
        <w:t xml:space="preserve">ends with </w:t>
      </w:r>
      <w:r>
        <w:rPr>
          <w:b/>
          <w:bCs/>
        </w:rPr>
        <w:t>‘ Sauce’.</w:t>
      </w:r>
    </w:p>
    <w:p w14:paraId="588A27FE" w14:textId="77777777" w:rsidR="00A614D8" w:rsidRDefault="00A614D8" w:rsidP="00A614D8">
      <w:pPr>
        <w:pStyle w:val="ListParagraph"/>
        <w:spacing w:after="160" w:line="360" w:lineRule="auto"/>
        <w:ind w:left="360"/>
        <w:jc w:val="both"/>
      </w:pPr>
      <w:r>
        <w:t>(</w:t>
      </w:r>
      <w:r>
        <w:rPr>
          <w:b/>
          <w:bCs/>
        </w:rPr>
        <w:t>IN, LIKE</w:t>
      </w:r>
      <w:r>
        <w:t>)</w:t>
      </w:r>
    </w:p>
    <w:p w14:paraId="472D2632" w14:textId="4DB1DE91" w:rsidR="00A614D8" w:rsidRDefault="00A614D8" w:rsidP="00A614D8">
      <w:pPr>
        <w:pStyle w:val="ListParagraph"/>
        <w:spacing w:after="160" w:line="360" w:lineRule="auto"/>
        <w:ind w:left="360"/>
        <w:jc w:val="both"/>
      </w:pPr>
      <w:r>
        <w:rPr>
          <w:noProof/>
        </w:rPr>
        <w:drawing>
          <wp:inline distT="0" distB="0" distL="0" distR="0" wp14:anchorId="413910DE" wp14:editId="742FCB9B">
            <wp:extent cx="3108960" cy="712470"/>
            <wp:effectExtent l="19050" t="19050" r="15240" b="1143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124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1F2DB9" w14:textId="77777777" w:rsidR="00A614D8" w:rsidRDefault="00A614D8" w:rsidP="00A614D8">
      <w:pPr>
        <w:pStyle w:val="ListParagraph"/>
        <w:spacing w:line="360" w:lineRule="auto"/>
        <w:ind w:left="360"/>
        <w:jc w:val="both"/>
        <w:rPr>
          <w:rFonts w:cstheme="minorHAnsi"/>
          <w:b/>
          <w:bCs/>
        </w:rPr>
      </w:pPr>
    </w:p>
    <w:p w14:paraId="0929D8B8" w14:textId="77777777" w:rsidR="00A614D8" w:rsidRDefault="00A614D8" w:rsidP="00A614D8">
      <w:pPr>
        <w:pStyle w:val="ListParagraph"/>
        <w:numPr>
          <w:ilvl w:val="0"/>
          <w:numId w:val="15"/>
        </w:numPr>
        <w:spacing w:after="160"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Update </w:t>
      </w:r>
      <w:r>
        <w:rPr>
          <w:rFonts w:cstheme="minorHAnsi"/>
          <w:b/>
          <w:bCs/>
        </w:rPr>
        <w:t>MsCookie</w:t>
      </w:r>
      <w:r>
        <w:rPr>
          <w:rFonts w:cstheme="minorHAnsi"/>
        </w:rPr>
        <w:t xml:space="preserve"> data by changing the </w:t>
      </w:r>
      <w:r>
        <w:rPr>
          <w:rFonts w:cstheme="minorHAnsi"/>
          <w:b/>
          <w:bCs/>
        </w:rPr>
        <w:t xml:space="preserve">CookieBaseFlavor </w:t>
      </w:r>
      <w:r>
        <w:rPr>
          <w:rFonts w:cstheme="minorHAnsi"/>
        </w:rPr>
        <w:t xml:space="preserve">into uppercase letter on </w:t>
      </w:r>
      <w:r>
        <w:rPr>
          <w:rFonts w:cstheme="minorHAnsi"/>
          <w:b/>
          <w:bCs/>
        </w:rPr>
        <w:t>MsCookie</w:t>
      </w:r>
      <w:r>
        <w:rPr>
          <w:rFonts w:cstheme="minorHAnsi"/>
        </w:rPr>
        <w:t xml:space="preserve"> table for cookie where </w:t>
      </w:r>
      <w:r>
        <w:rPr>
          <w:rFonts w:cstheme="minorHAnsi"/>
          <w:b/>
          <w:bCs/>
        </w:rPr>
        <w:t>the amount that was bought is 2</w:t>
      </w:r>
      <w:r>
        <w:rPr>
          <w:rFonts w:cstheme="minorHAnsi"/>
        </w:rPr>
        <w:t>.</w:t>
      </w:r>
    </w:p>
    <w:p w14:paraId="256BBB66" w14:textId="77777777" w:rsidR="00A614D8" w:rsidRDefault="00A614D8" w:rsidP="00A614D8">
      <w:pPr>
        <w:pStyle w:val="ListParagraph"/>
        <w:spacing w:after="160"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(UPDATE)</w:t>
      </w:r>
    </w:p>
    <w:p w14:paraId="31010681" w14:textId="77777777" w:rsidR="00A614D8" w:rsidRDefault="00A614D8" w:rsidP="00A614D8">
      <w:pPr>
        <w:pStyle w:val="ListParagraph"/>
        <w:spacing w:after="160"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Before Update:</w:t>
      </w:r>
    </w:p>
    <w:p w14:paraId="0F636386" w14:textId="58EE5361" w:rsidR="00A614D8" w:rsidRDefault="00D86803" w:rsidP="00A614D8">
      <w:pPr>
        <w:pStyle w:val="ListParagraph"/>
        <w:spacing w:after="160" w:line="360" w:lineRule="auto"/>
        <w:ind w:left="360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8C9F16" wp14:editId="73752FA0">
                <wp:simplePos x="0" y="0"/>
                <wp:positionH relativeFrom="column">
                  <wp:posOffset>226695</wp:posOffset>
                </wp:positionH>
                <wp:positionV relativeFrom="paragraph">
                  <wp:posOffset>1703705</wp:posOffset>
                </wp:positionV>
                <wp:extent cx="366712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A4E87" id="Rectangle 14" o:spid="_x0000_s1026" style="position:absolute;margin-left:17.85pt;margin-top:134.15pt;width:288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A567D1" wp14:editId="478E5E19">
                <wp:simplePos x="0" y="0"/>
                <wp:positionH relativeFrom="column">
                  <wp:posOffset>226695</wp:posOffset>
                </wp:positionH>
                <wp:positionV relativeFrom="paragraph">
                  <wp:posOffset>1989455</wp:posOffset>
                </wp:positionV>
                <wp:extent cx="366712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17F30" id="Rectangle 15" o:spid="_x0000_s1026" style="position:absolute;margin-left:17.85pt;margin-top:156.65pt;width:288.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" filled="f" strokecolor="red" strokeweight="2pt"/>
            </w:pict>
          </mc:Fallback>
        </mc:AlternateContent>
      </w:r>
      <w:r w:rsidR="0090430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55BFA2" wp14:editId="6D2D4259">
                <wp:simplePos x="0" y="0"/>
                <wp:positionH relativeFrom="column">
                  <wp:posOffset>255269</wp:posOffset>
                </wp:positionH>
                <wp:positionV relativeFrom="paragraph">
                  <wp:posOffset>2580005</wp:posOffset>
                </wp:positionV>
                <wp:extent cx="3629025" cy="230505"/>
                <wp:effectExtent l="0" t="0" r="2857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CD223" id="Rectangle 16" o:spid="_x0000_s1026" style="position:absolute;margin-left:20.1pt;margin-top:203.15pt;width:285.7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" filled="f" strokecolor="red" strokeweight="2pt"/>
            </w:pict>
          </mc:Fallback>
        </mc:AlternateContent>
      </w:r>
      <w:r w:rsidR="0090430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BFC0AB" wp14:editId="0A07C052">
                <wp:simplePos x="0" y="0"/>
                <wp:positionH relativeFrom="column">
                  <wp:posOffset>255270</wp:posOffset>
                </wp:positionH>
                <wp:positionV relativeFrom="paragraph">
                  <wp:posOffset>560705</wp:posOffset>
                </wp:positionV>
                <wp:extent cx="3657600" cy="230505"/>
                <wp:effectExtent l="0" t="0" r="1905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46786" id="Rectangle 13" o:spid="_x0000_s1026" style="position:absolute;margin-left:20.1pt;margin-top:44.15pt;width:4in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" filled="f" strokecolor="red" strokeweight="2pt"/>
            </w:pict>
          </mc:Fallback>
        </mc:AlternateContent>
      </w:r>
      <w:r w:rsidR="00A614D8">
        <w:rPr>
          <w:rFonts w:cstheme="minorHAnsi"/>
          <w:noProof/>
        </w:rPr>
        <w:drawing>
          <wp:inline distT="0" distB="0" distL="0" distR="0" wp14:anchorId="4548E2CC" wp14:editId="6529E4E2">
            <wp:extent cx="3657600" cy="3117401"/>
            <wp:effectExtent l="19050" t="19050" r="19050" b="260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174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EDCB4B" w14:textId="77777777" w:rsidR="00A614D8" w:rsidRDefault="00A614D8" w:rsidP="00A614D8">
      <w:pPr>
        <w:spacing w:after="160" w:line="25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79CDE41" w14:textId="77777777" w:rsidR="00A614D8" w:rsidRDefault="00A614D8" w:rsidP="00A614D8">
      <w:pPr>
        <w:pStyle w:val="ListParagraph"/>
        <w:spacing w:after="160"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>After Update:</w:t>
      </w:r>
    </w:p>
    <w:p w14:paraId="48072D91" w14:textId="60E712FC" w:rsidR="00A614D8" w:rsidRDefault="00D86803" w:rsidP="00A614D8">
      <w:pPr>
        <w:pStyle w:val="ListParagraph"/>
        <w:spacing w:after="160" w:line="360" w:lineRule="auto"/>
        <w:ind w:left="360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A002D1" wp14:editId="79783F15">
                <wp:simplePos x="0" y="0"/>
                <wp:positionH relativeFrom="column">
                  <wp:posOffset>245745</wp:posOffset>
                </wp:positionH>
                <wp:positionV relativeFrom="paragraph">
                  <wp:posOffset>1688465</wp:posOffset>
                </wp:positionV>
                <wp:extent cx="3657600" cy="287655"/>
                <wp:effectExtent l="0" t="0" r="1905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54ECD" id="Rectangle 10" o:spid="_x0000_s1026" style="position:absolute;margin-left:19.35pt;margin-top:132.95pt;width:4in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4E7DE" wp14:editId="1BD03B9E">
                <wp:simplePos x="0" y="0"/>
                <wp:positionH relativeFrom="column">
                  <wp:posOffset>245745</wp:posOffset>
                </wp:positionH>
                <wp:positionV relativeFrom="paragraph">
                  <wp:posOffset>1974215</wp:posOffset>
                </wp:positionV>
                <wp:extent cx="364807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3AED2" id="Rectangle 11" o:spid="_x0000_s1026" style="position:absolute;margin-left:19.35pt;margin-top:155.45pt;width:287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F4A5E" wp14:editId="0A586C44">
                <wp:simplePos x="0" y="0"/>
                <wp:positionH relativeFrom="column">
                  <wp:posOffset>226694</wp:posOffset>
                </wp:positionH>
                <wp:positionV relativeFrom="paragraph">
                  <wp:posOffset>2564765</wp:posOffset>
                </wp:positionV>
                <wp:extent cx="3686175" cy="230505"/>
                <wp:effectExtent l="0" t="0" r="2857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C687C" id="Rectangle 12" o:spid="_x0000_s1026" style="position:absolute;margin-left:17.85pt;margin-top:201.95pt;width:290.2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8FD98" wp14:editId="4025847C">
                <wp:simplePos x="0" y="0"/>
                <wp:positionH relativeFrom="column">
                  <wp:posOffset>226695</wp:posOffset>
                </wp:positionH>
                <wp:positionV relativeFrom="paragraph">
                  <wp:posOffset>545465</wp:posOffset>
                </wp:positionV>
                <wp:extent cx="3676650" cy="230505"/>
                <wp:effectExtent l="0" t="0" r="1905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0F02" id="Rectangle 9" o:spid="_x0000_s1026" style="position:absolute;margin-left:17.85pt;margin-top:42.95pt;width:289.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" filled="f" strokecolor="red" strokeweight="2pt"/>
            </w:pict>
          </mc:Fallback>
        </mc:AlternateContent>
      </w:r>
      <w:r w:rsidR="00A614D8">
        <w:rPr>
          <w:rFonts w:cstheme="minorHAnsi"/>
          <w:noProof/>
        </w:rPr>
        <w:drawing>
          <wp:inline distT="0" distB="0" distL="0" distR="0" wp14:anchorId="18319742" wp14:editId="488048D9">
            <wp:extent cx="3657600" cy="3120707"/>
            <wp:effectExtent l="19050" t="19050" r="19050" b="2286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2070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EC5355" w14:textId="77777777" w:rsidR="00395A8E" w:rsidRPr="00395A8E" w:rsidRDefault="00395A8E"/>
    <w:p w14:paraId="43777DFC" w14:textId="033A5AAF" w:rsidR="00D91A9D" w:rsidRPr="00C25945" w:rsidRDefault="00D91A9D" w:rsidP="00C25945">
      <w:pPr>
        <w:spacing w:after="200" w:line="276" w:lineRule="auto"/>
        <w:rPr>
          <w:shd w:val="clear" w:color="auto" w:fill="FFFFFF"/>
        </w:rPr>
      </w:pPr>
    </w:p>
    <w:p w14:paraId="3102AA9C" w14:textId="31C581E3" w:rsidR="00A55495" w:rsidRPr="0052720C" w:rsidRDefault="00D91A9D" w:rsidP="0052720C">
      <w:pPr>
        <w:spacing w:line="360" w:lineRule="auto"/>
        <w:jc w:val="center"/>
        <w:rPr>
          <w:b/>
        </w:rPr>
      </w:pPr>
      <w:r w:rsidRPr="00B5625A">
        <w:rPr>
          <w:b/>
        </w:rPr>
        <w:t>If you do not understand, please ask your assistant! Do not make your own assumption!</w:t>
      </w:r>
    </w:p>
    <w:sectPr w:rsidR="00A55495" w:rsidRPr="0052720C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6CDD1" w14:textId="77777777" w:rsidR="00742D7C" w:rsidRDefault="00742D7C" w:rsidP="00273E4A">
      <w:r>
        <w:separator/>
      </w:r>
    </w:p>
  </w:endnote>
  <w:endnote w:type="continuationSeparator" w:id="0">
    <w:p w14:paraId="6BB32526" w14:textId="77777777" w:rsidR="00742D7C" w:rsidRDefault="00742D7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1EEC" w14:textId="77777777" w:rsidR="00742D7C" w:rsidRDefault="00742D7C" w:rsidP="00273E4A">
      <w:r>
        <w:separator/>
      </w:r>
    </w:p>
  </w:footnote>
  <w:footnote w:type="continuationSeparator" w:id="0">
    <w:p w14:paraId="77EFF104" w14:textId="77777777" w:rsidR="00742D7C" w:rsidRDefault="00742D7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5287BC83" w:rsidR="005D0782" w:rsidRDefault="00D60357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60357">
            <w:rPr>
              <w:b/>
              <w:sz w:val="20"/>
              <w:lang w:val="id-ID"/>
            </w:rPr>
            <w:t>260922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7017"/>
    <w:multiLevelType w:val="hybridMultilevel"/>
    <w:tmpl w:val="FEE8D94C"/>
    <w:lvl w:ilvl="0" w:tplc="9D763D52">
      <w:start w:val="1"/>
      <w:numFmt w:val="decimal"/>
      <w:lvlText w:val="%1."/>
      <w:lvlJc w:val="left"/>
      <w:pPr>
        <w:ind w:left="3510" w:hanging="360"/>
      </w:p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>
      <w:start w:val="1"/>
      <w:numFmt w:val="lowerRoman"/>
      <w:lvlText w:val="%3."/>
      <w:lvlJc w:val="right"/>
      <w:pPr>
        <w:ind w:left="4950" w:hanging="180"/>
      </w:pPr>
    </w:lvl>
    <w:lvl w:ilvl="3" w:tplc="0409000F">
      <w:start w:val="1"/>
      <w:numFmt w:val="decimal"/>
      <w:lvlText w:val="%4."/>
      <w:lvlJc w:val="left"/>
      <w:pPr>
        <w:ind w:left="5670" w:hanging="360"/>
      </w:pPr>
    </w:lvl>
    <w:lvl w:ilvl="4" w:tplc="04090019">
      <w:start w:val="1"/>
      <w:numFmt w:val="lowerLetter"/>
      <w:lvlText w:val="%5."/>
      <w:lvlJc w:val="left"/>
      <w:pPr>
        <w:ind w:left="6390" w:hanging="360"/>
      </w:pPr>
    </w:lvl>
    <w:lvl w:ilvl="5" w:tplc="0409001B">
      <w:start w:val="1"/>
      <w:numFmt w:val="lowerRoman"/>
      <w:lvlText w:val="%6."/>
      <w:lvlJc w:val="right"/>
      <w:pPr>
        <w:ind w:left="7110" w:hanging="180"/>
      </w:pPr>
    </w:lvl>
    <w:lvl w:ilvl="6" w:tplc="0409000F">
      <w:start w:val="1"/>
      <w:numFmt w:val="decimal"/>
      <w:lvlText w:val="%7."/>
      <w:lvlJc w:val="left"/>
      <w:pPr>
        <w:ind w:left="7830" w:hanging="360"/>
      </w:pPr>
    </w:lvl>
    <w:lvl w:ilvl="7" w:tplc="04090019">
      <w:start w:val="1"/>
      <w:numFmt w:val="lowerLetter"/>
      <w:lvlText w:val="%8."/>
      <w:lvlJc w:val="left"/>
      <w:pPr>
        <w:ind w:left="8550" w:hanging="360"/>
      </w:pPr>
    </w:lvl>
    <w:lvl w:ilvl="8" w:tplc="0409001B">
      <w:start w:val="1"/>
      <w:numFmt w:val="lowerRoman"/>
      <w:lvlText w:val="%9."/>
      <w:lvlJc w:val="right"/>
      <w:pPr>
        <w:ind w:left="9270" w:hanging="180"/>
      </w:pPr>
    </w:lvl>
  </w:abstractNum>
  <w:abstractNum w:abstractNumId="3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5"/>
  </w:num>
  <w:num w:numId="3" w16cid:durableId="393894099">
    <w:abstractNumId w:val="9"/>
  </w:num>
  <w:num w:numId="4" w16cid:durableId="1414398655">
    <w:abstractNumId w:val="6"/>
  </w:num>
  <w:num w:numId="5" w16cid:durableId="1865751856">
    <w:abstractNumId w:val="10"/>
  </w:num>
  <w:num w:numId="6" w16cid:durableId="832599873">
    <w:abstractNumId w:val="8"/>
  </w:num>
  <w:num w:numId="7" w16cid:durableId="273369844">
    <w:abstractNumId w:val="11"/>
  </w:num>
  <w:num w:numId="8" w16cid:durableId="127017365">
    <w:abstractNumId w:val="0"/>
  </w:num>
  <w:num w:numId="9" w16cid:durableId="1661957480">
    <w:abstractNumId w:val="4"/>
  </w:num>
  <w:num w:numId="10" w16cid:durableId="31210156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3052110">
    <w:abstractNumId w:val="7"/>
  </w:num>
  <w:num w:numId="13" w16cid:durableId="1968320308">
    <w:abstractNumId w:val="13"/>
  </w:num>
  <w:num w:numId="14" w16cid:durableId="243951552">
    <w:abstractNumId w:val="3"/>
  </w:num>
  <w:num w:numId="15" w16cid:durableId="468667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7A8D"/>
    <w:rsid w:val="00020F10"/>
    <w:rsid w:val="00051154"/>
    <w:rsid w:val="00072DE7"/>
    <w:rsid w:val="000732DF"/>
    <w:rsid w:val="000A0C90"/>
    <w:rsid w:val="000A23D8"/>
    <w:rsid w:val="000A3435"/>
    <w:rsid w:val="000A3F41"/>
    <w:rsid w:val="000B69D0"/>
    <w:rsid w:val="000B777F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D7F9B"/>
    <w:rsid w:val="001E4042"/>
    <w:rsid w:val="001E637E"/>
    <w:rsid w:val="001E7ABE"/>
    <w:rsid w:val="001F64B6"/>
    <w:rsid w:val="00224780"/>
    <w:rsid w:val="00233BB6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4F20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5A8E"/>
    <w:rsid w:val="003A1788"/>
    <w:rsid w:val="003B1D05"/>
    <w:rsid w:val="003B27CC"/>
    <w:rsid w:val="003B5F77"/>
    <w:rsid w:val="003B7109"/>
    <w:rsid w:val="003C07AD"/>
    <w:rsid w:val="003C0A29"/>
    <w:rsid w:val="003C1CE6"/>
    <w:rsid w:val="003D7084"/>
    <w:rsid w:val="003F178A"/>
    <w:rsid w:val="003F71D2"/>
    <w:rsid w:val="004074A1"/>
    <w:rsid w:val="00420AFF"/>
    <w:rsid w:val="00422134"/>
    <w:rsid w:val="004334F5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3448"/>
    <w:rsid w:val="004E4842"/>
    <w:rsid w:val="004E6067"/>
    <w:rsid w:val="004E7352"/>
    <w:rsid w:val="00520E03"/>
    <w:rsid w:val="0052720C"/>
    <w:rsid w:val="005314B7"/>
    <w:rsid w:val="00535DA7"/>
    <w:rsid w:val="005447D7"/>
    <w:rsid w:val="0055410B"/>
    <w:rsid w:val="0055563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0B9A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42D7C"/>
    <w:rsid w:val="00747735"/>
    <w:rsid w:val="00782602"/>
    <w:rsid w:val="00787247"/>
    <w:rsid w:val="007955AD"/>
    <w:rsid w:val="007B5A6A"/>
    <w:rsid w:val="007C1C37"/>
    <w:rsid w:val="007E0EE7"/>
    <w:rsid w:val="008005F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04305"/>
    <w:rsid w:val="00932B6E"/>
    <w:rsid w:val="0093677F"/>
    <w:rsid w:val="00937B93"/>
    <w:rsid w:val="00944ADA"/>
    <w:rsid w:val="009568C5"/>
    <w:rsid w:val="00961A2D"/>
    <w:rsid w:val="00963811"/>
    <w:rsid w:val="0097243E"/>
    <w:rsid w:val="00973849"/>
    <w:rsid w:val="009832E4"/>
    <w:rsid w:val="009A2464"/>
    <w:rsid w:val="009A3737"/>
    <w:rsid w:val="009C7801"/>
    <w:rsid w:val="009E29D9"/>
    <w:rsid w:val="00A01CA5"/>
    <w:rsid w:val="00A1473C"/>
    <w:rsid w:val="00A32343"/>
    <w:rsid w:val="00A46082"/>
    <w:rsid w:val="00A50AF3"/>
    <w:rsid w:val="00A52AB7"/>
    <w:rsid w:val="00A53D38"/>
    <w:rsid w:val="00A552D5"/>
    <w:rsid w:val="00A55495"/>
    <w:rsid w:val="00A614D8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31662"/>
    <w:rsid w:val="00B440FB"/>
    <w:rsid w:val="00B4674F"/>
    <w:rsid w:val="00B517FB"/>
    <w:rsid w:val="00B67595"/>
    <w:rsid w:val="00B7140C"/>
    <w:rsid w:val="00B81979"/>
    <w:rsid w:val="00B81F46"/>
    <w:rsid w:val="00B948DA"/>
    <w:rsid w:val="00B9609E"/>
    <w:rsid w:val="00BC6DE8"/>
    <w:rsid w:val="00BE0705"/>
    <w:rsid w:val="00BF2997"/>
    <w:rsid w:val="00BF7C45"/>
    <w:rsid w:val="00C25945"/>
    <w:rsid w:val="00C25F66"/>
    <w:rsid w:val="00C44051"/>
    <w:rsid w:val="00C525FC"/>
    <w:rsid w:val="00C56C03"/>
    <w:rsid w:val="00C57A8A"/>
    <w:rsid w:val="00C57FE8"/>
    <w:rsid w:val="00C6549A"/>
    <w:rsid w:val="00C70866"/>
    <w:rsid w:val="00C8483C"/>
    <w:rsid w:val="00C915BF"/>
    <w:rsid w:val="00CB3B33"/>
    <w:rsid w:val="00CB736B"/>
    <w:rsid w:val="00CD64BC"/>
    <w:rsid w:val="00CF11B0"/>
    <w:rsid w:val="00D01945"/>
    <w:rsid w:val="00D22C95"/>
    <w:rsid w:val="00D30822"/>
    <w:rsid w:val="00D3685C"/>
    <w:rsid w:val="00D37E0D"/>
    <w:rsid w:val="00D47C75"/>
    <w:rsid w:val="00D60357"/>
    <w:rsid w:val="00D60A6D"/>
    <w:rsid w:val="00D656B1"/>
    <w:rsid w:val="00D67DFC"/>
    <w:rsid w:val="00D86803"/>
    <w:rsid w:val="00D91A9D"/>
    <w:rsid w:val="00D95848"/>
    <w:rsid w:val="00DA3663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065E6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14950"/>
    <w:rsid w:val="00F22A92"/>
    <w:rsid w:val="00F2595B"/>
    <w:rsid w:val="00F36E33"/>
    <w:rsid w:val="00F53807"/>
    <w:rsid w:val="00F70B8B"/>
    <w:rsid w:val="00F712CE"/>
    <w:rsid w:val="00F80742"/>
    <w:rsid w:val="00F955DA"/>
    <w:rsid w:val="00FA2F3D"/>
    <w:rsid w:val="00FA41A2"/>
    <w:rsid w:val="00FC245F"/>
    <w:rsid w:val="00FF3E04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91A9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A3663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25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37</cp:revision>
  <dcterms:created xsi:type="dcterms:W3CDTF">2017-10-20T05:51:00Z</dcterms:created>
  <dcterms:modified xsi:type="dcterms:W3CDTF">2022-09-11T15:39:00Z</dcterms:modified>
</cp:coreProperties>
</file>