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D12CE9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26096B1" w:rsidR="00811C48" w:rsidRPr="001E7ABE" w:rsidRDefault="007B34E2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7B34E2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SL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CE9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7767F42B" w:rsidR="00321362" w:rsidRPr="00B67595" w:rsidRDefault="00010A54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ISYS6169</w:t>
            </w:r>
          </w:p>
          <w:p w14:paraId="36656A16" w14:textId="3F9535A4" w:rsidR="00235C36" w:rsidRPr="00876A58" w:rsidRDefault="00010A54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D12CE9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B5ED802" w:rsidR="00F80742" w:rsidRPr="00DF718C" w:rsidRDefault="0045387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503A5904" w:rsidR="000732DF" w:rsidRPr="0036420F" w:rsidRDefault="007D6A16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7D6A16">
              <w:rPr>
                <w:rFonts w:ascii="Arial" w:hAnsi="Arial" w:cs="Arial"/>
                <w:b/>
                <w:sz w:val="20"/>
              </w:rPr>
              <w:t>O221-ISYS6169-DD01-04</w:t>
            </w:r>
          </w:p>
        </w:tc>
      </w:tr>
      <w:tr w:rsidR="00D12CE9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37F18BC5" w:rsidR="00535DA7" w:rsidRPr="00506D3C" w:rsidRDefault="007B34E2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506D3C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506D3C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7B34E2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7B34E2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B3AD498" w14:textId="77777777" w:rsidR="002C1B92" w:rsidRDefault="007B34E2" w:rsidP="0028253A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043B940C" w14:textId="17D1EAD2" w:rsidR="007D6A16" w:rsidRPr="00E16E5F" w:rsidRDefault="007D6A16" w:rsidP="0028253A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  <w:lang w:val="id-ID"/>
        </w:rPr>
      </w:pPr>
      <w:r>
        <w:rPr>
          <w:bCs/>
        </w:rPr>
        <w:t>D</w:t>
      </w:r>
      <w:r w:rsidRPr="007D6A16">
        <w:rPr>
          <w:bCs/>
          <w:lang w:val="id-ID"/>
        </w:rPr>
        <w:t xml:space="preserve">atabase </w:t>
      </w:r>
      <w:r>
        <w:rPr>
          <w:bCs/>
        </w:rPr>
        <w:t>L</w:t>
      </w:r>
      <w:r w:rsidRPr="007D6A16">
        <w:rPr>
          <w:bCs/>
          <w:lang w:val="id-ID"/>
        </w:rPr>
        <w:t xml:space="preserve">anguage and SQL Programming </w:t>
      </w:r>
      <w:r>
        <w:rPr>
          <w:bCs/>
        </w:rPr>
        <w:t>L</w:t>
      </w:r>
      <w:r w:rsidRPr="007D6A16">
        <w:rPr>
          <w:bCs/>
          <w:lang w:val="id-ID"/>
        </w:rPr>
        <w:t>anguage</w:t>
      </w:r>
    </w:p>
    <w:p w14:paraId="5B0BED00" w14:textId="77777777" w:rsidR="002C1B92" w:rsidRDefault="007B34E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0B73503B" w14:textId="178F4983" w:rsidR="007D6A16" w:rsidRPr="00FF60A6" w:rsidRDefault="007D6A16" w:rsidP="0028253A">
      <w:pPr>
        <w:pStyle w:val="ListParagraph"/>
        <w:numPr>
          <w:ilvl w:val="0"/>
          <w:numId w:val="13"/>
        </w:numPr>
        <w:spacing w:line="360" w:lineRule="auto"/>
      </w:pPr>
      <w:r w:rsidRPr="007D6A16">
        <w:t>SQL – Data Manipulation (2)</w:t>
      </w:r>
    </w:p>
    <w:p w14:paraId="77E4CB6D" w14:textId="77777777" w:rsidR="002C1B92" w:rsidRDefault="007B34E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216D4194" w14:textId="77777777" w:rsidR="000B62A2" w:rsidRPr="000B62A2" w:rsidRDefault="000B62A2" w:rsidP="000B62A2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0B62A2">
        <w:rPr>
          <w:lang w:val="id-ID"/>
        </w:rPr>
        <w:t>Operator &lt;, &gt;, =, %, /</w:t>
      </w:r>
    </w:p>
    <w:p w14:paraId="77799A1D" w14:textId="77777777" w:rsidR="000B62A2" w:rsidRPr="000B62A2" w:rsidRDefault="000B62A2" w:rsidP="000B62A2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0B62A2">
        <w:rPr>
          <w:lang w:val="id-ID"/>
        </w:rPr>
        <w:t>Date Functions</w:t>
      </w:r>
    </w:p>
    <w:p w14:paraId="7F8DB6E9" w14:textId="0F1A3217" w:rsidR="000B62A2" w:rsidRDefault="000B62A2" w:rsidP="000B62A2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0B62A2">
        <w:rPr>
          <w:lang w:val="id-ID"/>
        </w:rPr>
        <w:t>String Functions</w:t>
      </w:r>
      <w:r>
        <w:rPr>
          <w:lang w:val="id-ID"/>
        </w:rPr>
        <w:t xml:space="preserve"> </w:t>
      </w:r>
    </w:p>
    <w:p w14:paraId="40E8EC3E" w14:textId="2F7AA5EB" w:rsidR="002C1B92" w:rsidRDefault="007B34E2" w:rsidP="00045694">
      <w:pPr>
        <w:numPr>
          <w:ilvl w:val="0"/>
          <w:numId w:val="14"/>
        </w:num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2A4DF8F" w14:textId="77777777" w:rsidR="001C3E7D" w:rsidRDefault="001C3E7D" w:rsidP="001C3E7D">
      <w:pPr>
        <w:rPr>
          <w:lang w:val="id-ID"/>
        </w:rPr>
      </w:pPr>
      <w:r>
        <w:rPr>
          <w:b/>
        </w:rPr>
        <w:lastRenderedPageBreak/>
        <w:t>Tabel Relasional</w:t>
      </w:r>
    </w:p>
    <w:p w14:paraId="7A2147B7" w14:textId="77777777" w:rsidR="001C3E7D" w:rsidRDefault="001C3E7D" w:rsidP="001C3E7D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Relational Table</w:t>
      </w:r>
    </w:p>
    <w:p w14:paraId="69C91E5B" w14:textId="77777777" w:rsidR="001C3E7D" w:rsidRDefault="001C3E7D" w:rsidP="001C3E7D">
      <w:pPr>
        <w:spacing w:line="360" w:lineRule="auto"/>
        <w:jc w:val="both"/>
      </w:pPr>
      <w:bookmarkStart w:id="0" w:name="_Hlk38569365"/>
      <w:bookmarkStart w:id="1" w:name="_Hlk38564025"/>
    </w:p>
    <w:bookmarkEnd w:id="0"/>
    <w:p w14:paraId="639E7208" w14:textId="77777777" w:rsidR="001C3E7D" w:rsidRDefault="001C3E7D" w:rsidP="001C3E7D">
      <w:pPr>
        <w:ind w:left="426" w:firstLine="720"/>
        <w:jc w:val="both"/>
        <w:rPr>
          <w:bCs/>
        </w:rPr>
      </w:pPr>
    </w:p>
    <w:bookmarkEnd w:id="1"/>
    <w:p w14:paraId="5089891A" w14:textId="479E3018" w:rsidR="001C3E7D" w:rsidRDefault="001C3E7D" w:rsidP="001C3E7D">
      <w:pPr>
        <w:jc w:val="center"/>
        <w:rPr>
          <w:b/>
        </w:rPr>
      </w:pPr>
      <w:r>
        <w:rPr>
          <w:noProof/>
        </w:rPr>
        <w:drawing>
          <wp:inline distT="0" distB="0" distL="0" distR="0" wp14:anchorId="647C966D" wp14:editId="71398B34">
            <wp:extent cx="6280785" cy="3517265"/>
            <wp:effectExtent l="0" t="0" r="5715" b="698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8F60" w14:textId="77777777" w:rsidR="001C3E7D" w:rsidRDefault="001C3E7D" w:rsidP="001C3E7D">
      <w:pPr>
        <w:pStyle w:val="Heading2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6B52230C" w14:textId="77777777" w:rsidR="001C3E7D" w:rsidRDefault="001C3E7D" w:rsidP="001C3E7D">
      <w:pPr>
        <w:spacing w:after="200" w:line="276" w:lineRule="auto"/>
        <w:rPr>
          <w:rFonts w:eastAsiaTheme="majorEastAsia" w:cstheme="majorBidi"/>
          <w:b/>
          <w:bCs/>
        </w:rPr>
      </w:pPr>
      <w:r>
        <w:br w:type="page"/>
      </w:r>
    </w:p>
    <w:p w14:paraId="49178702" w14:textId="77777777" w:rsidR="001C3E7D" w:rsidRDefault="001C3E7D" w:rsidP="001C3E7D">
      <w:pPr>
        <w:pStyle w:val="Heading2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Soal</w:t>
      </w:r>
    </w:p>
    <w:p w14:paraId="26A3371D" w14:textId="77777777" w:rsidR="001C3E7D" w:rsidRDefault="001C3E7D" w:rsidP="001C3E7D">
      <w:pPr>
        <w:jc w:val="both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 xml:space="preserve">Case </w:t>
      </w:r>
    </w:p>
    <w:p w14:paraId="5E860FC7" w14:textId="77777777" w:rsidR="001C3E7D" w:rsidRDefault="001C3E7D" w:rsidP="001C3E7D">
      <w:pPr>
        <w:jc w:val="both"/>
        <w:rPr>
          <w:rFonts w:ascii="Arial" w:hAnsi="Arial" w:cs="Arial"/>
          <w:i/>
          <w:sz w:val="16"/>
        </w:rPr>
      </w:pPr>
    </w:p>
    <w:p w14:paraId="581820A1" w14:textId="77777777" w:rsidR="001C3E7D" w:rsidRDefault="001C3E7D" w:rsidP="001C3E7D">
      <w:pPr>
        <w:pStyle w:val="ListParagraph"/>
        <w:numPr>
          <w:ilvl w:val="0"/>
          <w:numId w:val="25"/>
        </w:numPr>
        <w:spacing w:line="360" w:lineRule="auto"/>
        <w:ind w:left="450"/>
        <w:jc w:val="both"/>
      </w:pPr>
      <w:r>
        <w:t xml:space="preserve">Display all data from </w:t>
      </w:r>
      <w:r>
        <w:rPr>
          <w:b/>
          <w:bCs/>
        </w:rPr>
        <w:t>MsFishType</w:t>
      </w:r>
      <w:r>
        <w:t>.</w:t>
      </w:r>
    </w:p>
    <w:p w14:paraId="30A8AA70" w14:textId="77777777" w:rsidR="001C3E7D" w:rsidRDefault="001C3E7D" w:rsidP="001C3E7D">
      <w:pPr>
        <w:pStyle w:val="ListParagraph"/>
        <w:spacing w:line="360" w:lineRule="auto"/>
        <w:ind w:left="450"/>
        <w:jc w:val="both"/>
      </w:pPr>
      <w:r>
        <w:t>(</w:t>
      </w:r>
      <w:r>
        <w:rPr>
          <w:b/>
        </w:rPr>
        <w:t>select</w:t>
      </w:r>
      <w:r>
        <w:t>)</w:t>
      </w:r>
    </w:p>
    <w:p w14:paraId="519F5E62" w14:textId="6F0FB942" w:rsidR="001C3E7D" w:rsidRDefault="001C3E7D" w:rsidP="001C3E7D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 wp14:anchorId="1AA3D29B" wp14:editId="769FE48C">
            <wp:extent cx="1973580" cy="1188720"/>
            <wp:effectExtent l="19050" t="19050" r="26670" b="1143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1887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9F4AB51" w14:textId="77777777" w:rsidR="001C3E7D" w:rsidRDefault="001C3E7D" w:rsidP="001C3E7D">
      <w:pPr>
        <w:pStyle w:val="ListParagraph"/>
        <w:ind w:left="450"/>
        <w:jc w:val="both"/>
      </w:pPr>
    </w:p>
    <w:p w14:paraId="6A5D3AD5" w14:textId="77777777" w:rsidR="001C3E7D" w:rsidRDefault="001C3E7D" w:rsidP="001C3E7D">
      <w:pPr>
        <w:pStyle w:val="ListParagraph"/>
        <w:numPr>
          <w:ilvl w:val="0"/>
          <w:numId w:val="25"/>
        </w:numPr>
        <w:spacing w:before="240" w:line="360" w:lineRule="auto"/>
        <w:ind w:left="450"/>
        <w:jc w:val="both"/>
      </w:pPr>
      <w:r>
        <w:t xml:space="preserve">Display </w:t>
      </w:r>
      <w:r>
        <w:rPr>
          <w:b/>
          <w:bCs/>
        </w:rPr>
        <w:t>FishName</w:t>
      </w:r>
      <w:r>
        <w:t xml:space="preserve"> and </w:t>
      </w:r>
      <w:r>
        <w:rPr>
          <w:b/>
          <w:bCs/>
        </w:rPr>
        <w:t>Announcement</w:t>
      </w:r>
      <w:r>
        <w:t xml:space="preserve"> (obtained by adding ‘</w:t>
      </w:r>
      <w:r>
        <w:rPr>
          <w:b/>
          <w:bCs/>
        </w:rPr>
        <w:t>Price: $</w:t>
      </w:r>
      <w:r>
        <w:t xml:space="preserve">’ before the fish price which is discounted by </w:t>
      </w:r>
      <w:r>
        <w:rPr>
          <w:b/>
          <w:bCs/>
        </w:rPr>
        <w:t>50%</w:t>
      </w:r>
      <w:r>
        <w:t>, then adding ‘</w:t>
      </w:r>
      <w:r>
        <w:rPr>
          <w:b/>
          <w:bCs/>
        </w:rPr>
        <w:t xml:space="preserve"> just for today!</w:t>
      </w:r>
      <w:r>
        <w:t>’ after the discounted fish price) for every fish which names contain ‘</w:t>
      </w:r>
      <w:r>
        <w:rPr>
          <w:b/>
          <w:bCs/>
        </w:rPr>
        <w:t>Tuna</w:t>
      </w:r>
      <w:r>
        <w:t>’.</w:t>
      </w:r>
    </w:p>
    <w:p w14:paraId="15A6F99D" w14:textId="77777777" w:rsidR="001C3E7D" w:rsidRDefault="001C3E7D" w:rsidP="001C3E7D">
      <w:pPr>
        <w:pStyle w:val="ListParagraph"/>
        <w:spacing w:line="360" w:lineRule="auto"/>
        <w:ind w:left="450"/>
        <w:jc w:val="both"/>
      </w:pPr>
      <w:r>
        <w:t>(</w:t>
      </w:r>
      <w:r>
        <w:rPr>
          <w:b/>
        </w:rPr>
        <w:t>concat</w:t>
      </w:r>
      <w:r>
        <w:rPr>
          <w:bCs/>
        </w:rPr>
        <w:t xml:space="preserve">, </w:t>
      </w:r>
      <w:r>
        <w:rPr>
          <w:b/>
        </w:rPr>
        <w:t>like</w:t>
      </w:r>
      <w:r>
        <w:t>)</w:t>
      </w:r>
    </w:p>
    <w:p w14:paraId="41C2B5A8" w14:textId="7A1007FB" w:rsidR="001C3E7D" w:rsidRDefault="001C3E7D" w:rsidP="001C3E7D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 wp14:anchorId="19D33337" wp14:editId="1313CF9A">
            <wp:extent cx="2758440" cy="632460"/>
            <wp:effectExtent l="19050" t="19050" r="22860" b="15240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6324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BFBBA8" w14:textId="77777777" w:rsidR="001C3E7D" w:rsidRDefault="001C3E7D" w:rsidP="001C3E7D">
      <w:pPr>
        <w:pStyle w:val="ListParagraph"/>
        <w:ind w:left="450"/>
        <w:jc w:val="both"/>
      </w:pPr>
    </w:p>
    <w:p w14:paraId="078EFCC4" w14:textId="77777777" w:rsidR="001C3E7D" w:rsidRDefault="001C3E7D" w:rsidP="001C3E7D">
      <w:pPr>
        <w:pStyle w:val="ListParagraph"/>
        <w:numPr>
          <w:ilvl w:val="0"/>
          <w:numId w:val="25"/>
        </w:numPr>
        <w:spacing w:before="240" w:line="360" w:lineRule="auto"/>
        <w:ind w:left="450"/>
        <w:jc w:val="both"/>
      </w:pPr>
      <w:r>
        <w:rPr>
          <w:noProof/>
        </w:rPr>
        <w:t xml:space="preserve">Display </w:t>
      </w:r>
      <w:r>
        <w:rPr>
          <w:b/>
          <w:bCs/>
          <w:noProof/>
        </w:rPr>
        <w:t>TransactionId</w:t>
      </w:r>
      <w:r>
        <w:rPr>
          <w:noProof/>
        </w:rPr>
        <w:t xml:space="preserve">, </w:t>
      </w:r>
      <w:r>
        <w:rPr>
          <w:b/>
          <w:bCs/>
          <w:noProof/>
        </w:rPr>
        <w:t>Day</w:t>
      </w:r>
      <w:r>
        <w:rPr>
          <w:noProof/>
        </w:rPr>
        <w:t xml:space="preserve"> (obtained from the </w:t>
      </w:r>
      <w:r>
        <w:rPr>
          <w:b/>
          <w:bCs/>
          <w:noProof/>
        </w:rPr>
        <w:t>day</w:t>
      </w:r>
      <w:r>
        <w:rPr>
          <w:noProof/>
        </w:rPr>
        <w:t xml:space="preserve"> of the transaction), and Name (obtained from </w:t>
      </w:r>
      <w:r>
        <w:rPr>
          <w:b/>
          <w:bCs/>
          <w:noProof/>
        </w:rPr>
        <w:t>Customers Name</w:t>
      </w:r>
      <w:r>
        <w:rPr>
          <w:noProof/>
        </w:rPr>
        <w:t xml:space="preserve"> in </w:t>
      </w:r>
      <w:r>
        <w:rPr>
          <w:b/>
          <w:bCs/>
          <w:noProof/>
        </w:rPr>
        <w:t>uppercase</w:t>
      </w:r>
      <w:r>
        <w:rPr>
          <w:noProof/>
        </w:rPr>
        <w:t xml:space="preserve"> format) for every transaction that happen on </w:t>
      </w:r>
      <w:r>
        <w:rPr>
          <w:b/>
          <w:bCs/>
          <w:noProof/>
        </w:rPr>
        <w:t>23th June 2020</w:t>
      </w:r>
      <w:r>
        <w:rPr>
          <w:noProof/>
        </w:rPr>
        <w:t xml:space="preserve"> and the </w:t>
      </w:r>
      <w:r>
        <w:rPr>
          <w:b/>
          <w:bCs/>
          <w:noProof/>
        </w:rPr>
        <w:t>last 10 days</w:t>
      </w:r>
      <w:r>
        <w:rPr>
          <w:noProof/>
        </w:rPr>
        <w:t xml:space="preserve"> before that</w:t>
      </w:r>
      <w:r>
        <w:t>.</w:t>
      </w:r>
    </w:p>
    <w:p w14:paraId="1383B1CA" w14:textId="77777777" w:rsidR="001C3E7D" w:rsidRDefault="001C3E7D" w:rsidP="001C3E7D">
      <w:pPr>
        <w:pStyle w:val="ListParagraph"/>
        <w:spacing w:before="240" w:line="360" w:lineRule="auto"/>
        <w:ind w:left="450"/>
        <w:jc w:val="both"/>
        <w:rPr>
          <w:noProof/>
        </w:rPr>
      </w:pPr>
      <w:r>
        <w:t>(</w:t>
      </w:r>
      <w:r>
        <w:rPr>
          <w:b/>
          <w:noProof/>
        </w:rPr>
        <w:t>day</w:t>
      </w:r>
      <w:r>
        <w:rPr>
          <w:bCs/>
          <w:noProof/>
        </w:rPr>
        <w:t>,</w:t>
      </w:r>
      <w:r>
        <w:rPr>
          <w:b/>
          <w:noProof/>
        </w:rPr>
        <w:t xml:space="preserve"> upper</w:t>
      </w:r>
      <w:r>
        <w:rPr>
          <w:bCs/>
          <w:noProof/>
        </w:rPr>
        <w:t>,</w:t>
      </w:r>
      <w:r>
        <w:rPr>
          <w:b/>
          <w:noProof/>
        </w:rPr>
        <w:t xml:space="preserve"> datediff</w:t>
      </w:r>
      <w:r>
        <w:rPr>
          <w:noProof/>
        </w:rPr>
        <w:t>)</w:t>
      </w:r>
    </w:p>
    <w:p w14:paraId="3E4849E8" w14:textId="73B1E020" w:rsidR="001C3E7D" w:rsidRDefault="001C3E7D" w:rsidP="001C3E7D">
      <w:pPr>
        <w:pStyle w:val="ListParagraph"/>
        <w:spacing w:before="240" w:line="360" w:lineRule="auto"/>
        <w:ind w:left="450"/>
        <w:jc w:val="both"/>
        <w:rPr>
          <w:noProof/>
        </w:rPr>
      </w:pPr>
      <w:r>
        <w:rPr>
          <w:noProof/>
        </w:rPr>
        <w:drawing>
          <wp:inline distT="0" distB="0" distL="0" distR="0" wp14:anchorId="56609394" wp14:editId="7A2B8C4A">
            <wp:extent cx="2849880" cy="586740"/>
            <wp:effectExtent l="19050" t="19050" r="26670" b="22860"/>
            <wp:docPr id="9" name="Picture 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5867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48139B" w14:textId="77777777" w:rsidR="001C3E7D" w:rsidRDefault="001C3E7D" w:rsidP="001C3E7D">
      <w:pPr>
        <w:pStyle w:val="ListParagraph"/>
        <w:ind w:left="450"/>
        <w:jc w:val="both"/>
        <w:rPr>
          <w:noProof/>
        </w:rPr>
      </w:pPr>
    </w:p>
    <w:p w14:paraId="462528B4" w14:textId="77777777" w:rsidR="001C3E7D" w:rsidRDefault="001C3E7D" w:rsidP="001C3E7D">
      <w:pPr>
        <w:pStyle w:val="ListParagraph"/>
        <w:numPr>
          <w:ilvl w:val="0"/>
          <w:numId w:val="25"/>
        </w:numPr>
        <w:spacing w:before="240" w:line="360" w:lineRule="auto"/>
        <w:ind w:left="450"/>
        <w:jc w:val="both"/>
        <w:rPr>
          <w:noProof/>
        </w:rPr>
      </w:pPr>
      <w:r>
        <w:rPr>
          <w:noProof/>
        </w:rPr>
        <w:t xml:space="preserve">Display </w:t>
      </w:r>
      <w:r>
        <w:rPr>
          <w:b/>
          <w:bCs/>
          <w:noProof/>
        </w:rPr>
        <w:t>CustomerName</w:t>
      </w:r>
      <w:r>
        <w:rPr>
          <w:noProof/>
        </w:rPr>
        <w:t xml:space="preserve"> and </w:t>
      </w:r>
      <w:r>
        <w:rPr>
          <w:b/>
          <w:bCs/>
          <w:noProof/>
        </w:rPr>
        <w:t>Address</w:t>
      </w:r>
      <w:r>
        <w:rPr>
          <w:noProof/>
        </w:rPr>
        <w:t xml:space="preserve"> (obtained from </w:t>
      </w:r>
      <w:r>
        <w:rPr>
          <w:b/>
          <w:bCs/>
          <w:noProof/>
        </w:rPr>
        <w:t>Customers Address</w:t>
      </w:r>
      <w:r>
        <w:rPr>
          <w:noProof/>
        </w:rPr>
        <w:t xml:space="preserve"> in </w:t>
      </w:r>
      <w:r>
        <w:rPr>
          <w:b/>
          <w:bCs/>
          <w:noProof/>
        </w:rPr>
        <w:t>lowercase</w:t>
      </w:r>
      <w:r>
        <w:rPr>
          <w:noProof/>
        </w:rPr>
        <w:t xml:space="preserve"> format) for every customer whose </w:t>
      </w:r>
      <w:r>
        <w:rPr>
          <w:b/>
          <w:bCs/>
          <w:noProof/>
        </w:rPr>
        <w:t>address</w:t>
      </w:r>
      <w:r>
        <w:rPr>
          <w:noProof/>
        </w:rPr>
        <w:t xml:space="preserve"> starts with </w:t>
      </w:r>
      <w:r>
        <w:rPr>
          <w:b/>
          <w:bCs/>
          <w:noProof/>
        </w:rPr>
        <w:t>2 digits</w:t>
      </w:r>
      <w:r>
        <w:rPr>
          <w:noProof/>
        </w:rPr>
        <w:t>.</w:t>
      </w:r>
    </w:p>
    <w:p w14:paraId="1A9763ED" w14:textId="77777777" w:rsidR="001C3E7D" w:rsidRDefault="001C3E7D" w:rsidP="001C3E7D">
      <w:pPr>
        <w:pStyle w:val="ListParagraph"/>
        <w:spacing w:before="240" w:line="360" w:lineRule="auto"/>
        <w:ind w:left="450"/>
        <w:jc w:val="both"/>
        <w:rPr>
          <w:noProof/>
        </w:rPr>
      </w:pPr>
      <w:r>
        <w:rPr>
          <w:noProof/>
        </w:rPr>
        <w:t>(</w:t>
      </w:r>
      <w:r>
        <w:rPr>
          <w:b/>
          <w:noProof/>
        </w:rPr>
        <w:t>like</w:t>
      </w:r>
      <w:r>
        <w:rPr>
          <w:noProof/>
        </w:rPr>
        <w:t>)</w:t>
      </w:r>
    </w:p>
    <w:p w14:paraId="3CE1291B" w14:textId="4B55714F" w:rsidR="001C3E7D" w:rsidRDefault="001C3E7D" w:rsidP="001C3E7D">
      <w:pPr>
        <w:pStyle w:val="ListParagraph"/>
        <w:spacing w:before="240" w:line="360" w:lineRule="auto"/>
        <w:ind w:left="450"/>
        <w:jc w:val="both"/>
        <w:rPr>
          <w:noProof/>
        </w:rPr>
      </w:pPr>
      <w:r>
        <w:rPr>
          <w:noProof/>
        </w:rPr>
        <w:drawing>
          <wp:inline distT="0" distB="0" distL="0" distR="0" wp14:anchorId="520A835C" wp14:editId="05FCB918">
            <wp:extent cx="2430780" cy="1203960"/>
            <wp:effectExtent l="19050" t="19050" r="26670" b="1524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2039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F2B884" w14:textId="77777777" w:rsidR="001C3E7D" w:rsidRDefault="001C3E7D" w:rsidP="001C3E7D">
      <w:pPr>
        <w:pStyle w:val="ListParagraph"/>
        <w:spacing w:before="240"/>
        <w:ind w:left="450"/>
        <w:jc w:val="both"/>
        <w:rPr>
          <w:noProof/>
        </w:rPr>
      </w:pPr>
    </w:p>
    <w:p w14:paraId="0E9D7347" w14:textId="77777777" w:rsidR="001C3E7D" w:rsidRDefault="001C3E7D" w:rsidP="001C3E7D">
      <w:pPr>
        <w:pStyle w:val="ListParagraph"/>
        <w:numPr>
          <w:ilvl w:val="0"/>
          <w:numId w:val="25"/>
        </w:numPr>
        <w:spacing w:line="360" w:lineRule="auto"/>
        <w:ind w:left="450"/>
        <w:jc w:val="both"/>
        <w:rPr>
          <w:noProof/>
        </w:rPr>
      </w:pPr>
      <w:r>
        <w:rPr>
          <w:noProof/>
        </w:rPr>
        <w:lastRenderedPageBreak/>
        <w:t xml:space="preserve">Display </w:t>
      </w:r>
      <w:r>
        <w:rPr>
          <w:b/>
          <w:bCs/>
          <w:noProof/>
        </w:rPr>
        <w:t>CustomerName</w:t>
      </w:r>
      <w:r>
        <w:rPr>
          <w:noProof/>
        </w:rPr>
        <w:t xml:space="preserve">, </w:t>
      </w:r>
      <w:r>
        <w:rPr>
          <w:b/>
          <w:bCs/>
          <w:noProof/>
        </w:rPr>
        <w:t>TransactionDate</w:t>
      </w:r>
      <w:r>
        <w:rPr>
          <w:noProof/>
        </w:rPr>
        <w:t xml:space="preserve">, and </w:t>
      </w:r>
      <w:r>
        <w:rPr>
          <w:b/>
          <w:bCs/>
          <w:noProof/>
        </w:rPr>
        <w:t>DayOfWeek</w:t>
      </w:r>
      <w:r>
        <w:rPr>
          <w:noProof/>
        </w:rPr>
        <w:t xml:space="preserve"> (obtained from the </w:t>
      </w:r>
      <w:r>
        <w:rPr>
          <w:b/>
          <w:bCs/>
          <w:noProof/>
        </w:rPr>
        <w:t>first 3 characters</w:t>
      </w:r>
      <w:r>
        <w:rPr>
          <w:noProof/>
        </w:rPr>
        <w:t xml:space="preserve"> from the name of the </w:t>
      </w:r>
      <w:r>
        <w:rPr>
          <w:b/>
          <w:bCs/>
          <w:noProof/>
        </w:rPr>
        <w:t>day</w:t>
      </w:r>
      <w:r>
        <w:rPr>
          <w:noProof/>
        </w:rPr>
        <w:t xml:space="preserve"> when transaction happened) for every transaction in </w:t>
      </w:r>
      <w:r>
        <w:rPr>
          <w:b/>
          <w:bCs/>
          <w:noProof/>
        </w:rPr>
        <w:t>June</w:t>
      </w:r>
      <w:r>
        <w:rPr>
          <w:noProof/>
        </w:rPr>
        <w:t xml:space="preserve"> </w:t>
      </w:r>
      <w:r>
        <w:rPr>
          <w:b/>
          <w:bCs/>
          <w:noProof/>
        </w:rPr>
        <w:t>2020</w:t>
      </w:r>
      <w:r>
        <w:rPr>
          <w:noProof/>
        </w:rPr>
        <w:t>.</w:t>
      </w:r>
    </w:p>
    <w:p w14:paraId="495C1DAB" w14:textId="77777777" w:rsidR="001C3E7D" w:rsidRDefault="001C3E7D" w:rsidP="001C3E7D">
      <w:pPr>
        <w:pStyle w:val="ListParagraph"/>
        <w:spacing w:line="360" w:lineRule="auto"/>
        <w:ind w:left="450"/>
        <w:jc w:val="both"/>
        <w:rPr>
          <w:noProof/>
        </w:rPr>
      </w:pPr>
      <w:r>
        <w:rPr>
          <w:noProof/>
        </w:rPr>
        <w:t>(</w:t>
      </w:r>
      <w:r>
        <w:rPr>
          <w:b/>
          <w:noProof/>
        </w:rPr>
        <w:t>left</w:t>
      </w:r>
      <w:r>
        <w:rPr>
          <w:bCs/>
          <w:noProof/>
        </w:rPr>
        <w:t>,</w:t>
      </w:r>
      <w:r>
        <w:rPr>
          <w:b/>
          <w:noProof/>
        </w:rPr>
        <w:t xml:space="preserve"> datename</w:t>
      </w:r>
      <w:r>
        <w:rPr>
          <w:bCs/>
          <w:noProof/>
        </w:rPr>
        <w:t xml:space="preserve">, </w:t>
      </w:r>
      <w:r>
        <w:rPr>
          <w:b/>
          <w:noProof/>
        </w:rPr>
        <w:t>year</w:t>
      </w:r>
      <w:r>
        <w:rPr>
          <w:bCs/>
          <w:noProof/>
        </w:rPr>
        <w:t xml:space="preserve">, </w:t>
      </w:r>
      <w:r>
        <w:rPr>
          <w:b/>
          <w:noProof/>
        </w:rPr>
        <w:t>month</w:t>
      </w:r>
      <w:r>
        <w:rPr>
          <w:noProof/>
        </w:rPr>
        <w:t>)</w:t>
      </w:r>
    </w:p>
    <w:p w14:paraId="6DEB0FC5" w14:textId="5820C6E5" w:rsidR="001C3E7D" w:rsidRDefault="001C3E7D" w:rsidP="001C3E7D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 wp14:anchorId="785E3E27" wp14:editId="58087942">
            <wp:extent cx="3375660" cy="1059180"/>
            <wp:effectExtent l="19050" t="19050" r="15240" b="2667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0591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DC8F2EC" w14:textId="77777777" w:rsidR="001C3E7D" w:rsidRDefault="001C3E7D" w:rsidP="001C3E7D">
      <w:pPr>
        <w:pStyle w:val="ListParagraph"/>
        <w:ind w:left="450"/>
        <w:jc w:val="both"/>
        <w:rPr>
          <w:noProof/>
        </w:rPr>
      </w:pPr>
    </w:p>
    <w:p w14:paraId="511C3966" w14:textId="77777777" w:rsidR="001C3E7D" w:rsidRDefault="001C3E7D" w:rsidP="001C3E7D">
      <w:pPr>
        <w:pStyle w:val="ListParagraph"/>
        <w:numPr>
          <w:ilvl w:val="0"/>
          <w:numId w:val="25"/>
        </w:numPr>
        <w:spacing w:before="240" w:line="360" w:lineRule="auto"/>
        <w:ind w:left="450"/>
        <w:jc w:val="both"/>
        <w:rPr>
          <w:noProof/>
        </w:rPr>
      </w:pPr>
      <w:r>
        <w:rPr>
          <w:noProof/>
        </w:rPr>
        <w:t xml:space="preserve">Display </w:t>
      </w:r>
      <w:r>
        <w:rPr>
          <w:b/>
          <w:bCs/>
          <w:noProof/>
        </w:rPr>
        <w:t>TransactionId</w:t>
      </w:r>
      <w:r>
        <w:rPr>
          <w:noProof/>
        </w:rPr>
        <w:t xml:space="preserve">, </w:t>
      </w:r>
      <w:r>
        <w:rPr>
          <w:b/>
          <w:bCs/>
          <w:noProof/>
        </w:rPr>
        <w:t>LastName</w:t>
      </w:r>
      <w:r>
        <w:rPr>
          <w:noProof/>
        </w:rPr>
        <w:t xml:space="preserve"> (obtained from the character </w:t>
      </w:r>
      <w:r>
        <w:rPr>
          <w:b/>
          <w:bCs/>
          <w:noProof/>
        </w:rPr>
        <w:t>after space</w:t>
      </w:r>
      <w:r>
        <w:rPr>
          <w:noProof/>
        </w:rPr>
        <w:t xml:space="preserve"> until the </w:t>
      </w:r>
      <w:r>
        <w:rPr>
          <w:b/>
          <w:bCs/>
          <w:noProof/>
        </w:rPr>
        <w:t>last character</w:t>
      </w:r>
      <w:r>
        <w:rPr>
          <w:noProof/>
        </w:rPr>
        <w:t xml:space="preserve"> in FishermanName), and </w:t>
      </w:r>
      <w:r>
        <w:rPr>
          <w:b/>
          <w:bCs/>
          <w:noProof/>
        </w:rPr>
        <w:t>TransactionDate</w:t>
      </w:r>
      <w:r>
        <w:rPr>
          <w:noProof/>
        </w:rPr>
        <w:t xml:space="preserve"> for every transaction that occurs in the </w:t>
      </w:r>
      <w:r>
        <w:rPr>
          <w:b/>
          <w:bCs/>
          <w:noProof/>
        </w:rPr>
        <w:t>3rd</w:t>
      </w:r>
      <w:r>
        <w:rPr>
          <w:noProof/>
        </w:rPr>
        <w:t xml:space="preserve"> </w:t>
      </w:r>
      <w:r>
        <w:rPr>
          <w:b/>
          <w:bCs/>
          <w:noProof/>
        </w:rPr>
        <w:t>quarter</w:t>
      </w:r>
      <w:r>
        <w:rPr>
          <w:noProof/>
        </w:rPr>
        <w:t xml:space="preserve"> of the year.</w:t>
      </w:r>
    </w:p>
    <w:p w14:paraId="42D2ED06" w14:textId="77777777" w:rsidR="001C3E7D" w:rsidRDefault="001C3E7D" w:rsidP="001C3E7D">
      <w:pPr>
        <w:pStyle w:val="ListParagraph"/>
        <w:spacing w:line="360" w:lineRule="auto"/>
        <w:ind w:left="450"/>
        <w:jc w:val="both"/>
        <w:rPr>
          <w:noProof/>
        </w:rPr>
      </w:pPr>
      <w:r>
        <w:rPr>
          <w:noProof/>
        </w:rPr>
        <w:t>(</w:t>
      </w:r>
      <w:r>
        <w:rPr>
          <w:b/>
          <w:noProof/>
        </w:rPr>
        <w:t>substring</w:t>
      </w:r>
      <w:r>
        <w:rPr>
          <w:bCs/>
          <w:noProof/>
        </w:rPr>
        <w:t xml:space="preserve">, </w:t>
      </w:r>
      <w:r>
        <w:rPr>
          <w:b/>
          <w:noProof/>
        </w:rPr>
        <w:t>charindex</w:t>
      </w:r>
      <w:r>
        <w:rPr>
          <w:bCs/>
          <w:noProof/>
        </w:rPr>
        <w:t>,</w:t>
      </w:r>
      <w:r>
        <w:rPr>
          <w:b/>
          <w:noProof/>
        </w:rPr>
        <w:t xml:space="preserve"> len</w:t>
      </w:r>
      <w:r>
        <w:rPr>
          <w:bCs/>
          <w:noProof/>
        </w:rPr>
        <w:t xml:space="preserve">, </w:t>
      </w:r>
      <w:r>
        <w:rPr>
          <w:b/>
          <w:noProof/>
        </w:rPr>
        <w:t>datepart</w:t>
      </w:r>
      <w:r>
        <w:rPr>
          <w:noProof/>
        </w:rPr>
        <w:t>)</w:t>
      </w:r>
    </w:p>
    <w:p w14:paraId="30DBD965" w14:textId="02C60DED" w:rsidR="001C3E7D" w:rsidRDefault="001C3E7D" w:rsidP="001C3E7D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 wp14:anchorId="52836749" wp14:editId="1F75BC50">
            <wp:extent cx="3390900" cy="1143000"/>
            <wp:effectExtent l="19050" t="19050" r="19050" b="1905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43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D2FC5D7" w14:textId="77777777" w:rsidR="001C3E7D" w:rsidRDefault="001C3E7D" w:rsidP="001C3E7D">
      <w:pPr>
        <w:pStyle w:val="ListParagraph"/>
        <w:ind w:left="450"/>
        <w:jc w:val="both"/>
      </w:pPr>
    </w:p>
    <w:p w14:paraId="2CC5B441" w14:textId="77777777" w:rsidR="001C3E7D" w:rsidRDefault="001C3E7D" w:rsidP="001C3E7D">
      <w:pPr>
        <w:pStyle w:val="ListParagraph"/>
        <w:numPr>
          <w:ilvl w:val="0"/>
          <w:numId w:val="25"/>
        </w:numPr>
        <w:spacing w:line="360" w:lineRule="auto"/>
        <w:ind w:left="450"/>
        <w:jc w:val="both"/>
      </w:pPr>
      <w:r>
        <w:t xml:space="preserve">Display </w:t>
      </w:r>
      <w:r>
        <w:rPr>
          <w:b/>
          <w:bCs/>
        </w:rPr>
        <w:t>CustomerName</w:t>
      </w:r>
      <w:r>
        <w:t xml:space="preserve"> and </w:t>
      </w:r>
      <w:r>
        <w:rPr>
          <w:b/>
          <w:bCs/>
        </w:rPr>
        <w:t>Email</w:t>
      </w:r>
      <w:r>
        <w:t xml:space="preserve"> (obtained by changing the characters after ‘@’ in Customers Email to ‘</w:t>
      </w:r>
      <w:r>
        <w:rPr>
          <w:b/>
          <w:bCs/>
        </w:rPr>
        <w:t>fmania.com</w:t>
      </w:r>
      <w:r>
        <w:t>’) for every customer with CustomerID ‘</w:t>
      </w:r>
      <w:r>
        <w:rPr>
          <w:b/>
          <w:bCs/>
        </w:rPr>
        <w:t>CU001</w:t>
      </w:r>
      <w:r>
        <w:t>’, ‘</w:t>
      </w:r>
      <w:r>
        <w:rPr>
          <w:b/>
          <w:bCs/>
        </w:rPr>
        <w:t>CU005</w:t>
      </w:r>
      <w:r>
        <w:t>’, and ‘</w:t>
      </w:r>
      <w:r>
        <w:rPr>
          <w:b/>
          <w:bCs/>
        </w:rPr>
        <w:t>CU008</w:t>
      </w:r>
      <w:r>
        <w:t>’.</w:t>
      </w:r>
    </w:p>
    <w:p w14:paraId="37A0F1DD" w14:textId="77777777" w:rsidR="001C3E7D" w:rsidRDefault="001C3E7D" w:rsidP="001C3E7D">
      <w:pPr>
        <w:pStyle w:val="ListParagraph"/>
        <w:spacing w:line="360" w:lineRule="auto"/>
        <w:ind w:left="450"/>
        <w:jc w:val="both"/>
      </w:pPr>
      <w:r>
        <w:t>(</w:t>
      </w:r>
      <w:r>
        <w:rPr>
          <w:b/>
        </w:rPr>
        <w:t>stuff</w:t>
      </w:r>
      <w:r>
        <w:rPr>
          <w:bCs/>
        </w:rPr>
        <w:t>,</w:t>
      </w:r>
      <w:r>
        <w:rPr>
          <w:b/>
        </w:rPr>
        <w:t xml:space="preserve"> charindex</w:t>
      </w:r>
      <w:r>
        <w:rPr>
          <w:bCs/>
        </w:rPr>
        <w:t>,</w:t>
      </w:r>
      <w:r>
        <w:rPr>
          <w:b/>
        </w:rPr>
        <w:t xml:space="preserve"> len</w:t>
      </w:r>
      <w:r>
        <w:rPr>
          <w:bCs/>
        </w:rPr>
        <w:t>,</w:t>
      </w:r>
      <w:r>
        <w:rPr>
          <w:b/>
        </w:rPr>
        <w:t xml:space="preserve"> in</w:t>
      </w:r>
      <w:r>
        <w:t>)</w:t>
      </w:r>
    </w:p>
    <w:p w14:paraId="346B735E" w14:textId="7FB4D61F" w:rsidR="001C3E7D" w:rsidRDefault="001C3E7D" w:rsidP="001C3E7D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 wp14:anchorId="161E44F2" wp14:editId="168176BC">
            <wp:extent cx="2880360" cy="876300"/>
            <wp:effectExtent l="19050" t="19050" r="15240" b="190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8763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35ACF3" w14:textId="77777777" w:rsidR="001C3E7D" w:rsidRDefault="001C3E7D" w:rsidP="001C3E7D">
      <w:pPr>
        <w:pStyle w:val="ListParagraph"/>
        <w:ind w:left="450"/>
        <w:jc w:val="both"/>
      </w:pPr>
    </w:p>
    <w:p w14:paraId="3B38AAEA" w14:textId="77777777" w:rsidR="001C3E7D" w:rsidRDefault="001C3E7D" w:rsidP="001C3E7D">
      <w:pPr>
        <w:spacing w:after="200" w:line="276" w:lineRule="auto"/>
        <w:rPr>
          <w:rFonts w:eastAsia="Calibri"/>
          <w:szCs w:val="22"/>
          <w:lang w:eastAsia="en-US"/>
        </w:rPr>
      </w:pPr>
      <w:r>
        <w:br w:type="page"/>
      </w:r>
    </w:p>
    <w:p w14:paraId="0801952C" w14:textId="77777777" w:rsidR="001C3E7D" w:rsidRDefault="001C3E7D" w:rsidP="001C3E7D">
      <w:pPr>
        <w:pStyle w:val="ListParagraph"/>
        <w:numPr>
          <w:ilvl w:val="0"/>
          <w:numId w:val="25"/>
        </w:numPr>
        <w:spacing w:before="240" w:line="360" w:lineRule="auto"/>
        <w:ind w:left="450"/>
        <w:jc w:val="both"/>
        <w:rPr>
          <w:rFonts w:eastAsia="Calibri"/>
          <w:szCs w:val="22"/>
          <w:lang w:eastAsia="en-US"/>
        </w:rPr>
      </w:pPr>
      <w:r>
        <w:lastRenderedPageBreak/>
        <w:t xml:space="preserve">Display </w:t>
      </w:r>
      <w:r>
        <w:rPr>
          <w:b/>
          <w:bCs/>
        </w:rPr>
        <w:t>CustomerName</w:t>
      </w:r>
      <w:r>
        <w:t xml:space="preserve">, </w:t>
      </w:r>
      <w:r>
        <w:rPr>
          <w:b/>
          <w:bCs/>
        </w:rPr>
        <w:t>CouponCode</w:t>
      </w:r>
      <w:r>
        <w:t xml:space="preserve"> (obtained by </w:t>
      </w:r>
      <w:r>
        <w:rPr>
          <w:b/>
          <w:bCs/>
        </w:rPr>
        <w:t>reversing</w:t>
      </w:r>
      <w:r>
        <w:t xml:space="preserve"> the TransactionId), and </w:t>
      </w:r>
      <w:r>
        <w:rPr>
          <w:b/>
          <w:bCs/>
        </w:rPr>
        <w:t>CouponExpiry</w:t>
      </w:r>
      <w:r>
        <w:t xml:space="preserve"> (obtained by adding </w:t>
      </w:r>
      <w:r>
        <w:rPr>
          <w:b/>
          <w:bCs/>
        </w:rPr>
        <w:t>3 months</w:t>
      </w:r>
      <w:r>
        <w:t xml:space="preserve"> from the TransactionDate in ‘</w:t>
      </w:r>
      <w:r>
        <w:rPr>
          <w:b/>
          <w:bCs/>
        </w:rPr>
        <w:t>Mon dd, yyyy</w:t>
      </w:r>
      <w:r>
        <w:t xml:space="preserve">’ format) for every transaction that occurred in </w:t>
      </w:r>
      <w:r>
        <w:rPr>
          <w:b/>
          <w:bCs/>
        </w:rPr>
        <w:t>2021</w:t>
      </w:r>
      <w:r>
        <w:t>.</w:t>
      </w:r>
    </w:p>
    <w:p w14:paraId="3FC47B5F" w14:textId="77777777" w:rsidR="001C3E7D" w:rsidRDefault="001C3E7D" w:rsidP="001C3E7D">
      <w:pPr>
        <w:pStyle w:val="ListParagraph"/>
        <w:spacing w:before="240" w:line="360" w:lineRule="auto"/>
        <w:ind w:left="450"/>
        <w:jc w:val="both"/>
      </w:pPr>
      <w:r>
        <w:t>(</w:t>
      </w:r>
      <w:r>
        <w:rPr>
          <w:b/>
        </w:rPr>
        <w:t>reverse</w:t>
      </w:r>
      <w:r>
        <w:rPr>
          <w:bCs/>
        </w:rPr>
        <w:t>,</w:t>
      </w:r>
      <w:r>
        <w:rPr>
          <w:b/>
        </w:rPr>
        <w:t xml:space="preserve"> convert</w:t>
      </w:r>
      <w:r>
        <w:rPr>
          <w:bCs/>
        </w:rPr>
        <w:t>,</w:t>
      </w:r>
      <w:r>
        <w:rPr>
          <w:b/>
        </w:rPr>
        <w:t xml:space="preserve"> dateadd</w:t>
      </w:r>
      <w:r>
        <w:rPr>
          <w:bCs/>
        </w:rPr>
        <w:t>,</w:t>
      </w:r>
      <w:r>
        <w:rPr>
          <w:b/>
        </w:rPr>
        <w:t xml:space="preserve"> month</w:t>
      </w:r>
      <w:r>
        <w:rPr>
          <w:bCs/>
        </w:rPr>
        <w:t>,</w:t>
      </w:r>
      <w:r>
        <w:rPr>
          <w:b/>
        </w:rPr>
        <w:t xml:space="preserve"> year</w:t>
      </w:r>
      <w:r>
        <w:t>)</w:t>
      </w:r>
    </w:p>
    <w:p w14:paraId="6FBDC2CD" w14:textId="6D3F8E78" w:rsidR="001C3E7D" w:rsidRDefault="001C3E7D" w:rsidP="001C3E7D">
      <w:pPr>
        <w:pStyle w:val="ListParagraph"/>
        <w:spacing w:before="240" w:line="360" w:lineRule="auto"/>
        <w:ind w:left="450"/>
        <w:jc w:val="both"/>
      </w:pPr>
      <w:r>
        <w:rPr>
          <w:noProof/>
        </w:rPr>
        <w:drawing>
          <wp:inline distT="0" distB="0" distL="0" distR="0" wp14:anchorId="2247C132" wp14:editId="4597D7D3">
            <wp:extent cx="2895600" cy="982980"/>
            <wp:effectExtent l="19050" t="19050" r="19050" b="2667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829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E723C3" w14:textId="77777777" w:rsidR="001C3E7D" w:rsidRDefault="001C3E7D" w:rsidP="001C3E7D">
      <w:pPr>
        <w:pStyle w:val="ListParagraph"/>
        <w:ind w:left="450"/>
        <w:jc w:val="both"/>
      </w:pPr>
    </w:p>
    <w:p w14:paraId="0753E242" w14:textId="77777777" w:rsidR="001C3E7D" w:rsidRDefault="001C3E7D" w:rsidP="001C3E7D">
      <w:pPr>
        <w:pStyle w:val="ListParagraph"/>
        <w:numPr>
          <w:ilvl w:val="0"/>
          <w:numId w:val="25"/>
        </w:numPr>
        <w:spacing w:before="240" w:line="360" w:lineRule="auto"/>
        <w:ind w:left="450"/>
        <w:jc w:val="both"/>
      </w:pPr>
      <w:r>
        <w:t xml:space="preserve">Display </w:t>
      </w:r>
      <w:r>
        <w:rPr>
          <w:b/>
          <w:bCs/>
        </w:rPr>
        <w:t>FishName</w:t>
      </w:r>
      <w:r>
        <w:t xml:space="preserve"> and </w:t>
      </w:r>
      <w:r>
        <w:rPr>
          <w:b/>
          <w:bCs/>
        </w:rPr>
        <w:t>Type</w:t>
      </w:r>
      <w:r>
        <w:t xml:space="preserve"> (obtained by replacing ‘</w:t>
      </w:r>
      <w:r>
        <w:rPr>
          <w:b/>
          <w:bCs/>
        </w:rPr>
        <w:t>FT</w:t>
      </w:r>
      <w:r>
        <w:t>’ to ‘</w:t>
      </w:r>
      <w:r>
        <w:rPr>
          <w:b/>
          <w:bCs/>
        </w:rPr>
        <w:t>TP</w:t>
      </w:r>
      <w:r>
        <w:t>’ on FishTypeId) for every fish which names does not contain ‘</w:t>
      </w:r>
      <w:r>
        <w:rPr>
          <w:b/>
          <w:bCs/>
        </w:rPr>
        <w:t>Catfish</w:t>
      </w:r>
      <w:r>
        <w:t>’, ‘</w:t>
      </w:r>
      <w:r>
        <w:rPr>
          <w:b/>
          <w:bCs/>
        </w:rPr>
        <w:t>Tuna</w:t>
      </w:r>
      <w:r>
        <w:t>’, ‘</w:t>
      </w:r>
      <w:r>
        <w:rPr>
          <w:b/>
          <w:bCs/>
        </w:rPr>
        <w:t>Bass</w:t>
      </w:r>
      <w:r>
        <w:t>’, ‘</w:t>
      </w:r>
      <w:r>
        <w:rPr>
          <w:b/>
          <w:bCs/>
        </w:rPr>
        <w:t>Grouper</w:t>
      </w:r>
      <w:r>
        <w:t>’, and ‘</w:t>
      </w:r>
      <w:r>
        <w:rPr>
          <w:b/>
          <w:bCs/>
        </w:rPr>
        <w:t>Marlin</w:t>
      </w:r>
      <w:r>
        <w:t>’.</w:t>
      </w:r>
    </w:p>
    <w:p w14:paraId="381BBF77" w14:textId="77777777" w:rsidR="001C3E7D" w:rsidRDefault="001C3E7D" w:rsidP="001C3E7D">
      <w:pPr>
        <w:pStyle w:val="ListParagraph"/>
        <w:spacing w:before="240" w:line="360" w:lineRule="auto"/>
        <w:ind w:left="450"/>
        <w:jc w:val="both"/>
      </w:pPr>
      <w:r>
        <w:t>(</w:t>
      </w:r>
      <w:r>
        <w:rPr>
          <w:b/>
        </w:rPr>
        <w:t>replace</w:t>
      </w:r>
      <w:r>
        <w:rPr>
          <w:bCs/>
        </w:rPr>
        <w:t>,</w:t>
      </w:r>
      <w:r>
        <w:rPr>
          <w:b/>
        </w:rPr>
        <w:t xml:space="preserve"> not like</w:t>
      </w:r>
      <w:r>
        <w:t>)</w:t>
      </w:r>
    </w:p>
    <w:p w14:paraId="1B8D08A2" w14:textId="789840F7" w:rsidR="001C3E7D" w:rsidRDefault="001C3E7D" w:rsidP="001C3E7D">
      <w:pPr>
        <w:pStyle w:val="ListParagraph"/>
        <w:spacing w:before="240" w:line="360" w:lineRule="auto"/>
        <w:ind w:left="450"/>
        <w:jc w:val="both"/>
      </w:pPr>
      <w:r>
        <w:rPr>
          <w:noProof/>
        </w:rPr>
        <w:drawing>
          <wp:inline distT="0" distB="0" distL="0" distR="0" wp14:anchorId="35CB675E" wp14:editId="55A01025">
            <wp:extent cx="1889760" cy="1287780"/>
            <wp:effectExtent l="19050" t="19050" r="15240" b="266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2877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90DE82" w14:textId="77777777" w:rsidR="001C3E7D" w:rsidRDefault="001C3E7D" w:rsidP="001C3E7D">
      <w:pPr>
        <w:pStyle w:val="ListParagraph"/>
        <w:ind w:left="450"/>
        <w:jc w:val="both"/>
      </w:pPr>
    </w:p>
    <w:p w14:paraId="2CB4E8C9" w14:textId="77777777" w:rsidR="001C3E7D" w:rsidRDefault="001C3E7D" w:rsidP="001C3E7D">
      <w:pPr>
        <w:pStyle w:val="ListParagraph"/>
        <w:numPr>
          <w:ilvl w:val="0"/>
          <w:numId w:val="25"/>
        </w:numPr>
        <w:spacing w:before="240" w:line="360" w:lineRule="auto"/>
        <w:ind w:left="450"/>
        <w:jc w:val="both"/>
      </w:pPr>
      <w:r>
        <w:t xml:space="preserve">Display </w:t>
      </w:r>
      <w:r>
        <w:rPr>
          <w:b/>
          <w:bCs/>
        </w:rPr>
        <w:t>CustomerName</w:t>
      </w:r>
      <w:r>
        <w:t xml:space="preserve"> and </w:t>
      </w:r>
      <w:r>
        <w:rPr>
          <w:b/>
          <w:bCs/>
        </w:rPr>
        <w:t>AddressType</w:t>
      </w:r>
      <w:r>
        <w:t xml:space="preserve"> (obtained from the </w:t>
      </w:r>
      <w:r>
        <w:rPr>
          <w:b/>
          <w:bCs/>
        </w:rPr>
        <w:t>last word</w:t>
      </w:r>
      <w:r>
        <w:t xml:space="preserve"> in CustomerAddress) for every </w:t>
      </w:r>
      <w:r>
        <w:rPr>
          <w:b/>
          <w:bCs/>
        </w:rPr>
        <w:t>male</w:t>
      </w:r>
      <w:r>
        <w:t xml:space="preserve"> customer.</w:t>
      </w:r>
    </w:p>
    <w:p w14:paraId="33532C67" w14:textId="77777777" w:rsidR="001C3E7D" w:rsidRDefault="001C3E7D" w:rsidP="001C3E7D">
      <w:pPr>
        <w:pStyle w:val="ListParagraph"/>
        <w:spacing w:before="240" w:line="360" w:lineRule="auto"/>
        <w:ind w:left="450"/>
        <w:jc w:val="both"/>
      </w:pPr>
      <w:r>
        <w:t>(</w:t>
      </w:r>
      <w:r>
        <w:rPr>
          <w:b/>
        </w:rPr>
        <w:t>right</w:t>
      </w:r>
      <w:r>
        <w:rPr>
          <w:bCs/>
        </w:rPr>
        <w:t>,</w:t>
      </w:r>
      <w:r>
        <w:rPr>
          <w:b/>
        </w:rPr>
        <w:t xml:space="preserve"> charindex</w:t>
      </w:r>
      <w:r>
        <w:rPr>
          <w:bCs/>
        </w:rPr>
        <w:t>,</w:t>
      </w:r>
      <w:r>
        <w:rPr>
          <w:b/>
        </w:rPr>
        <w:t xml:space="preserve"> reverse</w:t>
      </w:r>
      <w:r>
        <w:rPr>
          <w:bCs/>
        </w:rPr>
        <w:t>,</w:t>
      </w:r>
      <w:r>
        <w:rPr>
          <w:b/>
        </w:rPr>
        <w:t xml:space="preserve"> like</w:t>
      </w:r>
      <w:r>
        <w:t>)</w:t>
      </w:r>
    </w:p>
    <w:p w14:paraId="18DB4CE7" w14:textId="6937CE64" w:rsidR="001C3E7D" w:rsidRDefault="001C3E7D" w:rsidP="001C3E7D">
      <w:pPr>
        <w:pStyle w:val="ListParagraph"/>
        <w:ind w:left="450"/>
        <w:jc w:val="both"/>
      </w:pPr>
      <w:r>
        <w:rPr>
          <w:noProof/>
        </w:rPr>
        <w:drawing>
          <wp:inline distT="0" distB="0" distL="0" distR="0" wp14:anchorId="57495092" wp14:editId="5956924F">
            <wp:extent cx="2385060" cy="1463040"/>
            <wp:effectExtent l="19050" t="19050" r="15240" b="2286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4630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16B26A" w14:textId="77777777" w:rsidR="001C3E7D" w:rsidRDefault="001C3E7D" w:rsidP="00643F75">
      <w:pPr>
        <w:rPr>
          <w:lang w:val="id-ID"/>
        </w:rPr>
      </w:pPr>
    </w:p>
    <w:sectPr w:rsidR="001C3E7D" w:rsidSect="00204DF6">
      <w:headerReference w:type="default" r:id="rId20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39A07" w14:textId="77777777" w:rsidR="00A51716" w:rsidRDefault="00A51716">
      <w:r>
        <w:separator/>
      </w:r>
    </w:p>
  </w:endnote>
  <w:endnote w:type="continuationSeparator" w:id="0">
    <w:p w14:paraId="6B715BC9" w14:textId="77777777" w:rsidR="00A51716" w:rsidRDefault="00A51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02C11" w14:textId="77777777" w:rsidR="00A51716" w:rsidRDefault="00A51716">
      <w:r>
        <w:separator/>
      </w:r>
    </w:p>
  </w:footnote>
  <w:footnote w:type="continuationSeparator" w:id="0">
    <w:p w14:paraId="5F53CF53" w14:textId="77777777" w:rsidR="00A51716" w:rsidRDefault="00A51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AE7F29" w14:paraId="62081CFF" w14:textId="77777777" w:rsidTr="008B7F19">
      <w:tc>
        <w:tcPr>
          <w:tcW w:w="5220" w:type="dxa"/>
          <w:hideMark/>
        </w:tcPr>
        <w:p w14:paraId="5151A49E" w14:textId="77777777" w:rsidR="00AE7F29" w:rsidRDefault="00AE7F29" w:rsidP="00AE7F29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  <w:hideMark/>
        </w:tcPr>
        <w:p w14:paraId="44253251" w14:textId="77777777" w:rsidR="00AE7F29" w:rsidRDefault="00AE7F29" w:rsidP="00AE7F29">
          <w:pPr>
            <w:pStyle w:val="Header"/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3982D027" w14:textId="77777777" w:rsidR="00AE7F29" w:rsidRDefault="00AE7F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92008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02EA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DE04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E9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10B7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906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D08C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104A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6CF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52806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01B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2639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42AF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ABE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A86C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CA5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008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B2C4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F465FD"/>
    <w:multiLevelType w:val="hybridMultilevel"/>
    <w:tmpl w:val="85D814F4"/>
    <w:lvl w:ilvl="0" w:tplc="3CBC8A9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4B0976"/>
    <w:multiLevelType w:val="hybridMultilevel"/>
    <w:tmpl w:val="49FA79BA"/>
    <w:lvl w:ilvl="0" w:tplc="2176305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D66A96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9567A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B0C74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764FD7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CCC8CA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4463A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F8CBD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E02827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11262"/>
    <w:multiLevelType w:val="hybridMultilevel"/>
    <w:tmpl w:val="D1380586"/>
    <w:lvl w:ilvl="0" w:tplc="401A962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640933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2BCA3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366AB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B68F24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510A64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E46CD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B0EA7BB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8716B9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67A4737"/>
    <w:multiLevelType w:val="hybridMultilevel"/>
    <w:tmpl w:val="8406799E"/>
    <w:lvl w:ilvl="0" w:tplc="F66652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CC9E0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7A65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6A00D3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CA782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E6AEF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E26E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DE9A1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E7801C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9F049B"/>
    <w:multiLevelType w:val="hybridMultilevel"/>
    <w:tmpl w:val="B4B03354"/>
    <w:lvl w:ilvl="0" w:tplc="C1BA6D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BE649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3BE8C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32579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7AF7E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90B5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72FB1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4A6E8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AB4AA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A74178"/>
    <w:multiLevelType w:val="hybridMultilevel"/>
    <w:tmpl w:val="D40C7D64"/>
    <w:lvl w:ilvl="0" w:tplc="A40878C8">
      <w:start w:val="1"/>
      <w:numFmt w:val="decimal"/>
      <w:lvlText w:val="%1."/>
      <w:lvlJc w:val="left"/>
      <w:pPr>
        <w:ind w:left="1080" w:hanging="360"/>
      </w:pPr>
    </w:lvl>
    <w:lvl w:ilvl="1" w:tplc="FF700324" w:tentative="1">
      <w:start w:val="1"/>
      <w:numFmt w:val="lowerLetter"/>
      <w:lvlText w:val="%2."/>
      <w:lvlJc w:val="left"/>
      <w:pPr>
        <w:ind w:left="1800" w:hanging="360"/>
      </w:pPr>
    </w:lvl>
    <w:lvl w:ilvl="2" w:tplc="CB40DCA6" w:tentative="1">
      <w:start w:val="1"/>
      <w:numFmt w:val="lowerRoman"/>
      <w:lvlText w:val="%3."/>
      <w:lvlJc w:val="right"/>
      <w:pPr>
        <w:ind w:left="2520" w:hanging="180"/>
      </w:pPr>
    </w:lvl>
    <w:lvl w:ilvl="3" w:tplc="7C30D470" w:tentative="1">
      <w:start w:val="1"/>
      <w:numFmt w:val="decimal"/>
      <w:lvlText w:val="%4."/>
      <w:lvlJc w:val="left"/>
      <w:pPr>
        <w:ind w:left="3240" w:hanging="360"/>
      </w:pPr>
    </w:lvl>
    <w:lvl w:ilvl="4" w:tplc="888CEC1C" w:tentative="1">
      <w:start w:val="1"/>
      <w:numFmt w:val="lowerLetter"/>
      <w:lvlText w:val="%5."/>
      <w:lvlJc w:val="left"/>
      <w:pPr>
        <w:ind w:left="3960" w:hanging="360"/>
      </w:pPr>
    </w:lvl>
    <w:lvl w:ilvl="5" w:tplc="9F225132" w:tentative="1">
      <w:start w:val="1"/>
      <w:numFmt w:val="lowerRoman"/>
      <w:lvlText w:val="%6."/>
      <w:lvlJc w:val="right"/>
      <w:pPr>
        <w:ind w:left="4680" w:hanging="180"/>
      </w:pPr>
    </w:lvl>
    <w:lvl w:ilvl="6" w:tplc="4B94DD90" w:tentative="1">
      <w:start w:val="1"/>
      <w:numFmt w:val="decimal"/>
      <w:lvlText w:val="%7."/>
      <w:lvlJc w:val="left"/>
      <w:pPr>
        <w:ind w:left="5400" w:hanging="360"/>
      </w:pPr>
    </w:lvl>
    <w:lvl w:ilvl="7" w:tplc="80DE474C" w:tentative="1">
      <w:start w:val="1"/>
      <w:numFmt w:val="lowerLetter"/>
      <w:lvlText w:val="%8."/>
      <w:lvlJc w:val="left"/>
      <w:pPr>
        <w:ind w:left="6120" w:hanging="360"/>
      </w:pPr>
    </w:lvl>
    <w:lvl w:ilvl="8" w:tplc="908CE69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C86BC1"/>
    <w:multiLevelType w:val="hybridMultilevel"/>
    <w:tmpl w:val="1E62E2FE"/>
    <w:lvl w:ilvl="0" w:tplc="DA48BB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C289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AC0A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E89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786B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3CB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2C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BEBD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7AE0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F50522"/>
    <w:multiLevelType w:val="hybridMultilevel"/>
    <w:tmpl w:val="32F66164"/>
    <w:lvl w:ilvl="0" w:tplc="33524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660B1A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7647B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60C5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2F477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26B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E4231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F165F4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1D420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570320"/>
    <w:multiLevelType w:val="hybridMultilevel"/>
    <w:tmpl w:val="1B1A041E"/>
    <w:lvl w:ilvl="0" w:tplc="6EC609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AF23A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0259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B45D4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1CAFB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4842F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60EB3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C4A22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1C8AB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D5583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A042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9AFF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AC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88BE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163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04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A02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CE10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4B56AF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DAAD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41C587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75164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CEE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FAE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2A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5AC3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4B47E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BA748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B67E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0C53C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4469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CAA0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ADA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C2F3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85C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7424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AA47A2"/>
    <w:multiLevelType w:val="hybridMultilevel"/>
    <w:tmpl w:val="CA9EAECE"/>
    <w:lvl w:ilvl="0" w:tplc="05DC16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A1A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2CE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3E08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E54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042E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878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A95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724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B72F8"/>
    <w:multiLevelType w:val="hybridMultilevel"/>
    <w:tmpl w:val="7CFEA8D6"/>
    <w:lvl w:ilvl="0" w:tplc="FA04F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ECE838">
      <w:start w:val="1"/>
      <w:numFmt w:val="lowerLetter"/>
      <w:lvlText w:val="%2."/>
      <w:lvlJc w:val="left"/>
      <w:pPr>
        <w:ind w:left="1440" w:hanging="360"/>
      </w:pPr>
    </w:lvl>
    <w:lvl w:ilvl="2" w:tplc="4D201778">
      <w:start w:val="1"/>
      <w:numFmt w:val="lowerRoman"/>
      <w:lvlText w:val="%3."/>
      <w:lvlJc w:val="right"/>
      <w:pPr>
        <w:ind w:left="2160" w:hanging="180"/>
      </w:pPr>
    </w:lvl>
    <w:lvl w:ilvl="3" w:tplc="96582DA4" w:tentative="1">
      <w:start w:val="1"/>
      <w:numFmt w:val="decimal"/>
      <w:lvlText w:val="%4."/>
      <w:lvlJc w:val="left"/>
      <w:pPr>
        <w:ind w:left="2880" w:hanging="360"/>
      </w:pPr>
    </w:lvl>
    <w:lvl w:ilvl="4" w:tplc="47666428" w:tentative="1">
      <w:start w:val="1"/>
      <w:numFmt w:val="lowerLetter"/>
      <w:lvlText w:val="%5."/>
      <w:lvlJc w:val="left"/>
      <w:pPr>
        <w:ind w:left="3600" w:hanging="360"/>
      </w:pPr>
    </w:lvl>
    <w:lvl w:ilvl="5" w:tplc="C03EA078" w:tentative="1">
      <w:start w:val="1"/>
      <w:numFmt w:val="lowerRoman"/>
      <w:lvlText w:val="%6."/>
      <w:lvlJc w:val="right"/>
      <w:pPr>
        <w:ind w:left="4320" w:hanging="180"/>
      </w:pPr>
    </w:lvl>
    <w:lvl w:ilvl="6" w:tplc="C0B45772" w:tentative="1">
      <w:start w:val="1"/>
      <w:numFmt w:val="decimal"/>
      <w:lvlText w:val="%7."/>
      <w:lvlJc w:val="left"/>
      <w:pPr>
        <w:ind w:left="5040" w:hanging="360"/>
      </w:pPr>
    </w:lvl>
    <w:lvl w:ilvl="7" w:tplc="31D87A78" w:tentative="1">
      <w:start w:val="1"/>
      <w:numFmt w:val="lowerLetter"/>
      <w:lvlText w:val="%8."/>
      <w:lvlJc w:val="left"/>
      <w:pPr>
        <w:ind w:left="5760" w:hanging="360"/>
      </w:pPr>
    </w:lvl>
    <w:lvl w:ilvl="8" w:tplc="DA72D6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F77A3"/>
    <w:multiLevelType w:val="hybridMultilevel"/>
    <w:tmpl w:val="1ACC43AA"/>
    <w:lvl w:ilvl="0" w:tplc="60A86A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9986F7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7AE4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7CE9A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DCA76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16A76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38AB6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A8A0F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312443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9"/>
  </w:num>
  <w:num w:numId="5">
    <w:abstractNumId w:val="18"/>
  </w:num>
  <w:num w:numId="6">
    <w:abstractNumId w:val="14"/>
  </w:num>
  <w:num w:numId="7">
    <w:abstractNumId w:val="19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1"/>
  </w:num>
  <w:num w:numId="14">
    <w:abstractNumId w:val="2"/>
  </w:num>
  <w:num w:numId="15">
    <w:abstractNumId w:val="22"/>
  </w:num>
  <w:num w:numId="16">
    <w:abstractNumId w:val="7"/>
  </w:num>
  <w:num w:numId="17">
    <w:abstractNumId w:val="17"/>
  </w:num>
  <w:num w:numId="18">
    <w:abstractNumId w:val="10"/>
  </w:num>
  <w:num w:numId="19">
    <w:abstractNumId w:val="16"/>
  </w:num>
  <w:num w:numId="20">
    <w:abstractNumId w:val="12"/>
  </w:num>
  <w:num w:numId="21">
    <w:abstractNumId w:val="23"/>
  </w:num>
  <w:num w:numId="22">
    <w:abstractNumId w:val="5"/>
  </w:num>
  <w:num w:numId="23">
    <w:abstractNumId w:val="6"/>
  </w:num>
  <w:num w:numId="24">
    <w:abstractNumId w:val="21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5B4C"/>
    <w:rsid w:val="00010A54"/>
    <w:rsid w:val="00020F10"/>
    <w:rsid w:val="00036A37"/>
    <w:rsid w:val="00037C87"/>
    <w:rsid w:val="00045694"/>
    <w:rsid w:val="00051154"/>
    <w:rsid w:val="00053958"/>
    <w:rsid w:val="00056131"/>
    <w:rsid w:val="00072DE7"/>
    <w:rsid w:val="000732DF"/>
    <w:rsid w:val="00081100"/>
    <w:rsid w:val="00082773"/>
    <w:rsid w:val="00085458"/>
    <w:rsid w:val="00086A08"/>
    <w:rsid w:val="000919D9"/>
    <w:rsid w:val="00094133"/>
    <w:rsid w:val="00095F58"/>
    <w:rsid w:val="000A0C90"/>
    <w:rsid w:val="000A23D8"/>
    <w:rsid w:val="000A3F41"/>
    <w:rsid w:val="000B45C9"/>
    <w:rsid w:val="000B5C51"/>
    <w:rsid w:val="000B62A2"/>
    <w:rsid w:val="000B69D0"/>
    <w:rsid w:val="000C3015"/>
    <w:rsid w:val="000C316D"/>
    <w:rsid w:val="000D7188"/>
    <w:rsid w:val="000E2C35"/>
    <w:rsid w:val="000E555C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35C4A"/>
    <w:rsid w:val="00141630"/>
    <w:rsid w:val="00145857"/>
    <w:rsid w:val="00145C2E"/>
    <w:rsid w:val="00150E94"/>
    <w:rsid w:val="00151847"/>
    <w:rsid w:val="0015698F"/>
    <w:rsid w:val="0016268A"/>
    <w:rsid w:val="00165B67"/>
    <w:rsid w:val="001736DE"/>
    <w:rsid w:val="00183F26"/>
    <w:rsid w:val="001859BC"/>
    <w:rsid w:val="001955A6"/>
    <w:rsid w:val="001957EE"/>
    <w:rsid w:val="001A300E"/>
    <w:rsid w:val="001B3A2E"/>
    <w:rsid w:val="001B7AD3"/>
    <w:rsid w:val="001C3E7D"/>
    <w:rsid w:val="001D4810"/>
    <w:rsid w:val="001D6089"/>
    <w:rsid w:val="001D63D6"/>
    <w:rsid w:val="001E0006"/>
    <w:rsid w:val="001E110E"/>
    <w:rsid w:val="001E4042"/>
    <w:rsid w:val="001E637E"/>
    <w:rsid w:val="001E7ABE"/>
    <w:rsid w:val="001F64B6"/>
    <w:rsid w:val="0020260C"/>
    <w:rsid w:val="00204DF6"/>
    <w:rsid w:val="0020735E"/>
    <w:rsid w:val="00217486"/>
    <w:rsid w:val="0022091A"/>
    <w:rsid w:val="00222067"/>
    <w:rsid w:val="002237E9"/>
    <w:rsid w:val="00224780"/>
    <w:rsid w:val="00231F48"/>
    <w:rsid w:val="00235C36"/>
    <w:rsid w:val="00236EBB"/>
    <w:rsid w:val="002376FA"/>
    <w:rsid w:val="002422DB"/>
    <w:rsid w:val="00247121"/>
    <w:rsid w:val="00247318"/>
    <w:rsid w:val="002503FD"/>
    <w:rsid w:val="0025416B"/>
    <w:rsid w:val="00266B31"/>
    <w:rsid w:val="00272438"/>
    <w:rsid w:val="0027266B"/>
    <w:rsid w:val="00273E4A"/>
    <w:rsid w:val="0027718D"/>
    <w:rsid w:val="00281799"/>
    <w:rsid w:val="0028253A"/>
    <w:rsid w:val="002841B3"/>
    <w:rsid w:val="00287F31"/>
    <w:rsid w:val="002956DC"/>
    <w:rsid w:val="00296DA6"/>
    <w:rsid w:val="002A07C0"/>
    <w:rsid w:val="002A138B"/>
    <w:rsid w:val="002A38BD"/>
    <w:rsid w:val="002A66E0"/>
    <w:rsid w:val="002A7B88"/>
    <w:rsid w:val="002B00F2"/>
    <w:rsid w:val="002B31D3"/>
    <w:rsid w:val="002B3397"/>
    <w:rsid w:val="002B7CDD"/>
    <w:rsid w:val="002C1B92"/>
    <w:rsid w:val="002C2553"/>
    <w:rsid w:val="002C3AC5"/>
    <w:rsid w:val="002C7FC0"/>
    <w:rsid w:val="002D0405"/>
    <w:rsid w:val="002D0ACD"/>
    <w:rsid w:val="002D1472"/>
    <w:rsid w:val="002D7F31"/>
    <w:rsid w:val="002E3324"/>
    <w:rsid w:val="002F30D1"/>
    <w:rsid w:val="002F7423"/>
    <w:rsid w:val="003002A2"/>
    <w:rsid w:val="00301EB6"/>
    <w:rsid w:val="00304C6B"/>
    <w:rsid w:val="00305136"/>
    <w:rsid w:val="003054E4"/>
    <w:rsid w:val="003056D1"/>
    <w:rsid w:val="0030625A"/>
    <w:rsid w:val="003066EB"/>
    <w:rsid w:val="0031113D"/>
    <w:rsid w:val="00320C87"/>
    <w:rsid w:val="00321362"/>
    <w:rsid w:val="00321CAF"/>
    <w:rsid w:val="00323347"/>
    <w:rsid w:val="003432E6"/>
    <w:rsid w:val="003439D3"/>
    <w:rsid w:val="00345578"/>
    <w:rsid w:val="003534E3"/>
    <w:rsid w:val="0036420F"/>
    <w:rsid w:val="0036669F"/>
    <w:rsid w:val="00366844"/>
    <w:rsid w:val="0037225D"/>
    <w:rsid w:val="0037553B"/>
    <w:rsid w:val="00382B6B"/>
    <w:rsid w:val="0038376D"/>
    <w:rsid w:val="00384C7B"/>
    <w:rsid w:val="00387D06"/>
    <w:rsid w:val="00394AC9"/>
    <w:rsid w:val="003952E0"/>
    <w:rsid w:val="003A1788"/>
    <w:rsid w:val="003A2C38"/>
    <w:rsid w:val="003A70FB"/>
    <w:rsid w:val="003B1D05"/>
    <w:rsid w:val="003B27CC"/>
    <w:rsid w:val="003B5F77"/>
    <w:rsid w:val="003C07AD"/>
    <w:rsid w:val="003C0A29"/>
    <w:rsid w:val="003C1CE6"/>
    <w:rsid w:val="003D334D"/>
    <w:rsid w:val="003D42F1"/>
    <w:rsid w:val="003D516C"/>
    <w:rsid w:val="003D6110"/>
    <w:rsid w:val="003D7084"/>
    <w:rsid w:val="003E0BAA"/>
    <w:rsid w:val="003E2756"/>
    <w:rsid w:val="003E2D88"/>
    <w:rsid w:val="003E775D"/>
    <w:rsid w:val="003F3FB8"/>
    <w:rsid w:val="003F71D2"/>
    <w:rsid w:val="00402FF3"/>
    <w:rsid w:val="004074A1"/>
    <w:rsid w:val="00407FD8"/>
    <w:rsid w:val="00411906"/>
    <w:rsid w:val="00415485"/>
    <w:rsid w:val="00420AFF"/>
    <w:rsid w:val="00422134"/>
    <w:rsid w:val="004311C5"/>
    <w:rsid w:val="0043294F"/>
    <w:rsid w:val="00434FFC"/>
    <w:rsid w:val="00442F09"/>
    <w:rsid w:val="00446550"/>
    <w:rsid w:val="00446D31"/>
    <w:rsid w:val="0045325D"/>
    <w:rsid w:val="0045387D"/>
    <w:rsid w:val="004549FA"/>
    <w:rsid w:val="00455521"/>
    <w:rsid w:val="004564E4"/>
    <w:rsid w:val="004633AF"/>
    <w:rsid w:val="0046440B"/>
    <w:rsid w:val="00470964"/>
    <w:rsid w:val="004716A8"/>
    <w:rsid w:val="004723DC"/>
    <w:rsid w:val="00472A6F"/>
    <w:rsid w:val="00474408"/>
    <w:rsid w:val="004800DB"/>
    <w:rsid w:val="00485F36"/>
    <w:rsid w:val="004863F6"/>
    <w:rsid w:val="00494E4C"/>
    <w:rsid w:val="004A6F1F"/>
    <w:rsid w:val="004B1304"/>
    <w:rsid w:val="004B152E"/>
    <w:rsid w:val="004B47B5"/>
    <w:rsid w:val="004B6AFE"/>
    <w:rsid w:val="004B7023"/>
    <w:rsid w:val="004C0825"/>
    <w:rsid w:val="004C0F0C"/>
    <w:rsid w:val="004D176C"/>
    <w:rsid w:val="004D21F3"/>
    <w:rsid w:val="004D45D7"/>
    <w:rsid w:val="004E1870"/>
    <w:rsid w:val="004E1BA1"/>
    <w:rsid w:val="004E7352"/>
    <w:rsid w:val="00502E20"/>
    <w:rsid w:val="0050505C"/>
    <w:rsid w:val="00506D3C"/>
    <w:rsid w:val="00510906"/>
    <w:rsid w:val="00511C6F"/>
    <w:rsid w:val="0051628B"/>
    <w:rsid w:val="00520E03"/>
    <w:rsid w:val="00521CBD"/>
    <w:rsid w:val="005314B7"/>
    <w:rsid w:val="00534D1F"/>
    <w:rsid w:val="00535DA7"/>
    <w:rsid w:val="005447D7"/>
    <w:rsid w:val="0055338E"/>
    <w:rsid w:val="0055410B"/>
    <w:rsid w:val="00556E41"/>
    <w:rsid w:val="005625AB"/>
    <w:rsid w:val="00566FD2"/>
    <w:rsid w:val="00571B72"/>
    <w:rsid w:val="005746F4"/>
    <w:rsid w:val="00582417"/>
    <w:rsid w:val="00582E4C"/>
    <w:rsid w:val="005919AF"/>
    <w:rsid w:val="005A072D"/>
    <w:rsid w:val="005A266C"/>
    <w:rsid w:val="005A2BE9"/>
    <w:rsid w:val="005A32DD"/>
    <w:rsid w:val="005B07D4"/>
    <w:rsid w:val="005B3392"/>
    <w:rsid w:val="005B66A9"/>
    <w:rsid w:val="005C04F8"/>
    <w:rsid w:val="005C156C"/>
    <w:rsid w:val="005C19B6"/>
    <w:rsid w:val="005C4694"/>
    <w:rsid w:val="005D0782"/>
    <w:rsid w:val="005D4EFE"/>
    <w:rsid w:val="005D66EC"/>
    <w:rsid w:val="005D6789"/>
    <w:rsid w:val="005E1DB4"/>
    <w:rsid w:val="005F0243"/>
    <w:rsid w:val="005F47E6"/>
    <w:rsid w:val="005F794B"/>
    <w:rsid w:val="0060201C"/>
    <w:rsid w:val="00603339"/>
    <w:rsid w:val="0060486C"/>
    <w:rsid w:val="00613BA3"/>
    <w:rsid w:val="006213A0"/>
    <w:rsid w:val="00622B73"/>
    <w:rsid w:val="00625773"/>
    <w:rsid w:val="00625F6F"/>
    <w:rsid w:val="006308D1"/>
    <w:rsid w:val="00630D1D"/>
    <w:rsid w:val="00635BCB"/>
    <w:rsid w:val="00635EE5"/>
    <w:rsid w:val="0064219C"/>
    <w:rsid w:val="00643F75"/>
    <w:rsid w:val="00644C2F"/>
    <w:rsid w:val="00650FB4"/>
    <w:rsid w:val="00651CD2"/>
    <w:rsid w:val="00661130"/>
    <w:rsid w:val="00662887"/>
    <w:rsid w:val="00664137"/>
    <w:rsid w:val="006644C9"/>
    <w:rsid w:val="0067443D"/>
    <w:rsid w:val="0068689C"/>
    <w:rsid w:val="00691F39"/>
    <w:rsid w:val="006A6C0A"/>
    <w:rsid w:val="006B1FCE"/>
    <w:rsid w:val="006B3CA0"/>
    <w:rsid w:val="006C056A"/>
    <w:rsid w:val="006C3CFB"/>
    <w:rsid w:val="006D36BC"/>
    <w:rsid w:val="006D5973"/>
    <w:rsid w:val="006E06A4"/>
    <w:rsid w:val="006E4A96"/>
    <w:rsid w:val="006E5384"/>
    <w:rsid w:val="006E6142"/>
    <w:rsid w:val="006F4D80"/>
    <w:rsid w:val="00701ECA"/>
    <w:rsid w:val="00705AF8"/>
    <w:rsid w:val="00707800"/>
    <w:rsid w:val="00712B4D"/>
    <w:rsid w:val="00720962"/>
    <w:rsid w:val="0072245D"/>
    <w:rsid w:val="00726BA9"/>
    <w:rsid w:val="007343FD"/>
    <w:rsid w:val="00736410"/>
    <w:rsid w:val="00737595"/>
    <w:rsid w:val="007525F8"/>
    <w:rsid w:val="00754852"/>
    <w:rsid w:val="007618BD"/>
    <w:rsid w:val="00764473"/>
    <w:rsid w:val="00783E99"/>
    <w:rsid w:val="00787247"/>
    <w:rsid w:val="007955AD"/>
    <w:rsid w:val="0079636B"/>
    <w:rsid w:val="007A0166"/>
    <w:rsid w:val="007A0940"/>
    <w:rsid w:val="007B34E2"/>
    <w:rsid w:val="007B5A6A"/>
    <w:rsid w:val="007B7F7E"/>
    <w:rsid w:val="007C1C37"/>
    <w:rsid w:val="007C45F1"/>
    <w:rsid w:val="007D6479"/>
    <w:rsid w:val="007D6A16"/>
    <w:rsid w:val="007E0EE7"/>
    <w:rsid w:val="007F1BE9"/>
    <w:rsid w:val="007F1E3C"/>
    <w:rsid w:val="007F3C54"/>
    <w:rsid w:val="00803480"/>
    <w:rsid w:val="00804B5C"/>
    <w:rsid w:val="00806ADA"/>
    <w:rsid w:val="00810737"/>
    <w:rsid w:val="00811AB4"/>
    <w:rsid w:val="00811C48"/>
    <w:rsid w:val="00812842"/>
    <w:rsid w:val="00815DB3"/>
    <w:rsid w:val="0082588C"/>
    <w:rsid w:val="00831304"/>
    <w:rsid w:val="008341F2"/>
    <w:rsid w:val="0083459F"/>
    <w:rsid w:val="0083780E"/>
    <w:rsid w:val="008522BA"/>
    <w:rsid w:val="00861A50"/>
    <w:rsid w:val="00861FA7"/>
    <w:rsid w:val="0086551B"/>
    <w:rsid w:val="00866BCE"/>
    <w:rsid w:val="008670B6"/>
    <w:rsid w:val="008674E6"/>
    <w:rsid w:val="008707CE"/>
    <w:rsid w:val="00876001"/>
    <w:rsid w:val="00876A58"/>
    <w:rsid w:val="00892656"/>
    <w:rsid w:val="008939EF"/>
    <w:rsid w:val="00893DAF"/>
    <w:rsid w:val="00894072"/>
    <w:rsid w:val="00895B8D"/>
    <w:rsid w:val="008A0CE2"/>
    <w:rsid w:val="008A4F5D"/>
    <w:rsid w:val="008B08C6"/>
    <w:rsid w:val="008B212E"/>
    <w:rsid w:val="008B2354"/>
    <w:rsid w:val="008B60D6"/>
    <w:rsid w:val="008B676B"/>
    <w:rsid w:val="008B7541"/>
    <w:rsid w:val="008C1A4A"/>
    <w:rsid w:val="008D1B94"/>
    <w:rsid w:val="008D30FA"/>
    <w:rsid w:val="008D3973"/>
    <w:rsid w:val="008D411F"/>
    <w:rsid w:val="008F0C0B"/>
    <w:rsid w:val="008F0EC7"/>
    <w:rsid w:val="008F452F"/>
    <w:rsid w:val="008F740C"/>
    <w:rsid w:val="009010C1"/>
    <w:rsid w:val="00901A30"/>
    <w:rsid w:val="0090372F"/>
    <w:rsid w:val="00904F74"/>
    <w:rsid w:val="0090573F"/>
    <w:rsid w:val="00913E6C"/>
    <w:rsid w:val="0091591A"/>
    <w:rsid w:val="00916392"/>
    <w:rsid w:val="00916745"/>
    <w:rsid w:val="00932B6E"/>
    <w:rsid w:val="0093677F"/>
    <w:rsid w:val="00937B93"/>
    <w:rsid w:val="00941EBD"/>
    <w:rsid w:val="0094383A"/>
    <w:rsid w:val="00944ADA"/>
    <w:rsid w:val="0094653A"/>
    <w:rsid w:val="0095516A"/>
    <w:rsid w:val="009568C5"/>
    <w:rsid w:val="00961A2D"/>
    <w:rsid w:val="00967344"/>
    <w:rsid w:val="00967346"/>
    <w:rsid w:val="0097243E"/>
    <w:rsid w:val="009724D0"/>
    <w:rsid w:val="00973849"/>
    <w:rsid w:val="009775DA"/>
    <w:rsid w:val="009832E4"/>
    <w:rsid w:val="009A2464"/>
    <w:rsid w:val="009A3737"/>
    <w:rsid w:val="009A40A6"/>
    <w:rsid w:val="009A576C"/>
    <w:rsid w:val="009C7801"/>
    <w:rsid w:val="009D1041"/>
    <w:rsid w:val="009E019B"/>
    <w:rsid w:val="009E27F5"/>
    <w:rsid w:val="009E29D9"/>
    <w:rsid w:val="009E3B27"/>
    <w:rsid w:val="009E3C05"/>
    <w:rsid w:val="009E6FE9"/>
    <w:rsid w:val="009F0A2F"/>
    <w:rsid w:val="009F4D77"/>
    <w:rsid w:val="00A1473C"/>
    <w:rsid w:val="00A1508C"/>
    <w:rsid w:val="00A155DA"/>
    <w:rsid w:val="00A17B25"/>
    <w:rsid w:val="00A20758"/>
    <w:rsid w:val="00A21192"/>
    <w:rsid w:val="00A32343"/>
    <w:rsid w:val="00A33DF3"/>
    <w:rsid w:val="00A34EDF"/>
    <w:rsid w:val="00A42993"/>
    <w:rsid w:val="00A43702"/>
    <w:rsid w:val="00A46082"/>
    <w:rsid w:val="00A46AE3"/>
    <w:rsid w:val="00A50AF3"/>
    <w:rsid w:val="00A51716"/>
    <w:rsid w:val="00A52AB7"/>
    <w:rsid w:val="00A53D38"/>
    <w:rsid w:val="00A552D5"/>
    <w:rsid w:val="00A57DDF"/>
    <w:rsid w:val="00A57FB8"/>
    <w:rsid w:val="00A6084A"/>
    <w:rsid w:val="00A72143"/>
    <w:rsid w:val="00A748DC"/>
    <w:rsid w:val="00A768CF"/>
    <w:rsid w:val="00A83842"/>
    <w:rsid w:val="00A8733F"/>
    <w:rsid w:val="00A933D3"/>
    <w:rsid w:val="00A9635A"/>
    <w:rsid w:val="00A972F7"/>
    <w:rsid w:val="00AA1407"/>
    <w:rsid w:val="00AB0E0A"/>
    <w:rsid w:val="00AB42BB"/>
    <w:rsid w:val="00AB51EF"/>
    <w:rsid w:val="00AB66F5"/>
    <w:rsid w:val="00AC0C63"/>
    <w:rsid w:val="00AC20C6"/>
    <w:rsid w:val="00AC2EEB"/>
    <w:rsid w:val="00AC5D98"/>
    <w:rsid w:val="00AD0384"/>
    <w:rsid w:val="00AD0B16"/>
    <w:rsid w:val="00AD2114"/>
    <w:rsid w:val="00AD7B46"/>
    <w:rsid w:val="00AE1AE9"/>
    <w:rsid w:val="00AE39D8"/>
    <w:rsid w:val="00AE548F"/>
    <w:rsid w:val="00AE661D"/>
    <w:rsid w:val="00AE7F29"/>
    <w:rsid w:val="00AF0A38"/>
    <w:rsid w:val="00AF264E"/>
    <w:rsid w:val="00AF338E"/>
    <w:rsid w:val="00AF62A7"/>
    <w:rsid w:val="00B0328E"/>
    <w:rsid w:val="00B04C4C"/>
    <w:rsid w:val="00B06DB6"/>
    <w:rsid w:val="00B06ECB"/>
    <w:rsid w:val="00B17AD5"/>
    <w:rsid w:val="00B21265"/>
    <w:rsid w:val="00B212C7"/>
    <w:rsid w:val="00B229AB"/>
    <w:rsid w:val="00B25A20"/>
    <w:rsid w:val="00B37F0F"/>
    <w:rsid w:val="00B440FB"/>
    <w:rsid w:val="00B4674F"/>
    <w:rsid w:val="00B517FB"/>
    <w:rsid w:val="00B57280"/>
    <w:rsid w:val="00B63962"/>
    <w:rsid w:val="00B656EA"/>
    <w:rsid w:val="00B665D5"/>
    <w:rsid w:val="00B67595"/>
    <w:rsid w:val="00B7098E"/>
    <w:rsid w:val="00B7140C"/>
    <w:rsid w:val="00B72BFE"/>
    <w:rsid w:val="00B7348B"/>
    <w:rsid w:val="00B74206"/>
    <w:rsid w:val="00B74901"/>
    <w:rsid w:val="00B76197"/>
    <w:rsid w:val="00B81979"/>
    <w:rsid w:val="00B83EE2"/>
    <w:rsid w:val="00B935DD"/>
    <w:rsid w:val="00B948DA"/>
    <w:rsid w:val="00B95905"/>
    <w:rsid w:val="00B9609E"/>
    <w:rsid w:val="00B97BCD"/>
    <w:rsid w:val="00BA1BDD"/>
    <w:rsid w:val="00BA2741"/>
    <w:rsid w:val="00BB007A"/>
    <w:rsid w:val="00BC1A8B"/>
    <w:rsid w:val="00BC28EF"/>
    <w:rsid w:val="00BC5FC8"/>
    <w:rsid w:val="00BC6DE8"/>
    <w:rsid w:val="00BE0705"/>
    <w:rsid w:val="00BE3999"/>
    <w:rsid w:val="00BF04A6"/>
    <w:rsid w:val="00BF2997"/>
    <w:rsid w:val="00BF5A71"/>
    <w:rsid w:val="00BF7C45"/>
    <w:rsid w:val="00C25F66"/>
    <w:rsid w:val="00C26A5E"/>
    <w:rsid w:val="00C30C71"/>
    <w:rsid w:val="00C4140B"/>
    <w:rsid w:val="00C42A9C"/>
    <w:rsid w:val="00C44051"/>
    <w:rsid w:val="00C47E34"/>
    <w:rsid w:val="00C525FC"/>
    <w:rsid w:val="00C56C03"/>
    <w:rsid w:val="00C576DE"/>
    <w:rsid w:val="00C57A8A"/>
    <w:rsid w:val="00C57FE8"/>
    <w:rsid w:val="00C647BC"/>
    <w:rsid w:val="00C6549A"/>
    <w:rsid w:val="00C66571"/>
    <w:rsid w:val="00C8483C"/>
    <w:rsid w:val="00C86B47"/>
    <w:rsid w:val="00C915BF"/>
    <w:rsid w:val="00CA1B5A"/>
    <w:rsid w:val="00CB2AFC"/>
    <w:rsid w:val="00CB39CF"/>
    <w:rsid w:val="00CB3B33"/>
    <w:rsid w:val="00CB6D83"/>
    <w:rsid w:val="00CB736B"/>
    <w:rsid w:val="00CD0977"/>
    <w:rsid w:val="00CD64BC"/>
    <w:rsid w:val="00CE4996"/>
    <w:rsid w:val="00CE5A3E"/>
    <w:rsid w:val="00CF11B0"/>
    <w:rsid w:val="00D0165D"/>
    <w:rsid w:val="00D11D92"/>
    <w:rsid w:val="00D12CE9"/>
    <w:rsid w:val="00D22C95"/>
    <w:rsid w:val="00D30822"/>
    <w:rsid w:val="00D3685C"/>
    <w:rsid w:val="00D37E0D"/>
    <w:rsid w:val="00D47C75"/>
    <w:rsid w:val="00D51E70"/>
    <w:rsid w:val="00D60A6D"/>
    <w:rsid w:val="00D621C3"/>
    <w:rsid w:val="00D65620"/>
    <w:rsid w:val="00D67DFC"/>
    <w:rsid w:val="00D71B13"/>
    <w:rsid w:val="00D739E5"/>
    <w:rsid w:val="00D74894"/>
    <w:rsid w:val="00D7516E"/>
    <w:rsid w:val="00D77A90"/>
    <w:rsid w:val="00D85871"/>
    <w:rsid w:val="00D94423"/>
    <w:rsid w:val="00D957B0"/>
    <w:rsid w:val="00D95848"/>
    <w:rsid w:val="00D9597D"/>
    <w:rsid w:val="00DA4A85"/>
    <w:rsid w:val="00DA558C"/>
    <w:rsid w:val="00DA70FC"/>
    <w:rsid w:val="00DB0553"/>
    <w:rsid w:val="00DB0A75"/>
    <w:rsid w:val="00DB1417"/>
    <w:rsid w:val="00DB72DB"/>
    <w:rsid w:val="00DC3B75"/>
    <w:rsid w:val="00DC4B9D"/>
    <w:rsid w:val="00DC700A"/>
    <w:rsid w:val="00DD0668"/>
    <w:rsid w:val="00DD6E96"/>
    <w:rsid w:val="00DE1E86"/>
    <w:rsid w:val="00DE2FA6"/>
    <w:rsid w:val="00DF1602"/>
    <w:rsid w:val="00DF2179"/>
    <w:rsid w:val="00DF224B"/>
    <w:rsid w:val="00DF718C"/>
    <w:rsid w:val="00E0375C"/>
    <w:rsid w:val="00E03DA9"/>
    <w:rsid w:val="00E047D9"/>
    <w:rsid w:val="00E13663"/>
    <w:rsid w:val="00E16E5F"/>
    <w:rsid w:val="00E31E4E"/>
    <w:rsid w:val="00E3253C"/>
    <w:rsid w:val="00E335DA"/>
    <w:rsid w:val="00E34712"/>
    <w:rsid w:val="00E36B77"/>
    <w:rsid w:val="00E36EA8"/>
    <w:rsid w:val="00E47A5C"/>
    <w:rsid w:val="00E502A7"/>
    <w:rsid w:val="00E61306"/>
    <w:rsid w:val="00E642BF"/>
    <w:rsid w:val="00E660C4"/>
    <w:rsid w:val="00E67F39"/>
    <w:rsid w:val="00E71E2D"/>
    <w:rsid w:val="00E77B15"/>
    <w:rsid w:val="00E83F0C"/>
    <w:rsid w:val="00E8720F"/>
    <w:rsid w:val="00E9084D"/>
    <w:rsid w:val="00E97F90"/>
    <w:rsid w:val="00EA0A10"/>
    <w:rsid w:val="00EA0AA6"/>
    <w:rsid w:val="00EA48BD"/>
    <w:rsid w:val="00EB4031"/>
    <w:rsid w:val="00EB5190"/>
    <w:rsid w:val="00EB7CD4"/>
    <w:rsid w:val="00EC09D6"/>
    <w:rsid w:val="00EC16EE"/>
    <w:rsid w:val="00EC4782"/>
    <w:rsid w:val="00ED17A1"/>
    <w:rsid w:val="00ED48FC"/>
    <w:rsid w:val="00ED5890"/>
    <w:rsid w:val="00ED7DBC"/>
    <w:rsid w:val="00EE08C0"/>
    <w:rsid w:val="00EE6126"/>
    <w:rsid w:val="00EF0653"/>
    <w:rsid w:val="00EF17AC"/>
    <w:rsid w:val="00EF600F"/>
    <w:rsid w:val="00F00F1F"/>
    <w:rsid w:val="00F02066"/>
    <w:rsid w:val="00F063F9"/>
    <w:rsid w:val="00F11CC4"/>
    <w:rsid w:val="00F22A92"/>
    <w:rsid w:val="00F2595B"/>
    <w:rsid w:val="00F31B20"/>
    <w:rsid w:val="00F35AD9"/>
    <w:rsid w:val="00F36E33"/>
    <w:rsid w:val="00F377CA"/>
    <w:rsid w:val="00F44EDE"/>
    <w:rsid w:val="00F45742"/>
    <w:rsid w:val="00F45B50"/>
    <w:rsid w:val="00F51D08"/>
    <w:rsid w:val="00F53807"/>
    <w:rsid w:val="00F54641"/>
    <w:rsid w:val="00F5765E"/>
    <w:rsid w:val="00F64D60"/>
    <w:rsid w:val="00F712CE"/>
    <w:rsid w:val="00F80742"/>
    <w:rsid w:val="00F91076"/>
    <w:rsid w:val="00F94D63"/>
    <w:rsid w:val="00F955DA"/>
    <w:rsid w:val="00FA004D"/>
    <w:rsid w:val="00FA41A2"/>
    <w:rsid w:val="00FC17B0"/>
    <w:rsid w:val="00FC245F"/>
    <w:rsid w:val="00FD5F75"/>
    <w:rsid w:val="00FF3E04"/>
    <w:rsid w:val="00FF6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  <w:style w:type="table" w:styleId="PlainTable3">
    <w:name w:val="Plain Table 3"/>
    <w:basedOn w:val="TableNormal"/>
    <w:uiPriority w:val="43"/>
    <w:rsid w:val="00726B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26B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26B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C20C6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B0518-9D0E-49CD-9FC3-0CBB3F26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658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Christy Alexandra</cp:lastModifiedBy>
  <cp:revision>384</cp:revision>
  <dcterms:created xsi:type="dcterms:W3CDTF">2017-10-20T05:51:00Z</dcterms:created>
  <dcterms:modified xsi:type="dcterms:W3CDTF">2021-07-27T15:05:00Z</dcterms:modified>
</cp:coreProperties>
</file>