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3700A7" w:rsidRPr="003700A7" w14:paraId="18DBD258" w14:textId="77777777" w:rsidTr="000C0F01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4377" w14:textId="77777777" w:rsidR="003700A7" w:rsidRPr="003700A7" w:rsidRDefault="003700A7" w:rsidP="003700A7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113638211"/>
            <w:r w:rsidRPr="003700A7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FFD05FF" w14:textId="194E66E6" w:rsidR="003700A7" w:rsidRPr="003700A7" w:rsidRDefault="003700A7" w:rsidP="003700A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3700A7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8A8DAF1" wp14:editId="1CFFB84F">
                  <wp:extent cx="1362075" cy="1019175"/>
                  <wp:effectExtent l="0" t="0" r="9525" b="9525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0A7" w:rsidRPr="003700A7" w14:paraId="04E588C4" w14:textId="77777777" w:rsidTr="000C0F01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311E" w14:textId="77777777" w:rsidR="003700A7" w:rsidRPr="003700A7" w:rsidRDefault="003700A7" w:rsidP="003700A7">
            <w:pPr>
              <w:tabs>
                <w:tab w:val="center" w:pos="4680"/>
                <w:tab w:val="right" w:pos="9360"/>
              </w:tabs>
              <w:rPr>
                <w:rFonts w:ascii="Arial Narrow" w:hAnsi="Arial Narrow" w:cs="Tahoma"/>
                <w:sz w:val="36"/>
              </w:rPr>
            </w:pPr>
            <w:r w:rsidRPr="003700A7">
              <w:rPr>
                <w:rFonts w:ascii="Arial Narrow" w:hAnsi="Arial Narrow" w:cs="Tahoma"/>
                <w:sz w:val="36"/>
              </w:rPr>
              <w:t>COMP6799001</w:t>
            </w:r>
          </w:p>
          <w:p w14:paraId="486619C0" w14:textId="77777777" w:rsidR="003700A7" w:rsidRPr="003700A7" w:rsidRDefault="003700A7" w:rsidP="003700A7">
            <w:pPr>
              <w:tabs>
                <w:tab w:val="center" w:pos="4680"/>
                <w:tab w:val="right" w:pos="9360"/>
              </w:tabs>
              <w:rPr>
                <w:rFonts w:ascii="Arial Narrow" w:hAnsi="Arial Narrow" w:cs="Tahoma"/>
                <w:sz w:val="36"/>
                <w:lang w:val="id-ID"/>
              </w:rPr>
            </w:pPr>
            <w:r w:rsidRPr="003700A7">
              <w:rPr>
                <w:rFonts w:ascii="Arial Narrow" w:hAnsi="Arial Narrow" w:cs="Tahoma"/>
                <w:sz w:val="36"/>
              </w:rPr>
              <w:t>Database Technology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F6AA07" w14:textId="77777777" w:rsidR="003700A7" w:rsidRPr="003700A7" w:rsidRDefault="003700A7" w:rsidP="003700A7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3700A7" w:rsidRPr="003700A7" w14:paraId="4B2FE005" w14:textId="77777777" w:rsidTr="000C0F01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7FD9" w14:textId="77777777" w:rsidR="003700A7" w:rsidRPr="003700A7" w:rsidRDefault="003700A7" w:rsidP="003700A7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700A7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E818DF5" w14:textId="10DC9202" w:rsidR="003700A7" w:rsidRPr="003700A7" w:rsidRDefault="003700A7" w:rsidP="003700A7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700A7">
              <w:rPr>
                <w:rFonts w:ascii="Arial" w:hAnsi="Arial" w:cs="Arial"/>
                <w:b/>
                <w:sz w:val="20"/>
              </w:rPr>
              <w:t>O233-COMP6799001-</w:t>
            </w:r>
            <w:r w:rsidR="00E7643F">
              <w:rPr>
                <w:rFonts w:ascii="Arial" w:hAnsi="Arial" w:cs="Arial"/>
                <w:b/>
                <w:sz w:val="20"/>
              </w:rPr>
              <w:t>LH18-01</w:t>
            </w:r>
          </w:p>
        </w:tc>
      </w:tr>
      <w:tr w:rsidR="003700A7" w:rsidRPr="003700A7" w14:paraId="5F5812BA" w14:textId="77777777" w:rsidTr="000C0F01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6B20EF0" w14:textId="77777777" w:rsidR="003700A7" w:rsidRPr="003700A7" w:rsidRDefault="003700A7" w:rsidP="003700A7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i/>
                <w:sz w:val="18"/>
              </w:rPr>
            </w:pPr>
            <w:r w:rsidRPr="003700A7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3700A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3700A7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Pr="003700A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3700A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700A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Pr="003700A7"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F3CEF9" w14:textId="77777777" w:rsidR="003700A7" w:rsidRPr="003700A7" w:rsidRDefault="003700A7" w:rsidP="003700A7">
            <w:pPr>
              <w:tabs>
                <w:tab w:val="left" w:pos="2129"/>
                <w:tab w:val="right" w:pos="9360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3700A7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3700A7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3700A7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50D3558B" w14:textId="77777777" w:rsidR="003700A7" w:rsidRPr="003700A7" w:rsidRDefault="003700A7" w:rsidP="003700A7">
      <w:pPr>
        <w:rPr>
          <w:lang w:val="id-ID"/>
        </w:rPr>
      </w:pPr>
    </w:p>
    <w:p w14:paraId="56858585" w14:textId="77777777" w:rsidR="003700A7" w:rsidRPr="003700A7" w:rsidRDefault="003700A7" w:rsidP="003700A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3700A7">
        <w:rPr>
          <w:lang w:val="id-ID"/>
        </w:rPr>
        <w:t xml:space="preserve">Seluruh </w:t>
      </w:r>
      <w:r w:rsidRPr="003700A7">
        <w:t>mahasiswa</w:t>
      </w:r>
      <w:r w:rsidRPr="003700A7">
        <w:rPr>
          <w:lang w:val="id-ID"/>
        </w:rPr>
        <w:t xml:space="preserve"> tidak diperkenankan untuk:</w:t>
      </w:r>
    </w:p>
    <w:p w14:paraId="5B6018DB" w14:textId="77777777" w:rsidR="003700A7" w:rsidRPr="003700A7" w:rsidRDefault="003700A7" w:rsidP="003700A7">
      <w:pPr>
        <w:spacing w:line="360" w:lineRule="auto"/>
        <w:ind w:left="360"/>
        <w:jc w:val="both"/>
        <w:rPr>
          <w:rFonts w:ascii="Trebuchet MS" w:hAnsi="Trebuchet MS"/>
          <w:i/>
        </w:rPr>
      </w:pPr>
      <w:r w:rsidRPr="003700A7">
        <w:rPr>
          <w:i/>
          <w:sz w:val="18"/>
          <w:szCs w:val="18"/>
        </w:rPr>
        <w:t>All students are</w:t>
      </w:r>
      <w:r w:rsidRPr="003700A7">
        <w:rPr>
          <w:i/>
          <w:sz w:val="18"/>
          <w:szCs w:val="18"/>
          <w:lang w:val="id-ID"/>
        </w:rPr>
        <w:t xml:space="preserve"> not allowed to</w:t>
      </w:r>
      <w:r w:rsidRPr="003700A7">
        <w:rPr>
          <w:i/>
          <w:sz w:val="18"/>
          <w:szCs w:val="18"/>
        </w:rPr>
        <w:t>:</w:t>
      </w:r>
    </w:p>
    <w:p w14:paraId="10A665B9" w14:textId="77777777" w:rsidR="003700A7" w:rsidRPr="003700A7" w:rsidRDefault="003700A7" w:rsidP="003700A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3700A7">
        <w:rPr>
          <w:lang w:eastAsia="x-none"/>
        </w:rPr>
        <w:t>B</w:t>
      </w:r>
      <w:r w:rsidRPr="003700A7">
        <w:rPr>
          <w:lang w:val="id-ID" w:eastAsia="x-none"/>
        </w:rPr>
        <w:t xml:space="preserve">erdiskusi </w:t>
      </w:r>
      <w:r w:rsidRPr="003700A7">
        <w:rPr>
          <w:lang w:val="en-ID" w:eastAsia="x-none"/>
        </w:rPr>
        <w:t xml:space="preserve">dan/atau bekerja sama </w:t>
      </w:r>
      <w:r w:rsidRPr="003700A7">
        <w:rPr>
          <w:lang w:val="id-ID" w:eastAsia="x-none"/>
        </w:rPr>
        <w:t xml:space="preserve">dengan </w:t>
      </w:r>
      <w:r w:rsidRPr="003700A7">
        <w:t xml:space="preserve">mahasiswa </w:t>
      </w:r>
      <w:r w:rsidRPr="003700A7">
        <w:rPr>
          <w:lang w:val="id-ID" w:eastAsia="x-none"/>
        </w:rPr>
        <w:t>lainnya</w:t>
      </w:r>
      <w:r w:rsidRPr="003700A7">
        <w:rPr>
          <w:lang w:eastAsia="x-none"/>
        </w:rPr>
        <w:t>,</w:t>
      </w:r>
    </w:p>
    <w:p w14:paraId="5A992DB7" w14:textId="77777777" w:rsidR="003700A7" w:rsidRPr="003700A7" w:rsidRDefault="003700A7" w:rsidP="003700A7">
      <w:pPr>
        <w:spacing w:line="360" w:lineRule="auto"/>
        <w:ind w:left="720"/>
        <w:jc w:val="both"/>
      </w:pPr>
      <w:r w:rsidRPr="003700A7">
        <w:rPr>
          <w:i/>
          <w:sz w:val="20"/>
          <w:szCs w:val="20"/>
          <w:lang w:eastAsia="x-none"/>
        </w:rPr>
        <w:t>D</w:t>
      </w:r>
      <w:r w:rsidRPr="003700A7">
        <w:rPr>
          <w:i/>
          <w:sz w:val="20"/>
          <w:szCs w:val="20"/>
          <w:lang w:val="id-ID" w:eastAsia="x-none"/>
        </w:rPr>
        <w:t>iscus</w:t>
      </w:r>
      <w:r w:rsidRPr="003700A7">
        <w:rPr>
          <w:i/>
          <w:sz w:val="20"/>
          <w:szCs w:val="20"/>
          <w:lang w:val="x-none" w:eastAsia="x-none"/>
        </w:rPr>
        <w:t>s</w:t>
      </w:r>
      <w:r w:rsidRPr="003700A7">
        <w:rPr>
          <w:i/>
          <w:sz w:val="20"/>
          <w:szCs w:val="20"/>
          <w:lang w:val="id-ID" w:eastAsia="x-none"/>
        </w:rPr>
        <w:t xml:space="preserve"> </w:t>
      </w:r>
      <w:r w:rsidRPr="003700A7">
        <w:rPr>
          <w:i/>
          <w:sz w:val="20"/>
          <w:szCs w:val="20"/>
          <w:lang w:val="en-ID" w:eastAsia="x-none"/>
        </w:rPr>
        <w:t xml:space="preserve">and/or work together </w:t>
      </w:r>
      <w:r w:rsidRPr="003700A7">
        <w:rPr>
          <w:i/>
          <w:sz w:val="20"/>
          <w:szCs w:val="20"/>
          <w:lang w:val="id-ID" w:eastAsia="x-none"/>
        </w:rPr>
        <w:t xml:space="preserve">with other </w:t>
      </w:r>
      <w:r w:rsidRPr="003700A7">
        <w:rPr>
          <w:i/>
          <w:sz w:val="20"/>
          <w:szCs w:val="20"/>
          <w:lang w:eastAsia="x-none"/>
        </w:rPr>
        <w:t xml:space="preserve">student </w:t>
      </w:r>
      <w:r w:rsidRPr="003700A7">
        <w:rPr>
          <w:i/>
          <w:sz w:val="20"/>
          <w:szCs w:val="20"/>
          <w:lang w:val="id-ID" w:eastAsia="x-none"/>
        </w:rPr>
        <w:t>participants</w:t>
      </w:r>
      <w:r w:rsidRPr="003700A7">
        <w:rPr>
          <w:i/>
          <w:sz w:val="20"/>
          <w:szCs w:val="20"/>
          <w:lang w:eastAsia="x-none"/>
        </w:rPr>
        <w:t>,</w:t>
      </w:r>
    </w:p>
    <w:p w14:paraId="417BB892" w14:textId="77777777" w:rsidR="003700A7" w:rsidRPr="003700A7" w:rsidRDefault="003700A7" w:rsidP="003700A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3700A7">
        <w:rPr>
          <w:lang w:val="id-ID"/>
        </w:rPr>
        <w:t>Me</w:t>
      </w:r>
      <w:r w:rsidRPr="003700A7">
        <w:t>lihat</w:t>
      </w:r>
      <w:r w:rsidRPr="003700A7">
        <w:rPr>
          <w:lang w:val="id-ID"/>
        </w:rPr>
        <w:t xml:space="preserve"> </w:t>
      </w:r>
      <w:r w:rsidRPr="003700A7">
        <w:t>sebagian atau seluruh jawaban mahasiswa lain,</w:t>
      </w:r>
    </w:p>
    <w:p w14:paraId="426492E1" w14:textId="77777777" w:rsidR="003700A7" w:rsidRPr="003700A7" w:rsidRDefault="003700A7" w:rsidP="003700A7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3700A7">
        <w:rPr>
          <w:i/>
          <w:sz w:val="18"/>
          <w:szCs w:val="18"/>
        </w:rPr>
        <w:t>Seeing a part or the whole answer from another student,</w:t>
      </w:r>
    </w:p>
    <w:p w14:paraId="27639369" w14:textId="77777777" w:rsidR="003700A7" w:rsidRPr="003700A7" w:rsidRDefault="003700A7" w:rsidP="003700A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3700A7">
        <w:rPr>
          <w:lang w:eastAsia="x-none"/>
        </w:rPr>
        <w:t>M</w:t>
      </w:r>
      <w:r w:rsidRPr="003700A7">
        <w:rPr>
          <w:lang w:val="id-ID" w:eastAsia="x-none"/>
        </w:rPr>
        <w:t xml:space="preserve">embuka dan menyalin dari </w:t>
      </w:r>
      <w:r w:rsidRPr="003700A7">
        <w:rPr>
          <w:b/>
          <w:bCs/>
          <w:lang w:val="id-ID" w:eastAsia="x-none"/>
        </w:rPr>
        <w:t>BUKU</w:t>
      </w:r>
      <w:r w:rsidRPr="003700A7">
        <w:rPr>
          <w:lang w:val="id-ID" w:eastAsia="x-none"/>
        </w:rPr>
        <w:t xml:space="preserve"> atau </w:t>
      </w:r>
      <w:r w:rsidRPr="003700A7">
        <w:rPr>
          <w:b/>
          <w:bCs/>
          <w:lang w:val="id-ID" w:eastAsia="x-none"/>
        </w:rPr>
        <w:t>CATATAN</w:t>
      </w:r>
      <w:r w:rsidRPr="003700A7">
        <w:rPr>
          <w:lang w:val="id-ID" w:eastAsia="x-none"/>
        </w:rPr>
        <w:t xml:space="preserve">, </w:t>
      </w:r>
      <w:r w:rsidRPr="003700A7">
        <w:rPr>
          <w:b/>
          <w:bCs/>
          <w:lang w:val="id-ID" w:eastAsia="x-none"/>
        </w:rPr>
        <w:t>VIDEO</w:t>
      </w:r>
      <w:r w:rsidRPr="003700A7">
        <w:rPr>
          <w:lang w:val="id-ID" w:eastAsia="x-none"/>
        </w:rPr>
        <w:t xml:space="preserve"> dari pengajar (recording kelas, VBL, Youtube, dsb) dan </w:t>
      </w:r>
      <w:r w:rsidRPr="003700A7">
        <w:rPr>
          <w:b/>
          <w:bCs/>
          <w:lang w:val="id-ID" w:eastAsia="x-none"/>
        </w:rPr>
        <w:t>REFERENSI</w:t>
      </w:r>
      <w:r w:rsidRPr="003700A7">
        <w:rPr>
          <w:lang w:val="id-ID" w:eastAsia="x-none"/>
        </w:rPr>
        <w:t xml:space="preserve"> lainnya</w:t>
      </w:r>
      <w:r w:rsidRPr="003700A7">
        <w:rPr>
          <w:lang w:eastAsia="x-none"/>
        </w:rPr>
        <w:t>,</w:t>
      </w:r>
    </w:p>
    <w:p w14:paraId="321AFC89" w14:textId="77777777" w:rsidR="003700A7" w:rsidRPr="003700A7" w:rsidRDefault="003700A7" w:rsidP="003700A7">
      <w:pPr>
        <w:spacing w:line="360" w:lineRule="auto"/>
        <w:ind w:left="720"/>
        <w:jc w:val="both"/>
      </w:pPr>
      <w:r w:rsidRPr="003700A7">
        <w:rPr>
          <w:bCs/>
          <w:i/>
          <w:sz w:val="20"/>
          <w:szCs w:val="20"/>
          <w:lang w:eastAsia="x-none"/>
        </w:rPr>
        <w:t>O</w:t>
      </w:r>
      <w:r w:rsidRPr="003700A7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  <w:r w:rsidRPr="003700A7">
        <w:rPr>
          <w:bCs/>
          <w:i/>
          <w:sz w:val="20"/>
          <w:szCs w:val="20"/>
          <w:lang w:eastAsia="x-none"/>
        </w:rPr>
        <w:t>,</w:t>
      </w:r>
    </w:p>
    <w:p w14:paraId="5056E1FE" w14:textId="77777777" w:rsidR="003700A7" w:rsidRPr="003700A7" w:rsidRDefault="003700A7" w:rsidP="003700A7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3700A7">
        <w:rPr>
          <w:lang w:eastAsia="x-none"/>
        </w:rPr>
        <w:t>M</w:t>
      </w:r>
      <w:r w:rsidRPr="003700A7">
        <w:rPr>
          <w:lang w:val="id-ID" w:eastAsia="x-none"/>
        </w:rPr>
        <w:t>embuka dan menyalin jawaban dari internet (google, stackoverflow, dsb)</w:t>
      </w:r>
      <w:r w:rsidRPr="003700A7">
        <w:rPr>
          <w:lang w:eastAsia="x-none"/>
        </w:rPr>
        <w:t>,</w:t>
      </w:r>
    </w:p>
    <w:p w14:paraId="3028BF64" w14:textId="77777777" w:rsidR="003700A7" w:rsidRPr="003700A7" w:rsidRDefault="003700A7" w:rsidP="003700A7">
      <w:pPr>
        <w:spacing w:line="360" w:lineRule="auto"/>
        <w:ind w:left="720"/>
        <w:jc w:val="both"/>
      </w:pPr>
      <w:r w:rsidRPr="003700A7">
        <w:rPr>
          <w:i/>
          <w:sz w:val="20"/>
          <w:szCs w:val="20"/>
          <w:lang w:eastAsia="x-none"/>
        </w:rPr>
        <w:t>O</w:t>
      </w:r>
      <w:r w:rsidRPr="003700A7">
        <w:rPr>
          <w:i/>
          <w:sz w:val="20"/>
          <w:szCs w:val="20"/>
          <w:lang w:val="id-ID" w:eastAsia="x-none"/>
        </w:rPr>
        <w:t>pen and copy answer from the internet (google, stackoverflow, etc)</w:t>
      </w:r>
      <w:r w:rsidRPr="003700A7">
        <w:rPr>
          <w:i/>
          <w:sz w:val="20"/>
          <w:szCs w:val="20"/>
          <w:lang w:eastAsia="x-none"/>
        </w:rPr>
        <w:t>,</w:t>
      </w:r>
    </w:p>
    <w:p w14:paraId="26432B4F" w14:textId="77777777" w:rsidR="003700A7" w:rsidRPr="003700A7" w:rsidRDefault="003700A7" w:rsidP="003700A7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3700A7">
        <w:rPr>
          <w:lang w:val="id-ID"/>
        </w:rPr>
        <w:t xml:space="preserve">Mengerjakan soal </w:t>
      </w:r>
      <w:r w:rsidRPr="003700A7">
        <w:t>ya</w:t>
      </w:r>
      <w:r w:rsidRPr="003700A7">
        <w:rPr>
          <w:lang w:val="id-ID"/>
        </w:rPr>
        <w:t>ng tidak sesuai dengan tema yang ada di soal,</w:t>
      </w:r>
    </w:p>
    <w:p w14:paraId="79E13037" w14:textId="77777777" w:rsidR="003700A7" w:rsidRPr="003700A7" w:rsidRDefault="003700A7" w:rsidP="003700A7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3700A7">
        <w:rPr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3700A7">
        <w:rPr>
          <w:i/>
          <w:sz w:val="18"/>
          <w:szCs w:val="18"/>
        </w:rPr>
        <w:t>case</w:t>
      </w:r>
      <w:r w:rsidRPr="003700A7">
        <w:rPr>
          <w:i/>
          <w:sz w:val="18"/>
          <w:szCs w:val="18"/>
          <w:lang w:val="id-ID"/>
        </w:rPr>
        <w:t>,</w:t>
      </w:r>
    </w:p>
    <w:p w14:paraId="4F03A8DD" w14:textId="77777777" w:rsidR="003700A7" w:rsidRPr="003700A7" w:rsidRDefault="003700A7" w:rsidP="003700A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3700A7">
        <w:rPr>
          <w:lang w:val="id-ID"/>
        </w:rPr>
        <w:t>Melakukan tindakan kecurangan lainnya,</w:t>
      </w:r>
    </w:p>
    <w:p w14:paraId="5A71FBED" w14:textId="77777777" w:rsidR="003700A7" w:rsidRPr="003700A7" w:rsidRDefault="003700A7" w:rsidP="003700A7">
      <w:pPr>
        <w:spacing w:line="360" w:lineRule="auto"/>
        <w:ind w:left="720"/>
        <w:jc w:val="both"/>
        <w:rPr>
          <w:rFonts w:ascii="Trebuchet MS" w:hAnsi="Trebuchet MS"/>
          <w:i/>
          <w:iCs/>
          <w:sz w:val="18"/>
          <w:szCs w:val="18"/>
        </w:rPr>
      </w:pPr>
      <w:r w:rsidRPr="003700A7">
        <w:rPr>
          <w:i/>
          <w:sz w:val="18"/>
          <w:szCs w:val="18"/>
        </w:rPr>
        <w:t>Committing other dishonest actions</w:t>
      </w:r>
      <w:r w:rsidRPr="003700A7">
        <w:rPr>
          <w:i/>
          <w:sz w:val="18"/>
          <w:szCs w:val="18"/>
          <w:lang w:val="id-ID"/>
        </w:rPr>
        <w:t>,</w:t>
      </w:r>
    </w:p>
    <w:p w14:paraId="61DAA48A" w14:textId="77777777" w:rsidR="003700A7" w:rsidRPr="003700A7" w:rsidRDefault="003700A7" w:rsidP="003700A7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3700A7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BE71C20" w14:textId="77777777" w:rsidR="003700A7" w:rsidRPr="003700A7" w:rsidRDefault="003700A7" w:rsidP="003700A7">
      <w:pPr>
        <w:spacing w:line="360" w:lineRule="auto"/>
        <w:ind w:left="720"/>
        <w:jc w:val="both"/>
        <w:rPr>
          <w:rFonts w:ascii="Trebuchet MS" w:hAnsi="Trebuchet MS"/>
          <w:i/>
          <w:sz w:val="18"/>
          <w:szCs w:val="18"/>
        </w:rPr>
      </w:pPr>
      <w:r w:rsidRPr="003700A7">
        <w:rPr>
          <w:i/>
          <w:sz w:val="18"/>
          <w:szCs w:val="18"/>
          <w:lang w:val="id-ID"/>
        </w:rPr>
        <w:t xml:space="preserve">Accidentally or intentionally conduct any </w:t>
      </w:r>
      <w:r w:rsidRPr="003700A7">
        <w:rPr>
          <w:i/>
          <w:sz w:val="18"/>
          <w:szCs w:val="18"/>
        </w:rPr>
        <w:t xml:space="preserve">failure </w:t>
      </w:r>
      <w:r w:rsidRPr="003700A7">
        <w:rPr>
          <w:i/>
          <w:sz w:val="18"/>
          <w:szCs w:val="18"/>
          <w:lang w:val="id-ID"/>
        </w:rPr>
        <w:t xml:space="preserve">action that cause the results of the project was </w:t>
      </w:r>
      <w:r w:rsidRPr="003700A7">
        <w:rPr>
          <w:i/>
          <w:sz w:val="18"/>
          <w:szCs w:val="18"/>
        </w:rPr>
        <w:t>copied</w:t>
      </w:r>
      <w:r w:rsidRPr="003700A7">
        <w:rPr>
          <w:i/>
          <w:sz w:val="18"/>
          <w:szCs w:val="18"/>
          <w:lang w:val="id-ID"/>
        </w:rPr>
        <w:t xml:space="preserve"> by someone else / other groups.</w:t>
      </w:r>
    </w:p>
    <w:p w14:paraId="0C2EB0E0" w14:textId="77777777" w:rsidR="003700A7" w:rsidRPr="003700A7" w:rsidRDefault="003700A7" w:rsidP="003700A7">
      <w:pPr>
        <w:spacing w:line="360" w:lineRule="auto"/>
        <w:ind w:left="540"/>
        <w:jc w:val="both"/>
        <w:rPr>
          <w:sz w:val="18"/>
          <w:szCs w:val="18"/>
        </w:rPr>
      </w:pPr>
    </w:p>
    <w:p w14:paraId="76442C28" w14:textId="77777777" w:rsidR="003700A7" w:rsidRPr="003700A7" w:rsidRDefault="003700A7" w:rsidP="003700A7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3700A7">
        <w:rPr>
          <w:lang w:val="id-ID"/>
        </w:rPr>
        <w:t xml:space="preserve">Jika </w:t>
      </w:r>
      <w:r w:rsidRPr="003700A7">
        <w:t>mahasiswa</w:t>
      </w:r>
      <w:r w:rsidRPr="003700A7">
        <w:rPr>
          <w:lang w:val="id-ID"/>
        </w:rPr>
        <w:t xml:space="preserve"> terbukti melakukan tindakan seperti yang dijelaskan butir 1 di atas, maka </w:t>
      </w:r>
      <w:r w:rsidRPr="003700A7">
        <w:rPr>
          <w:b/>
          <w:bCs/>
          <w:u w:val="single"/>
          <w:lang w:val="id-ID"/>
        </w:rPr>
        <w:t xml:space="preserve">nilai </w:t>
      </w:r>
      <w:r w:rsidRPr="003700A7">
        <w:rPr>
          <w:b/>
          <w:bCs/>
          <w:u w:val="single"/>
        </w:rPr>
        <w:t>mahasiswa</w:t>
      </w:r>
      <w:r w:rsidRPr="003700A7">
        <w:rPr>
          <w:lang w:val="id-ID"/>
        </w:rPr>
        <w:t xml:space="preserve"> yang melakukan kecurangan (menyontek maupun dicontek) akan di –</w:t>
      </w:r>
      <w:r w:rsidRPr="003700A7">
        <w:rPr>
          <w:b/>
          <w:bCs/>
          <w:lang w:val="id-ID"/>
        </w:rPr>
        <w:t xml:space="preserve"> </w:t>
      </w:r>
      <w:r w:rsidRPr="003700A7">
        <w:rPr>
          <w:b/>
          <w:bCs/>
          <w:u w:val="single"/>
          <w:lang w:val="id-ID"/>
        </w:rPr>
        <w:t>NOL</w:t>
      </w:r>
      <w:r w:rsidRPr="003700A7">
        <w:rPr>
          <w:lang w:val="id-ID"/>
        </w:rPr>
        <w:t xml:space="preserve"> – kan.</w:t>
      </w:r>
    </w:p>
    <w:p w14:paraId="305EEFDF" w14:textId="77777777" w:rsidR="003700A7" w:rsidRPr="003700A7" w:rsidRDefault="003700A7" w:rsidP="003700A7">
      <w:pPr>
        <w:spacing w:line="360" w:lineRule="auto"/>
        <w:ind w:left="360"/>
        <w:jc w:val="both"/>
        <w:rPr>
          <w:rFonts w:ascii="Trebuchet MS" w:hAnsi="Trebuchet MS"/>
          <w:i/>
          <w:iCs/>
          <w:sz w:val="18"/>
          <w:szCs w:val="18"/>
        </w:rPr>
      </w:pPr>
      <w:r w:rsidRPr="003700A7">
        <w:rPr>
          <w:i/>
          <w:sz w:val="18"/>
          <w:szCs w:val="18"/>
          <w:lang w:val="id-ID"/>
        </w:rPr>
        <w:t xml:space="preserve">If the </w:t>
      </w:r>
      <w:r w:rsidRPr="003700A7">
        <w:rPr>
          <w:i/>
          <w:sz w:val="18"/>
          <w:szCs w:val="18"/>
        </w:rPr>
        <w:t>student</w:t>
      </w:r>
      <w:r w:rsidRPr="003700A7">
        <w:rPr>
          <w:i/>
          <w:sz w:val="18"/>
          <w:szCs w:val="18"/>
          <w:lang w:val="id-ID"/>
        </w:rPr>
        <w:t xml:space="preserve"> is proved to t</w:t>
      </w:r>
      <w:r w:rsidRPr="003700A7">
        <w:rPr>
          <w:i/>
          <w:sz w:val="18"/>
          <w:szCs w:val="18"/>
        </w:rPr>
        <w:t>he actions described in point 1 above, the score of the student which committed dishonest acts (cheating or being cheated) will be “Zero”.</w:t>
      </w:r>
    </w:p>
    <w:p w14:paraId="452502DF" w14:textId="77777777" w:rsidR="003700A7" w:rsidRPr="003700A7" w:rsidRDefault="003700A7" w:rsidP="003700A7">
      <w:pPr>
        <w:spacing w:line="360" w:lineRule="auto"/>
        <w:ind w:left="360" w:hanging="360"/>
        <w:rPr>
          <w:sz w:val="18"/>
          <w:szCs w:val="18"/>
        </w:rPr>
      </w:pPr>
    </w:p>
    <w:p w14:paraId="37EBFC14" w14:textId="77777777" w:rsidR="003700A7" w:rsidRPr="003700A7" w:rsidRDefault="003700A7" w:rsidP="003700A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3700A7">
        <w:rPr>
          <w:lang w:val="id-ID"/>
        </w:rPr>
        <w:t xml:space="preserve">Perhatikan jadwal pengumpulan </w:t>
      </w:r>
      <w:r w:rsidRPr="003700A7">
        <w:t>jawaban</w:t>
      </w:r>
      <w:r w:rsidRPr="003700A7">
        <w:rPr>
          <w:lang w:val="id-ID"/>
        </w:rPr>
        <w:t xml:space="preserve">, segala jenis pengumpulan </w:t>
      </w:r>
      <w:r w:rsidRPr="003700A7">
        <w:t>jawaban</w:t>
      </w:r>
      <w:r w:rsidRPr="003700A7">
        <w:rPr>
          <w:lang w:val="id-ID"/>
        </w:rPr>
        <w:t xml:space="preserve"> di luar jadwal tidak dilayani.</w:t>
      </w:r>
    </w:p>
    <w:p w14:paraId="733267A6" w14:textId="77777777" w:rsidR="003700A7" w:rsidRPr="003700A7" w:rsidRDefault="003700A7" w:rsidP="003700A7">
      <w:pPr>
        <w:tabs>
          <w:tab w:val="left" w:pos="540"/>
        </w:tabs>
        <w:spacing w:line="360" w:lineRule="auto"/>
        <w:ind w:left="360" w:hanging="360"/>
        <w:jc w:val="both"/>
        <w:rPr>
          <w:rFonts w:ascii="Trebuchet MS" w:hAnsi="Trebuchet MS"/>
          <w:i/>
          <w:iCs/>
          <w:sz w:val="18"/>
          <w:szCs w:val="18"/>
        </w:rPr>
      </w:pPr>
      <w:r w:rsidRPr="003700A7">
        <w:rPr>
          <w:i/>
          <w:sz w:val="18"/>
          <w:szCs w:val="18"/>
        </w:rPr>
        <w:tab/>
        <w:t>Pay attention to the submission schedule, all kinds of submission outside the schedule will not be accepted.</w:t>
      </w:r>
    </w:p>
    <w:p w14:paraId="6FBF4A15" w14:textId="77777777" w:rsidR="003700A7" w:rsidRPr="003700A7" w:rsidRDefault="003700A7" w:rsidP="003700A7">
      <w:pPr>
        <w:spacing w:line="360" w:lineRule="auto"/>
        <w:jc w:val="both"/>
        <w:rPr>
          <w:i/>
          <w:sz w:val="18"/>
          <w:szCs w:val="18"/>
        </w:rPr>
      </w:pPr>
    </w:p>
    <w:p w14:paraId="1889EE5C" w14:textId="77777777" w:rsidR="003700A7" w:rsidRPr="003700A7" w:rsidRDefault="003700A7" w:rsidP="003700A7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1" w:name="_Hlk58908782"/>
      <w:r w:rsidRPr="003700A7">
        <w:rPr>
          <w:lang w:val="id-ID" w:eastAsia="x-none"/>
        </w:rPr>
        <w:lastRenderedPageBreak/>
        <w:t>Bila Anda tidak membaca peraturan ini, maka Anda dianggap telah membaca dan menyetujuinya</w:t>
      </w:r>
    </w:p>
    <w:p w14:paraId="7E89F418" w14:textId="77777777" w:rsidR="003700A7" w:rsidRPr="003700A7" w:rsidRDefault="003700A7" w:rsidP="003700A7">
      <w:pPr>
        <w:spacing w:line="360" w:lineRule="auto"/>
        <w:ind w:left="360"/>
        <w:jc w:val="both"/>
        <w:rPr>
          <w:i/>
          <w:sz w:val="20"/>
          <w:szCs w:val="20"/>
          <w:shd w:val="clear" w:color="auto" w:fill="FFFFFF"/>
          <w:lang w:eastAsia="x-none"/>
        </w:rPr>
      </w:pPr>
      <w:r w:rsidRPr="003700A7">
        <w:rPr>
          <w:i/>
          <w:sz w:val="20"/>
          <w:szCs w:val="20"/>
          <w:lang w:val="id-ID" w:eastAsia="x-none"/>
        </w:rPr>
        <w:t xml:space="preserve">If you </w:t>
      </w:r>
      <w:r w:rsidRPr="003700A7">
        <w:rPr>
          <w:i/>
          <w:sz w:val="20"/>
          <w:szCs w:val="20"/>
          <w:lang w:val="x-none" w:eastAsia="x-none"/>
        </w:rPr>
        <w:t xml:space="preserve">have </w:t>
      </w:r>
      <w:r w:rsidRPr="003700A7">
        <w:rPr>
          <w:i/>
          <w:sz w:val="20"/>
          <w:szCs w:val="20"/>
          <w:lang w:val="id-ID" w:eastAsia="x-none"/>
        </w:rPr>
        <w:t xml:space="preserve">missed to read these regulations, </w:t>
      </w:r>
      <w:r w:rsidRPr="003700A7">
        <w:rPr>
          <w:i/>
          <w:sz w:val="20"/>
          <w:szCs w:val="20"/>
          <w:lang w:val="x-none" w:eastAsia="x-none"/>
        </w:rPr>
        <w:t xml:space="preserve">so </w:t>
      </w:r>
      <w:r w:rsidRPr="003700A7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3700A7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3700A7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3700A7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3700A7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 w:rsidRPr="003700A7">
        <w:rPr>
          <w:i/>
          <w:sz w:val="20"/>
          <w:szCs w:val="20"/>
          <w:shd w:val="clear" w:color="auto" w:fill="FFFFFF"/>
          <w:lang w:eastAsia="x-none"/>
        </w:rPr>
        <w:t>.</w:t>
      </w:r>
      <w:bookmarkEnd w:id="1"/>
    </w:p>
    <w:bookmarkEnd w:id="0"/>
    <w:p w14:paraId="76C70D8E" w14:textId="77777777" w:rsidR="00531BFB" w:rsidRPr="00EA0B3F" w:rsidRDefault="00531BFB" w:rsidP="00531BFB">
      <w:pPr>
        <w:spacing w:line="360" w:lineRule="auto"/>
        <w:jc w:val="both"/>
        <w:rPr>
          <w:sz w:val="18"/>
          <w:szCs w:val="18"/>
        </w:rPr>
      </w:pPr>
    </w:p>
    <w:p w14:paraId="4D5FEBBC" w14:textId="77777777" w:rsidR="00531BFB" w:rsidRPr="00EA0B3F" w:rsidRDefault="00531BFB" w:rsidP="00531B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EA0B3F">
        <w:rPr>
          <w:lang w:val="id-ID"/>
        </w:rPr>
        <w:t>Persentase penilaiaan untuk matakuliah in</w:t>
      </w:r>
      <w:r w:rsidRPr="00EA0B3F">
        <w:t>i</w:t>
      </w:r>
      <w:r w:rsidRPr="00EA0B3F">
        <w:rPr>
          <w:lang w:val="id-ID"/>
        </w:rPr>
        <w:t xml:space="preserve"> adalah sebagai berikut: </w:t>
      </w:r>
    </w:p>
    <w:p w14:paraId="73E35B8B" w14:textId="77777777" w:rsidR="00531BFB" w:rsidRPr="00EA0B3F" w:rsidRDefault="00531BFB" w:rsidP="00531BFB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EA0B3F">
        <w:rPr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1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31BFB" w:rsidRPr="00EA0B3F" w14:paraId="43E42D4D" w14:textId="77777777" w:rsidTr="00C22700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43BD1F0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Tugas Mandiri</w:t>
            </w:r>
          </w:p>
          <w:p w14:paraId="35F1DA80" w14:textId="77777777" w:rsidR="00531BFB" w:rsidRPr="00EA0B3F" w:rsidRDefault="00531BFB" w:rsidP="00C22700">
            <w:pPr>
              <w:jc w:val="center"/>
              <w:rPr>
                <w:bCs/>
                <w:i/>
                <w:sz w:val="18"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A583326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Proyek</w:t>
            </w:r>
          </w:p>
          <w:p w14:paraId="44AEF9B1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7ADE0AF" w14:textId="77777777" w:rsidR="00531BFB" w:rsidRPr="00EA0B3F" w:rsidRDefault="00531BFB" w:rsidP="00C22700">
            <w:pPr>
              <w:jc w:val="center"/>
              <w:rPr>
                <w:b/>
                <w:bCs/>
              </w:rPr>
            </w:pPr>
            <w:r w:rsidRPr="00EA0B3F">
              <w:rPr>
                <w:b/>
                <w:bCs/>
              </w:rPr>
              <w:t>UAP</w:t>
            </w:r>
          </w:p>
          <w:p w14:paraId="349143D6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31BFB" w:rsidRPr="00EA0B3F" w14:paraId="1F29B08D" w14:textId="77777777" w:rsidTr="00C22700">
        <w:trPr>
          <w:trHeight w:val="448"/>
        </w:trPr>
        <w:tc>
          <w:tcPr>
            <w:tcW w:w="3005" w:type="dxa"/>
            <w:vAlign w:val="center"/>
          </w:tcPr>
          <w:p w14:paraId="23AAC488" w14:textId="77777777" w:rsidR="00531BFB" w:rsidRPr="00EA0B3F" w:rsidRDefault="00531BFB" w:rsidP="00C22700">
            <w:pPr>
              <w:jc w:val="center"/>
              <w:rPr>
                <w:bCs/>
              </w:rPr>
            </w:pPr>
            <w:r w:rsidRPr="00EA0B3F">
              <w:rPr>
                <w:bCs/>
              </w:rPr>
              <w:t>40%</w:t>
            </w:r>
          </w:p>
        </w:tc>
        <w:tc>
          <w:tcPr>
            <w:tcW w:w="3005" w:type="dxa"/>
            <w:vAlign w:val="center"/>
          </w:tcPr>
          <w:p w14:paraId="69425BE9" w14:textId="77777777" w:rsidR="00531BFB" w:rsidRPr="00EA0B3F" w:rsidRDefault="00531BFB" w:rsidP="00C22700">
            <w:pPr>
              <w:jc w:val="center"/>
              <w:rPr>
                <w:bCs/>
              </w:rPr>
            </w:pPr>
            <w:r w:rsidRPr="00EA0B3F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31CCF6ED" w14:textId="77777777" w:rsidR="00531BFB" w:rsidRPr="00EA0B3F" w:rsidRDefault="00531BFB" w:rsidP="00C22700">
            <w:pPr>
              <w:jc w:val="center"/>
              <w:rPr>
                <w:bCs/>
              </w:rPr>
            </w:pPr>
            <w:r w:rsidRPr="00EA0B3F">
              <w:rPr>
                <w:bCs/>
              </w:rPr>
              <w:t>60%</w:t>
            </w:r>
          </w:p>
        </w:tc>
      </w:tr>
    </w:tbl>
    <w:p w14:paraId="1D66CB85" w14:textId="77777777" w:rsidR="00531BFB" w:rsidRPr="00EA0B3F" w:rsidRDefault="00531BFB" w:rsidP="00531BFB">
      <w:pPr>
        <w:spacing w:line="360" w:lineRule="auto"/>
        <w:jc w:val="both"/>
        <w:rPr>
          <w:sz w:val="18"/>
          <w:szCs w:val="18"/>
          <w:lang w:val="id-ID"/>
        </w:rPr>
      </w:pPr>
    </w:p>
    <w:p w14:paraId="0B9A6CEF" w14:textId="77777777" w:rsidR="00531BFB" w:rsidRPr="00EA0B3F" w:rsidRDefault="00531BFB" w:rsidP="00531B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EA0B3F">
        <w:rPr>
          <w:lang w:val="id-ID"/>
        </w:rPr>
        <w:t xml:space="preserve">Software yang digunakan </w:t>
      </w:r>
      <w:r w:rsidRPr="00EA0B3F">
        <w:t xml:space="preserve">pada matakuliah ini adalah sebagai berikut: </w:t>
      </w:r>
    </w:p>
    <w:p w14:paraId="3E51C878" w14:textId="77777777" w:rsidR="00531BFB" w:rsidRPr="00EA0B3F" w:rsidRDefault="00531BFB" w:rsidP="00531BFB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EA0B3F">
        <w:rPr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1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531BFB" w:rsidRPr="00EA0B3F" w14:paraId="6EF74B34" w14:textId="77777777" w:rsidTr="00C22700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p w14:paraId="62846D8C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Software</w:t>
            </w:r>
          </w:p>
          <w:p w14:paraId="0D6B786B" w14:textId="77777777" w:rsidR="00531BFB" w:rsidRPr="00EA0B3F" w:rsidRDefault="00531BFB" w:rsidP="00C22700">
            <w:pPr>
              <w:jc w:val="center"/>
              <w:rPr>
                <w:bCs/>
                <w:i/>
                <w:sz w:val="18"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31BFB" w:rsidRPr="00EA0B3F" w14:paraId="2D240518" w14:textId="77777777" w:rsidTr="00C22700">
        <w:trPr>
          <w:trHeight w:val="435"/>
        </w:trPr>
        <w:tc>
          <w:tcPr>
            <w:tcW w:w="9025" w:type="dxa"/>
            <w:vAlign w:val="center"/>
          </w:tcPr>
          <w:p w14:paraId="200CFBC9" w14:textId="77777777" w:rsidR="00531BFB" w:rsidRPr="00EA0B3F" w:rsidRDefault="00531BFB" w:rsidP="00C22700">
            <w:pPr>
              <w:rPr>
                <w:bCs/>
              </w:rPr>
            </w:pPr>
            <w:r w:rsidRPr="00EA0B3F">
              <w:rPr>
                <w:color w:val="000000"/>
                <w:lang w:val="id-ID"/>
              </w:rPr>
              <w:t>XAMPP 8.0.7</w:t>
            </w:r>
          </w:p>
        </w:tc>
      </w:tr>
    </w:tbl>
    <w:p w14:paraId="59E4309A" w14:textId="77777777" w:rsidR="00531BFB" w:rsidRPr="00EA0B3F" w:rsidRDefault="00531BFB" w:rsidP="00531BFB">
      <w:pPr>
        <w:spacing w:line="360" w:lineRule="auto"/>
        <w:jc w:val="both"/>
        <w:rPr>
          <w:i/>
          <w:sz w:val="18"/>
          <w:szCs w:val="18"/>
        </w:rPr>
      </w:pPr>
    </w:p>
    <w:p w14:paraId="22295758" w14:textId="77777777" w:rsidR="00531BFB" w:rsidRPr="00EA0B3F" w:rsidRDefault="00531BFB" w:rsidP="00531B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 w:rsidRPr="00EA0B3F">
        <w:t xml:space="preserve">Ekstensi file yang </w:t>
      </w:r>
      <w:r w:rsidRPr="00EA0B3F">
        <w:rPr>
          <w:lang w:val="id-ID"/>
        </w:rPr>
        <w:t>harus</w:t>
      </w:r>
      <w:r w:rsidRPr="00EA0B3F">
        <w:t xml:space="preserve"> disertakan dalam pengumpulan tugas mandiri, proyek, dan uap untuk matakuliah ini adalah sebagai berikut:</w:t>
      </w:r>
    </w:p>
    <w:p w14:paraId="270884D1" w14:textId="77777777" w:rsidR="00531BFB" w:rsidRPr="00EA0B3F" w:rsidRDefault="00531BFB" w:rsidP="00531BFB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EA0B3F">
        <w:rPr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1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31BFB" w:rsidRPr="00EA0B3F" w14:paraId="1728756D" w14:textId="77777777" w:rsidTr="00C22700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CDC0219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Tugas Mandiri</w:t>
            </w:r>
          </w:p>
          <w:p w14:paraId="6F492716" w14:textId="77777777" w:rsidR="00531BFB" w:rsidRPr="00EA0B3F" w:rsidRDefault="00531BFB" w:rsidP="00C22700">
            <w:pPr>
              <w:jc w:val="center"/>
              <w:rPr>
                <w:bCs/>
                <w:i/>
                <w:sz w:val="18"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46D650F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Proyek</w:t>
            </w:r>
          </w:p>
          <w:p w14:paraId="53CAEA35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A87D377" w14:textId="77777777" w:rsidR="00531BFB" w:rsidRPr="00EA0B3F" w:rsidRDefault="00531BFB" w:rsidP="00C22700">
            <w:pPr>
              <w:jc w:val="center"/>
              <w:rPr>
                <w:b/>
                <w:bCs/>
              </w:rPr>
            </w:pPr>
            <w:r w:rsidRPr="00EA0B3F">
              <w:rPr>
                <w:b/>
                <w:bCs/>
              </w:rPr>
              <w:t>UAP</w:t>
            </w:r>
          </w:p>
          <w:p w14:paraId="37C83866" w14:textId="77777777" w:rsidR="00531BFB" w:rsidRPr="00EA0B3F" w:rsidRDefault="00531BFB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31BFB" w:rsidRPr="00EA0B3F" w14:paraId="35155CB8" w14:textId="77777777" w:rsidTr="00C22700">
        <w:trPr>
          <w:trHeight w:val="427"/>
        </w:trPr>
        <w:tc>
          <w:tcPr>
            <w:tcW w:w="3005" w:type="dxa"/>
            <w:vAlign w:val="center"/>
          </w:tcPr>
          <w:p w14:paraId="062D9E4F" w14:textId="77777777" w:rsidR="00531BFB" w:rsidRPr="00EA0B3F" w:rsidRDefault="00531BFB" w:rsidP="00C22700">
            <w:pPr>
              <w:rPr>
                <w:bCs/>
              </w:rPr>
            </w:pPr>
            <w:r w:rsidRPr="00EA0B3F"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1F1EE9A9" w14:textId="77777777" w:rsidR="00531BFB" w:rsidRPr="00EA0B3F" w:rsidRDefault="00531BFB" w:rsidP="00C22700">
            <w:pPr>
              <w:rPr>
                <w:bCs/>
              </w:rPr>
            </w:pPr>
            <w:r w:rsidRPr="00EA0B3F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7FF6AB44" w14:textId="77777777" w:rsidR="00531BFB" w:rsidRPr="00EA0B3F" w:rsidRDefault="00531BFB" w:rsidP="00C22700">
            <w:pPr>
              <w:rPr>
                <w:bCs/>
              </w:rPr>
            </w:pPr>
            <w:r w:rsidRPr="00EA0B3F">
              <w:rPr>
                <w:bCs/>
              </w:rPr>
              <w:t>SQL</w:t>
            </w:r>
          </w:p>
        </w:tc>
      </w:tr>
    </w:tbl>
    <w:p w14:paraId="0F92D2FE" w14:textId="77777777" w:rsidR="00531BFB" w:rsidRDefault="00531BFB" w:rsidP="00531BFB">
      <w:pPr>
        <w:rPr>
          <w:lang w:val="id-ID"/>
        </w:rPr>
      </w:pPr>
    </w:p>
    <w:p w14:paraId="0EB50D14" w14:textId="77777777" w:rsidR="00531BFB" w:rsidRPr="001D7F9B" w:rsidRDefault="00531BFB" w:rsidP="00531BFB">
      <w:pPr>
        <w:rPr>
          <w:lang w:val="id-ID"/>
        </w:rPr>
      </w:pPr>
    </w:p>
    <w:p w14:paraId="5E73E0C7" w14:textId="77777777" w:rsidR="0055563B" w:rsidRPr="001D7F9B" w:rsidRDefault="0055563B" w:rsidP="001D7F9B">
      <w:pPr>
        <w:rPr>
          <w:lang w:val="id-ID"/>
        </w:rPr>
      </w:pPr>
    </w:p>
    <w:p w14:paraId="7912936D" w14:textId="77777777" w:rsidR="00C25945" w:rsidRDefault="00C2594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07414AD" w14:textId="77777777" w:rsidR="004E4842" w:rsidRDefault="004E4842" w:rsidP="004E4842">
      <w:pPr>
        <w:spacing w:line="276" w:lineRule="auto"/>
        <w:rPr>
          <w:rFonts w:eastAsia="Times New Roman"/>
          <w:b/>
          <w:lang w:eastAsia="en-US"/>
        </w:rPr>
      </w:pPr>
      <w:r>
        <w:rPr>
          <w:b/>
        </w:rPr>
        <w:lastRenderedPageBreak/>
        <w:t>Tabel Relasional</w:t>
      </w:r>
    </w:p>
    <w:p w14:paraId="0049E06E" w14:textId="77777777" w:rsidR="004E4842" w:rsidRDefault="004E4842" w:rsidP="004E4842">
      <w:pPr>
        <w:spacing w:line="276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Relational Table</w:t>
      </w:r>
    </w:p>
    <w:p w14:paraId="783EF985" w14:textId="2F19D6D4" w:rsidR="004E4842" w:rsidRDefault="004E4842">
      <w:pPr>
        <w:spacing w:after="200" w:line="276" w:lineRule="auto"/>
        <w:rPr>
          <w:lang w:val="id-ID"/>
        </w:rPr>
      </w:pPr>
    </w:p>
    <w:p w14:paraId="1497AAC5" w14:textId="77777777" w:rsidR="00342488" w:rsidRDefault="00342488" w:rsidP="00342488">
      <w:pPr>
        <w:spacing w:line="360" w:lineRule="auto"/>
        <w:jc w:val="center"/>
        <w:rPr>
          <w:rFonts w:eastAsia="Times New Roman"/>
          <w:b/>
          <w:bCs/>
          <w:lang w:eastAsia="en-US"/>
        </w:rPr>
      </w:pPr>
      <w:r>
        <w:rPr>
          <w:b/>
          <w:bCs/>
          <w:sz w:val="28"/>
          <w:szCs w:val="28"/>
        </w:rPr>
        <w:t>Jetify</w:t>
      </w:r>
    </w:p>
    <w:p w14:paraId="197F0828" w14:textId="77777777" w:rsidR="00342488" w:rsidRDefault="00342488" w:rsidP="00342488">
      <w:pPr>
        <w:spacing w:line="360" w:lineRule="auto"/>
        <w:jc w:val="both"/>
      </w:pPr>
    </w:p>
    <w:p w14:paraId="3968B009" w14:textId="77777777" w:rsidR="00342488" w:rsidRDefault="00342488" w:rsidP="00342488">
      <w:pPr>
        <w:spacing w:line="360" w:lineRule="auto"/>
        <w:ind w:firstLine="360"/>
        <w:jc w:val="both"/>
      </w:pPr>
      <w:r>
        <w:rPr>
          <w:b/>
          <w:bCs/>
        </w:rPr>
        <w:t>Jetify</w:t>
      </w:r>
      <w:r>
        <w:t xml:space="preserve"> is a company that sells Songs Album in Indonesia. It has many songs collected from various country like China, Korea, and the others. It has a database that describe by ERD below.</w:t>
      </w:r>
    </w:p>
    <w:p w14:paraId="00362A61" w14:textId="77777777" w:rsidR="00342488" w:rsidRDefault="00342488" w:rsidP="00342488">
      <w:pPr>
        <w:rPr>
          <w:bCs/>
        </w:rPr>
      </w:pPr>
    </w:p>
    <w:p w14:paraId="39048E4D" w14:textId="2D8E8E77" w:rsidR="00342488" w:rsidRDefault="00342488" w:rsidP="0034248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20AD4EF" wp14:editId="1DE758A6">
            <wp:extent cx="6280785" cy="2803525"/>
            <wp:effectExtent l="19050" t="19050" r="2476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80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3E940" w14:textId="77777777" w:rsidR="00342488" w:rsidRDefault="00342488" w:rsidP="00342488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35780AD8" w14:textId="4B68382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B868683" w:rsidR="00643F75" w:rsidRDefault="00643F75" w:rsidP="00643F75">
      <w:pPr>
        <w:rPr>
          <w:lang w:val="id-ID"/>
        </w:rPr>
      </w:pPr>
    </w:p>
    <w:p w14:paraId="3E62F3DD" w14:textId="6A9C41E3" w:rsidR="00304F20" w:rsidRDefault="00304F20" w:rsidP="00304F20">
      <w:pPr>
        <w:spacing w:line="276" w:lineRule="auto"/>
        <w:jc w:val="center"/>
        <w:rPr>
          <w:rFonts w:eastAsia="Times New Roman"/>
          <w:iCs/>
          <w:szCs w:val="40"/>
          <w:lang w:eastAsia="en-US"/>
        </w:rPr>
      </w:pPr>
      <w:r>
        <w:rPr>
          <w:b/>
          <w:bCs/>
          <w:iCs/>
          <w:szCs w:val="40"/>
        </w:rPr>
        <w:t>Note</w:t>
      </w:r>
      <w:r>
        <w:rPr>
          <w:iCs/>
          <w:szCs w:val="40"/>
        </w:rPr>
        <w:t>: Import ‘</w:t>
      </w:r>
      <w:r w:rsidR="00342488" w:rsidRPr="00342488">
        <w:rPr>
          <w:iCs/>
          <w:szCs w:val="40"/>
        </w:rPr>
        <w:t>jetify</w:t>
      </w:r>
      <w:r w:rsidR="00D01945">
        <w:rPr>
          <w:iCs/>
          <w:szCs w:val="40"/>
        </w:rPr>
        <w:t>’</w:t>
      </w:r>
      <w:r w:rsidR="00342488">
        <w:rPr>
          <w:iCs/>
          <w:szCs w:val="40"/>
        </w:rPr>
        <w:t xml:space="preserve"> </w:t>
      </w:r>
      <w:r>
        <w:rPr>
          <w:iCs/>
          <w:szCs w:val="40"/>
        </w:rPr>
        <w:t>database before answering the questions below.</w:t>
      </w:r>
    </w:p>
    <w:p w14:paraId="72E359D4" w14:textId="1B80A780" w:rsidR="00747735" w:rsidRDefault="00747735" w:rsidP="00643F75">
      <w:pPr>
        <w:rPr>
          <w:lang w:val="id-ID"/>
        </w:rPr>
      </w:pPr>
    </w:p>
    <w:p w14:paraId="440D8011" w14:textId="77777777" w:rsidR="00342488" w:rsidRDefault="00342488" w:rsidP="00342488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eastAsia="Times New Roman"/>
          <w:lang w:eastAsia="en-US"/>
        </w:rPr>
      </w:pPr>
      <w:r>
        <w:t xml:space="preserve">Create table </w:t>
      </w:r>
      <w:r w:rsidRPr="00342488">
        <w:rPr>
          <w:b/>
          <w:bCs/>
        </w:rPr>
        <w:t>MsStaff</w:t>
      </w:r>
      <w:r>
        <w:t xml:space="preserve"> with specification as below.</w:t>
      </w:r>
    </w:p>
    <w:p w14:paraId="54F6F6A6" w14:textId="77777777" w:rsidR="00342488" w:rsidRDefault="00342488" w:rsidP="00342488">
      <w:pPr>
        <w:spacing w:line="480" w:lineRule="auto"/>
        <w:ind w:firstLine="360"/>
        <w:jc w:val="both"/>
      </w:pPr>
      <w:r>
        <w:t>(</w:t>
      </w:r>
      <w:r w:rsidRPr="00342488">
        <w:rPr>
          <w:b/>
          <w:bCs/>
        </w:rPr>
        <w:t>CREATE TABLE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1516"/>
        <w:gridCol w:w="1109"/>
        <w:gridCol w:w="4621"/>
      </w:tblGrid>
      <w:tr w:rsidR="00342488" w14:paraId="7A3FDBEF" w14:textId="77777777" w:rsidTr="0034248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1C6B" w14:textId="77777777" w:rsidR="00342488" w:rsidRDefault="00342488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EDBE" w14:textId="77777777" w:rsidR="00342488" w:rsidRDefault="00342488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66B2" w14:textId="77777777" w:rsidR="00342488" w:rsidRDefault="00342488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77E2" w14:textId="77777777" w:rsidR="00342488" w:rsidRDefault="00342488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342488" w14:paraId="44B549EF" w14:textId="77777777" w:rsidTr="0034248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60EC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StaffId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3CBD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CHAR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F401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9FEF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Primary Key. StaffId must starts with ‘S’ and followed by 3 digits of number.</w:t>
            </w:r>
          </w:p>
          <w:p w14:paraId="70B757EE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Example: S123, S101</w:t>
            </w:r>
          </w:p>
        </w:tc>
      </w:tr>
      <w:tr w:rsidR="00342488" w14:paraId="1736E4C9" w14:textId="77777777" w:rsidTr="0034248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350E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StaffName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551D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43A0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100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4857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Cannot be empty.</w:t>
            </w:r>
          </w:p>
        </w:tc>
      </w:tr>
      <w:tr w:rsidR="00342488" w14:paraId="131669E6" w14:textId="77777777" w:rsidTr="0034248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A8D2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StaffGender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43CD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DC32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6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6A5E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Cannot be empty.</w:t>
            </w:r>
          </w:p>
        </w:tc>
      </w:tr>
      <w:tr w:rsidR="00342488" w14:paraId="30AB0E55" w14:textId="77777777" w:rsidTr="0034248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568C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StaffAddress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2953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VARCHAR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47A5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100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4D65" w14:textId="13880F39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Cannot be empty. StaffAddress must ends with ‘ street’</w:t>
            </w:r>
          </w:p>
        </w:tc>
      </w:tr>
    </w:tbl>
    <w:p w14:paraId="2D51A946" w14:textId="77777777" w:rsidR="00342488" w:rsidRDefault="00342488" w:rsidP="00342488">
      <w:pPr>
        <w:pStyle w:val="ListParagraph"/>
        <w:spacing w:after="240" w:line="360" w:lineRule="auto"/>
        <w:ind w:left="360"/>
        <w:jc w:val="both"/>
      </w:pPr>
    </w:p>
    <w:p w14:paraId="30D7A677" w14:textId="77777777" w:rsidR="00342488" w:rsidRDefault="00342488" w:rsidP="00342488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 xml:space="preserve">Insert this data below to </w:t>
      </w:r>
      <w:r w:rsidRPr="00342488">
        <w:rPr>
          <w:b/>
          <w:bCs/>
        </w:rPr>
        <w:t>MsStaff</w:t>
      </w:r>
      <w:r>
        <w:t xml:space="preserve"> table:</w:t>
      </w:r>
    </w:p>
    <w:p w14:paraId="5C19FA5F" w14:textId="77777777" w:rsidR="00342488" w:rsidRDefault="00342488" w:rsidP="00342488">
      <w:pPr>
        <w:pStyle w:val="ListParagraph"/>
        <w:spacing w:line="480" w:lineRule="auto"/>
        <w:ind w:left="360"/>
        <w:jc w:val="both"/>
      </w:pPr>
      <w:r>
        <w:t>(</w:t>
      </w:r>
      <w:r>
        <w:rPr>
          <w:b/>
          <w:bCs/>
        </w:rPr>
        <w:t>INSERT INTO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9"/>
        <w:gridCol w:w="2396"/>
        <w:gridCol w:w="2417"/>
        <w:gridCol w:w="2369"/>
      </w:tblGrid>
      <w:tr w:rsidR="00342488" w14:paraId="0B6857CD" w14:textId="77777777" w:rsidTr="00342488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F1DD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StaffId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A5F0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StaffName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F5BA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StaffGender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BF0E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StaffAddress</w:t>
            </w:r>
          </w:p>
        </w:tc>
      </w:tr>
      <w:tr w:rsidR="00342488" w14:paraId="32201614" w14:textId="77777777" w:rsidTr="00342488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1389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S001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5439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Mark Zulcan Vinesca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E64C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Male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D868" w14:textId="77777777" w:rsidR="00342488" w:rsidRDefault="00342488">
            <w:pPr>
              <w:pStyle w:val="ListParagraph"/>
              <w:spacing w:line="360" w:lineRule="auto"/>
              <w:ind w:left="0"/>
              <w:jc w:val="both"/>
            </w:pPr>
            <w:r>
              <w:t>Andamite 15 street</w:t>
            </w:r>
          </w:p>
        </w:tc>
      </w:tr>
    </w:tbl>
    <w:p w14:paraId="13FBC054" w14:textId="77777777" w:rsidR="00342488" w:rsidRDefault="00342488" w:rsidP="00342488">
      <w:pPr>
        <w:pStyle w:val="ListParagraph"/>
        <w:spacing w:after="240" w:line="360" w:lineRule="auto"/>
        <w:ind w:left="360"/>
        <w:jc w:val="both"/>
      </w:pPr>
    </w:p>
    <w:p w14:paraId="1EC7497D" w14:textId="77777777" w:rsidR="00342488" w:rsidRDefault="00342488" w:rsidP="00342488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 xml:space="preserve">Display </w:t>
      </w:r>
      <w:r>
        <w:rPr>
          <w:b/>
          <w:bCs/>
        </w:rPr>
        <w:t>AlbumID</w:t>
      </w:r>
      <w:r>
        <w:t xml:space="preserve">, </w:t>
      </w:r>
      <w:r>
        <w:rPr>
          <w:b/>
          <w:bCs/>
        </w:rPr>
        <w:t>AlbumName</w:t>
      </w:r>
      <w:r>
        <w:t xml:space="preserve">, </w:t>
      </w:r>
      <w:r>
        <w:rPr>
          <w:b/>
          <w:bCs/>
        </w:rPr>
        <w:t>ArtistName</w:t>
      </w:r>
      <w:r>
        <w:t xml:space="preserve">, and </w:t>
      </w:r>
      <w:r>
        <w:rPr>
          <w:b/>
          <w:bCs/>
        </w:rPr>
        <w:t>ArtistNationality</w:t>
      </w:r>
      <w:r>
        <w:t xml:space="preserve"> for every album created by </w:t>
      </w:r>
      <w:r>
        <w:rPr>
          <w:b/>
          <w:bCs/>
        </w:rPr>
        <w:t>Male</w:t>
      </w:r>
      <w:r>
        <w:t xml:space="preserve"> Artist.</w:t>
      </w:r>
    </w:p>
    <w:p w14:paraId="5E5B0891" w14:textId="77777777" w:rsidR="00342488" w:rsidRDefault="00342488" w:rsidP="00342488">
      <w:pPr>
        <w:pStyle w:val="ListParagraph"/>
        <w:spacing w:line="480" w:lineRule="auto"/>
        <w:ind w:left="360"/>
        <w:jc w:val="both"/>
      </w:pPr>
      <w:r>
        <w:t>(</w:t>
      </w:r>
      <w:r>
        <w:rPr>
          <w:b/>
          <w:bCs/>
        </w:rPr>
        <w:t>LIKE</w:t>
      </w:r>
      <w:r>
        <w:t>)</w:t>
      </w:r>
    </w:p>
    <w:p w14:paraId="65647971" w14:textId="2C9C1B6C" w:rsidR="00342488" w:rsidRDefault="00342488" w:rsidP="00342488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9CE5D07" wp14:editId="7F34EE04">
            <wp:extent cx="4572000" cy="2075180"/>
            <wp:effectExtent l="19050" t="19050" r="19050" b="203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51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93CAED" w14:textId="77777777" w:rsidR="00342488" w:rsidRDefault="00342488" w:rsidP="00342488">
      <w:pPr>
        <w:pStyle w:val="ListParagraph"/>
        <w:spacing w:line="360" w:lineRule="auto"/>
        <w:ind w:left="360"/>
        <w:jc w:val="both"/>
      </w:pPr>
    </w:p>
    <w:p w14:paraId="72DCCEFF" w14:textId="77777777" w:rsidR="00342488" w:rsidRDefault="00342488" w:rsidP="00342488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lastRenderedPageBreak/>
        <w:t xml:space="preserve">Display </w:t>
      </w:r>
      <w:r>
        <w:rPr>
          <w:b/>
          <w:bCs/>
        </w:rPr>
        <w:t>TransactionId</w:t>
      </w:r>
      <w:r>
        <w:t xml:space="preserve">, </w:t>
      </w:r>
      <w:r>
        <w:rPr>
          <w:b/>
          <w:bCs/>
        </w:rPr>
        <w:t>TransactionDate</w:t>
      </w:r>
      <w:r>
        <w:t xml:space="preserve">, </w:t>
      </w:r>
      <w:r>
        <w:rPr>
          <w:b/>
          <w:bCs/>
        </w:rPr>
        <w:t>AlbumId</w:t>
      </w:r>
      <w:r>
        <w:t xml:space="preserve">, </w:t>
      </w:r>
      <w:r>
        <w:rPr>
          <w:b/>
          <w:bCs/>
        </w:rPr>
        <w:t>Quantity</w:t>
      </w:r>
      <w:r>
        <w:t xml:space="preserve">, </w:t>
      </w:r>
      <w:r>
        <w:rPr>
          <w:b/>
          <w:bCs/>
        </w:rPr>
        <w:t>CustomerName</w:t>
      </w:r>
      <w:r>
        <w:t xml:space="preserve">, and </w:t>
      </w:r>
      <w:r>
        <w:rPr>
          <w:b/>
          <w:bCs/>
        </w:rPr>
        <w:t>Gender</w:t>
      </w:r>
      <w:r>
        <w:t xml:space="preserve"> (obtained from the </w:t>
      </w:r>
      <w:r>
        <w:rPr>
          <w:b/>
          <w:bCs/>
        </w:rPr>
        <w:t>first letter</w:t>
      </w:r>
      <w:r>
        <w:t xml:space="preserve"> of CustomerGender) for every customer that was born on </w:t>
      </w:r>
      <w:r>
        <w:rPr>
          <w:b/>
          <w:bCs/>
        </w:rPr>
        <w:t>1990</w:t>
      </w:r>
      <w:r>
        <w:t xml:space="preserve"> and make an item purchase for </w:t>
      </w:r>
      <w:r>
        <w:rPr>
          <w:b/>
          <w:bCs/>
        </w:rPr>
        <w:t>more than 10</w:t>
      </w:r>
      <w:r>
        <w:t>.</w:t>
      </w:r>
    </w:p>
    <w:p w14:paraId="1BFDF1DE" w14:textId="77777777" w:rsidR="00342488" w:rsidRDefault="00342488" w:rsidP="00342488">
      <w:pPr>
        <w:spacing w:line="360" w:lineRule="auto"/>
        <w:ind w:left="360"/>
        <w:jc w:val="both"/>
      </w:pPr>
      <w:r>
        <w:t>(</w:t>
      </w:r>
      <w:r>
        <w:rPr>
          <w:b/>
          <w:bCs/>
        </w:rPr>
        <w:t>LEFT</w:t>
      </w:r>
      <w:r>
        <w:t xml:space="preserve">, </w:t>
      </w:r>
      <w:r>
        <w:rPr>
          <w:b/>
          <w:bCs/>
        </w:rPr>
        <w:t>YEAR</w:t>
      </w:r>
      <w:r>
        <w:t>)</w:t>
      </w:r>
    </w:p>
    <w:p w14:paraId="78349468" w14:textId="5F0AA7ED" w:rsidR="00342488" w:rsidRDefault="00342488" w:rsidP="0034248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CD395FB" wp14:editId="4F6B3630">
            <wp:extent cx="5391150" cy="643890"/>
            <wp:effectExtent l="19050" t="19050" r="19050" b="2286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38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2E53EB" w14:textId="7683DB86" w:rsidR="00342488" w:rsidRDefault="00342488" w:rsidP="00342488">
      <w:pPr>
        <w:spacing w:line="360" w:lineRule="auto"/>
      </w:pPr>
    </w:p>
    <w:p w14:paraId="505614D8" w14:textId="77777777" w:rsidR="00342488" w:rsidRDefault="00342488" w:rsidP="00342488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rPr>
          <w:b/>
          <w:bCs/>
        </w:rPr>
        <w:t>Delete</w:t>
      </w:r>
      <w:r>
        <w:t xml:space="preserve"> MsAlbum where the ArtistName's length is more than 22.</w:t>
      </w:r>
    </w:p>
    <w:p w14:paraId="116A7E56" w14:textId="77777777" w:rsidR="00342488" w:rsidRDefault="00342488" w:rsidP="00342488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  <w:bCs/>
        </w:rPr>
        <w:t>DELETE</w:t>
      </w:r>
      <w:r>
        <w:t xml:space="preserve">, </w:t>
      </w:r>
      <w:r>
        <w:rPr>
          <w:b/>
          <w:bCs/>
        </w:rPr>
        <w:t>CHAR_LENGTH</w:t>
      </w:r>
      <w:r>
        <w:t>)</w:t>
      </w:r>
    </w:p>
    <w:p w14:paraId="3D7D50E1" w14:textId="77777777" w:rsidR="00342488" w:rsidRDefault="00342488" w:rsidP="00342488">
      <w:pPr>
        <w:pStyle w:val="ListParagraph"/>
        <w:spacing w:line="360" w:lineRule="auto"/>
        <w:ind w:left="360"/>
        <w:jc w:val="both"/>
      </w:pPr>
      <w:r>
        <w:t>Before delete:</w:t>
      </w:r>
    </w:p>
    <w:p w14:paraId="0B94A4F4" w14:textId="2B1D052A" w:rsidR="00342488" w:rsidRDefault="00EF7136" w:rsidP="00342488">
      <w:pPr>
        <w:pStyle w:val="ListParagraph"/>
        <w:spacing w:line="360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5FA973" wp14:editId="700BEE0B">
                <wp:simplePos x="0" y="0"/>
                <wp:positionH relativeFrom="column">
                  <wp:posOffset>234011</wp:posOffset>
                </wp:positionH>
                <wp:positionV relativeFrom="paragraph">
                  <wp:posOffset>215900</wp:posOffset>
                </wp:positionV>
                <wp:extent cx="4571393" cy="214686"/>
                <wp:effectExtent l="0" t="0" r="1968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93" cy="214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5BE9" id="Rectangle 10" o:spid="_x0000_s1026" style="position:absolute;margin-left:18.45pt;margin-top:17pt;width:359.9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D6D2BF" wp14:editId="77153647">
                <wp:simplePos x="0" y="0"/>
                <wp:positionH relativeFrom="column">
                  <wp:posOffset>241935</wp:posOffset>
                </wp:positionH>
                <wp:positionV relativeFrom="paragraph">
                  <wp:posOffset>637844</wp:posOffset>
                </wp:positionV>
                <wp:extent cx="4555490" cy="429370"/>
                <wp:effectExtent l="0" t="0" r="1651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5490" cy="429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7148" w14:textId="77777777" w:rsidR="00342488" w:rsidRDefault="00342488" w:rsidP="00342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6D2BF" id="Rectangle 11" o:spid="_x0000_s1026" style="position:absolute;left:0;text-align:left;margin-left:19.05pt;margin-top:50.2pt;width:358.7pt;height:3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" filled="f" strokecolor="red" strokeweight="2pt">
                <v:textbox>
                  <w:txbxContent>
                    <w:p w14:paraId="4DB17148" w14:textId="77777777" w:rsidR="00342488" w:rsidRDefault="00342488" w:rsidP="003424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9352A9" wp14:editId="5712FD19">
                <wp:simplePos x="0" y="0"/>
                <wp:positionH relativeFrom="column">
                  <wp:posOffset>242515</wp:posOffset>
                </wp:positionH>
                <wp:positionV relativeFrom="paragraph">
                  <wp:posOffset>1290320</wp:posOffset>
                </wp:positionV>
                <wp:extent cx="4575147" cy="421419"/>
                <wp:effectExtent l="0" t="0" r="1651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147" cy="421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95408" w14:textId="77777777" w:rsidR="00342488" w:rsidRDefault="00342488" w:rsidP="00342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352A9" id="Rectangle 12" o:spid="_x0000_s1027" style="position:absolute;left:0;text-align:left;margin-left:19.1pt;margin-top:101.6pt;width:360.25pt;height:3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" filled="f" strokecolor="red" strokeweight="2pt">
                <v:textbox>
                  <w:txbxContent>
                    <w:p w14:paraId="61795408" w14:textId="77777777" w:rsidR="00342488" w:rsidRDefault="00342488" w:rsidP="003424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A32A1C" wp14:editId="2B8DCE70">
                <wp:simplePos x="0" y="0"/>
                <wp:positionH relativeFrom="column">
                  <wp:posOffset>241631</wp:posOffset>
                </wp:positionH>
                <wp:positionV relativeFrom="paragraph">
                  <wp:posOffset>2140585</wp:posOffset>
                </wp:positionV>
                <wp:extent cx="4556098" cy="222637"/>
                <wp:effectExtent l="0" t="0" r="1651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098" cy="222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8562" w14:textId="77777777" w:rsidR="00342488" w:rsidRDefault="00342488" w:rsidP="00342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2A1C" id="Rectangle 13" o:spid="_x0000_s1028" style="position:absolute;left:0;text-align:left;margin-left:19.05pt;margin-top:168.55pt;width:358.75pt;height:1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" filled="f" strokecolor="red" strokeweight="2pt">
                <v:textbox>
                  <w:txbxContent>
                    <w:p w14:paraId="05DF8562" w14:textId="77777777" w:rsidR="00342488" w:rsidRDefault="00342488" w:rsidP="003424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48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A561BB" wp14:editId="7DC9155A">
                <wp:simplePos x="0" y="0"/>
                <wp:positionH relativeFrom="column">
                  <wp:posOffset>241631</wp:posOffset>
                </wp:positionH>
                <wp:positionV relativeFrom="paragraph">
                  <wp:posOffset>3436620</wp:posOffset>
                </wp:positionV>
                <wp:extent cx="4572000" cy="198783"/>
                <wp:effectExtent l="0" t="0" r="1905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C03EC" w14:textId="77777777" w:rsidR="00342488" w:rsidRDefault="00342488" w:rsidP="00342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61BB" id="Rectangle 14" o:spid="_x0000_s1029" style="position:absolute;left:0;text-align:left;margin-left:19.05pt;margin-top:270.6pt;width:5in;height:1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" filled="f" strokecolor="red" strokeweight="2pt">
                <v:textbox>
                  <w:txbxContent>
                    <w:p w14:paraId="7F0C03EC" w14:textId="77777777" w:rsidR="00342488" w:rsidRDefault="00342488" w:rsidP="003424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488">
        <w:rPr>
          <w:noProof/>
        </w:rPr>
        <w:drawing>
          <wp:inline distT="0" distB="0" distL="0" distR="0" wp14:anchorId="6C2DA01D" wp14:editId="20750BF8">
            <wp:extent cx="4572000" cy="4526811"/>
            <wp:effectExtent l="19050" t="19050" r="19050" b="2667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2681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983651" w14:textId="77777777" w:rsidR="00EF7136" w:rsidRDefault="00EF7136">
      <w:pPr>
        <w:spacing w:after="200" w:line="276" w:lineRule="auto"/>
      </w:pPr>
      <w:r>
        <w:br w:type="page"/>
      </w:r>
    </w:p>
    <w:p w14:paraId="6088D69E" w14:textId="14B7FE01" w:rsidR="00342488" w:rsidRDefault="00342488" w:rsidP="00342488">
      <w:pPr>
        <w:pStyle w:val="ListParagraph"/>
        <w:spacing w:line="360" w:lineRule="auto"/>
        <w:ind w:left="360"/>
        <w:jc w:val="both"/>
      </w:pPr>
      <w:r>
        <w:lastRenderedPageBreak/>
        <w:t>After delete:</w:t>
      </w:r>
    </w:p>
    <w:p w14:paraId="7C9E4B27" w14:textId="091F0186" w:rsidR="00342488" w:rsidRDefault="00EF7136" w:rsidP="00342488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58A2529" wp14:editId="02A20ED6">
            <wp:extent cx="4572000" cy="3128097"/>
            <wp:effectExtent l="19050" t="19050" r="19050" b="1524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80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C5355" w14:textId="77777777" w:rsidR="00395A8E" w:rsidRPr="00395A8E" w:rsidRDefault="00395A8E"/>
    <w:p w14:paraId="43777DFC" w14:textId="033A5AAF" w:rsidR="00D91A9D" w:rsidRPr="00C25945" w:rsidRDefault="00D91A9D" w:rsidP="00C25945">
      <w:pPr>
        <w:spacing w:after="200" w:line="276" w:lineRule="auto"/>
        <w:rPr>
          <w:shd w:val="clear" w:color="auto" w:fill="FFFFFF"/>
        </w:rPr>
      </w:pPr>
    </w:p>
    <w:p w14:paraId="3102AA9C" w14:textId="31C581E3" w:rsidR="00A55495" w:rsidRPr="0052720C" w:rsidRDefault="00D91A9D" w:rsidP="0052720C">
      <w:pPr>
        <w:spacing w:line="360" w:lineRule="auto"/>
        <w:jc w:val="center"/>
        <w:rPr>
          <w:b/>
        </w:rPr>
      </w:pPr>
      <w:r w:rsidRPr="00B5625A">
        <w:rPr>
          <w:b/>
        </w:rPr>
        <w:t>If you do not understand, please ask your assistant! Do not make your own assumption!</w:t>
      </w:r>
    </w:p>
    <w:sectPr w:rsidR="00A55495" w:rsidRPr="0052720C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9B2E" w14:textId="77777777" w:rsidR="00321CA3" w:rsidRDefault="00321CA3" w:rsidP="00273E4A">
      <w:r>
        <w:separator/>
      </w:r>
    </w:p>
  </w:endnote>
  <w:endnote w:type="continuationSeparator" w:id="0">
    <w:p w14:paraId="1F69944F" w14:textId="77777777" w:rsidR="00321CA3" w:rsidRDefault="00321CA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E8C3A" w14:textId="77777777" w:rsidR="00321CA3" w:rsidRDefault="00321CA3" w:rsidP="00273E4A">
      <w:r>
        <w:separator/>
      </w:r>
    </w:p>
  </w:footnote>
  <w:footnote w:type="continuationSeparator" w:id="0">
    <w:p w14:paraId="58787B84" w14:textId="77777777" w:rsidR="00321CA3" w:rsidRDefault="00321CA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5287BC83" w:rsidR="005D0782" w:rsidRDefault="00D60357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60357">
            <w:rPr>
              <w:b/>
              <w:sz w:val="20"/>
              <w:lang w:val="id-ID"/>
            </w:rPr>
            <w:t>260922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D74A4E"/>
    <w:multiLevelType w:val="hybridMultilevel"/>
    <w:tmpl w:val="55F612F8"/>
    <w:lvl w:ilvl="0" w:tplc="97E2524A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0422">
    <w:abstractNumId w:val="1"/>
  </w:num>
  <w:num w:numId="2" w16cid:durableId="1855222383">
    <w:abstractNumId w:val="4"/>
  </w:num>
  <w:num w:numId="3" w16cid:durableId="393894099">
    <w:abstractNumId w:val="8"/>
  </w:num>
  <w:num w:numId="4" w16cid:durableId="1414398655">
    <w:abstractNumId w:val="5"/>
  </w:num>
  <w:num w:numId="5" w16cid:durableId="1865751856">
    <w:abstractNumId w:val="9"/>
  </w:num>
  <w:num w:numId="6" w16cid:durableId="832599873">
    <w:abstractNumId w:val="7"/>
  </w:num>
  <w:num w:numId="7" w16cid:durableId="273369844">
    <w:abstractNumId w:val="10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3052110">
    <w:abstractNumId w:val="6"/>
  </w:num>
  <w:num w:numId="13" w16cid:durableId="1968320308">
    <w:abstractNumId w:val="12"/>
  </w:num>
  <w:num w:numId="14" w16cid:durableId="243951552">
    <w:abstractNumId w:val="2"/>
  </w:num>
  <w:num w:numId="15" w16cid:durableId="7565614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7A8D"/>
    <w:rsid w:val="00020F10"/>
    <w:rsid w:val="00051154"/>
    <w:rsid w:val="00072DE7"/>
    <w:rsid w:val="000732DF"/>
    <w:rsid w:val="000A0C90"/>
    <w:rsid w:val="000A23D8"/>
    <w:rsid w:val="000A3435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D7F9B"/>
    <w:rsid w:val="001E4042"/>
    <w:rsid w:val="001E637E"/>
    <w:rsid w:val="001E7ABE"/>
    <w:rsid w:val="001F64B6"/>
    <w:rsid w:val="00224780"/>
    <w:rsid w:val="00233BB6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4F20"/>
    <w:rsid w:val="00305136"/>
    <w:rsid w:val="003054E4"/>
    <w:rsid w:val="00320C87"/>
    <w:rsid w:val="00321362"/>
    <w:rsid w:val="00321CA3"/>
    <w:rsid w:val="00323347"/>
    <w:rsid w:val="00342488"/>
    <w:rsid w:val="003432E6"/>
    <w:rsid w:val="003439D3"/>
    <w:rsid w:val="0036420F"/>
    <w:rsid w:val="0036669F"/>
    <w:rsid w:val="00366844"/>
    <w:rsid w:val="003700A7"/>
    <w:rsid w:val="0037553B"/>
    <w:rsid w:val="0038376D"/>
    <w:rsid w:val="00384C7B"/>
    <w:rsid w:val="00387D06"/>
    <w:rsid w:val="00395A8E"/>
    <w:rsid w:val="003A1788"/>
    <w:rsid w:val="003B1D05"/>
    <w:rsid w:val="003B27CC"/>
    <w:rsid w:val="003B5F77"/>
    <w:rsid w:val="003B7109"/>
    <w:rsid w:val="003C07AD"/>
    <w:rsid w:val="003C0A29"/>
    <w:rsid w:val="003C1CE6"/>
    <w:rsid w:val="003D7084"/>
    <w:rsid w:val="003F178A"/>
    <w:rsid w:val="003F71D2"/>
    <w:rsid w:val="004074A1"/>
    <w:rsid w:val="00420AFF"/>
    <w:rsid w:val="00422134"/>
    <w:rsid w:val="004334F5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34DC"/>
    <w:rsid w:val="004A6F1F"/>
    <w:rsid w:val="004B47B5"/>
    <w:rsid w:val="004B6AFE"/>
    <w:rsid w:val="004C0F0C"/>
    <w:rsid w:val="004D176C"/>
    <w:rsid w:val="004D3448"/>
    <w:rsid w:val="004E4842"/>
    <w:rsid w:val="004E6067"/>
    <w:rsid w:val="004E7352"/>
    <w:rsid w:val="00520E03"/>
    <w:rsid w:val="0052720C"/>
    <w:rsid w:val="005314B7"/>
    <w:rsid w:val="00531BFB"/>
    <w:rsid w:val="00535DA7"/>
    <w:rsid w:val="005447D7"/>
    <w:rsid w:val="0055410B"/>
    <w:rsid w:val="0055563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0B9A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64DE2"/>
    <w:rsid w:val="0067443D"/>
    <w:rsid w:val="006D36BC"/>
    <w:rsid w:val="006F4D80"/>
    <w:rsid w:val="00701ECA"/>
    <w:rsid w:val="00720962"/>
    <w:rsid w:val="0072245D"/>
    <w:rsid w:val="00737595"/>
    <w:rsid w:val="00747735"/>
    <w:rsid w:val="00782602"/>
    <w:rsid w:val="00787247"/>
    <w:rsid w:val="007955AD"/>
    <w:rsid w:val="007B5A6A"/>
    <w:rsid w:val="007C1C37"/>
    <w:rsid w:val="007E0EE7"/>
    <w:rsid w:val="008005F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63811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5549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31662"/>
    <w:rsid w:val="00B440FB"/>
    <w:rsid w:val="00B4674F"/>
    <w:rsid w:val="00B517FB"/>
    <w:rsid w:val="00B67595"/>
    <w:rsid w:val="00B7140C"/>
    <w:rsid w:val="00B81979"/>
    <w:rsid w:val="00B81F46"/>
    <w:rsid w:val="00B948DA"/>
    <w:rsid w:val="00B9609E"/>
    <w:rsid w:val="00BC6DE8"/>
    <w:rsid w:val="00BE0705"/>
    <w:rsid w:val="00BF2997"/>
    <w:rsid w:val="00BF7C45"/>
    <w:rsid w:val="00C25945"/>
    <w:rsid w:val="00C25F66"/>
    <w:rsid w:val="00C44051"/>
    <w:rsid w:val="00C525FC"/>
    <w:rsid w:val="00C56C03"/>
    <w:rsid w:val="00C57A8A"/>
    <w:rsid w:val="00C57FE8"/>
    <w:rsid w:val="00C6549A"/>
    <w:rsid w:val="00C70866"/>
    <w:rsid w:val="00C8483C"/>
    <w:rsid w:val="00C915BF"/>
    <w:rsid w:val="00CB3B33"/>
    <w:rsid w:val="00CB736B"/>
    <w:rsid w:val="00CD64BC"/>
    <w:rsid w:val="00CF11B0"/>
    <w:rsid w:val="00D01945"/>
    <w:rsid w:val="00D22C95"/>
    <w:rsid w:val="00D30822"/>
    <w:rsid w:val="00D3685C"/>
    <w:rsid w:val="00D37E0D"/>
    <w:rsid w:val="00D47C75"/>
    <w:rsid w:val="00D60357"/>
    <w:rsid w:val="00D60A6D"/>
    <w:rsid w:val="00D656B1"/>
    <w:rsid w:val="00D67DFC"/>
    <w:rsid w:val="00D91A9D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065E6"/>
    <w:rsid w:val="00E335DA"/>
    <w:rsid w:val="00E36B77"/>
    <w:rsid w:val="00E36EA8"/>
    <w:rsid w:val="00E502A7"/>
    <w:rsid w:val="00E642BF"/>
    <w:rsid w:val="00E660C4"/>
    <w:rsid w:val="00E7643F"/>
    <w:rsid w:val="00E83F0C"/>
    <w:rsid w:val="00EB5190"/>
    <w:rsid w:val="00EB7CD4"/>
    <w:rsid w:val="00ED5890"/>
    <w:rsid w:val="00EF17AC"/>
    <w:rsid w:val="00EF7136"/>
    <w:rsid w:val="00F14950"/>
    <w:rsid w:val="00F22A92"/>
    <w:rsid w:val="00F2595B"/>
    <w:rsid w:val="00F36E33"/>
    <w:rsid w:val="00F53807"/>
    <w:rsid w:val="00F70B8B"/>
    <w:rsid w:val="00F712CE"/>
    <w:rsid w:val="00F80742"/>
    <w:rsid w:val="00F955DA"/>
    <w:rsid w:val="00FA2F3D"/>
    <w:rsid w:val="00FA41A2"/>
    <w:rsid w:val="00FC245F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91A9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700A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37</cp:revision>
  <dcterms:created xsi:type="dcterms:W3CDTF">2017-10-20T05:51:00Z</dcterms:created>
  <dcterms:modified xsi:type="dcterms:W3CDTF">2022-09-11T15:42:00Z</dcterms:modified>
</cp:coreProperties>
</file>