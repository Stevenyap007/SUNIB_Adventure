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7228D0" w14:paraId="7DA5A196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AAED9" w14:textId="77777777" w:rsidR="00811C48" w:rsidRPr="001E7ABE" w:rsidRDefault="009D786C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5F529186" w14:textId="77777777" w:rsidR="00E0375C" w:rsidRPr="00876A58" w:rsidRDefault="009D786C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3321AEDF" wp14:editId="2E3E742F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SL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8D0" w14:paraId="08655810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7F2F3" w14:textId="77777777" w:rsidR="00120D32" w:rsidRDefault="00777706" w:rsidP="00120D32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A07D29">
              <w:rPr>
                <w:rFonts w:ascii="Arial Narrow" w:hAnsi="Arial Narrow" w:cs="Tahoma"/>
                <w:sz w:val="36"/>
              </w:rPr>
              <w:t>CPEN6</w:t>
            </w:r>
            <w:r w:rsidR="00120D32">
              <w:rPr>
                <w:rFonts w:ascii="Arial Narrow" w:hAnsi="Arial Narrow" w:cs="Tahoma"/>
                <w:sz w:val="36"/>
              </w:rPr>
              <w:t>247 | CPEN6247001</w:t>
            </w:r>
          </w:p>
          <w:p w14:paraId="462F5A85" w14:textId="3A196BC3" w:rsidR="00235C36" w:rsidRPr="00876A58" w:rsidRDefault="00777706" w:rsidP="00120D32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Computer Networks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1B06D7F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7228D0" w14:paraId="5B5FF3FE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016C2" w14:textId="77777777" w:rsidR="00F80742" w:rsidRPr="00DF718C" w:rsidRDefault="009D786C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 xml:space="preserve">Computer </w:t>
            </w:r>
            <w:r w:rsidR="00651CD2" w:rsidRPr="00651CD2">
              <w:rPr>
                <w:rFonts w:ascii="Arial" w:hAnsi="Arial" w:cs="Arial"/>
                <w:b/>
              </w:rPr>
              <w:t>Engineering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FA5EC1D" w14:textId="7FB31107" w:rsidR="000732DF" w:rsidRPr="0036420F" w:rsidRDefault="00691955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691955">
              <w:rPr>
                <w:rFonts w:ascii="Arial" w:hAnsi="Arial" w:cs="Arial"/>
                <w:b/>
                <w:sz w:val="20"/>
              </w:rPr>
              <w:t>O221-CPEN6</w:t>
            </w:r>
            <w:r w:rsidR="00E34504">
              <w:rPr>
                <w:rFonts w:ascii="Arial" w:hAnsi="Arial" w:cs="Arial"/>
                <w:b/>
                <w:sz w:val="20"/>
              </w:rPr>
              <w:t>247</w:t>
            </w:r>
            <w:r w:rsidRPr="00691955">
              <w:rPr>
                <w:rFonts w:ascii="Arial" w:hAnsi="Arial" w:cs="Arial"/>
                <w:b/>
                <w:sz w:val="20"/>
              </w:rPr>
              <w:t>-PH01-0</w:t>
            </w: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</w:tr>
      <w:tr w:rsidR="007228D0" w14:paraId="01C362B0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B2040DA" w14:textId="77777777" w:rsidR="00535DA7" w:rsidRPr="007B26E4" w:rsidRDefault="009D786C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7B26E4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7B26E4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F649C0C" w14:textId="77777777" w:rsidR="00D37E0D" w:rsidRPr="001E7ABE" w:rsidRDefault="009D786C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3FADA3D3" w14:textId="77777777" w:rsidR="00643F75" w:rsidRPr="00876A58" w:rsidRDefault="009D786C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0E0AC16C" w14:textId="77777777" w:rsidR="00493A2B" w:rsidRDefault="00493A2B" w:rsidP="00493A2B">
      <w:pPr>
        <w:pStyle w:val="Heading2"/>
        <w:spacing w:before="0"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4DAB1477" w14:textId="56E3F9DC" w:rsidR="00493A2B" w:rsidRPr="00493A2B" w:rsidRDefault="00493A2B" w:rsidP="00493A2B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  <w:lang w:val="id-ID"/>
        </w:rPr>
      </w:pPr>
      <w:r>
        <w:rPr>
          <w:bCs/>
        </w:rPr>
        <w:t>LO1 –</w:t>
      </w:r>
      <w:r w:rsidR="00783E3C">
        <w:rPr>
          <w:bCs/>
        </w:rPr>
        <w:t xml:space="preserve"> </w:t>
      </w:r>
      <w:r>
        <w:rPr>
          <w:bCs/>
        </w:rPr>
        <w:t>b</w:t>
      </w:r>
      <w:r w:rsidRPr="00BF04A6">
        <w:rPr>
          <w:bCs/>
        </w:rPr>
        <w:t>asic concepts of network</w:t>
      </w:r>
    </w:p>
    <w:p w14:paraId="2A1D8DCC" w14:textId="77777777" w:rsidR="00493A2B" w:rsidRPr="00D44559" w:rsidRDefault="00493A2B" w:rsidP="007B5F46">
      <w:pPr>
        <w:jc w:val="both"/>
        <w:rPr>
          <w:bCs/>
          <w:lang w:val="id-ID"/>
        </w:rPr>
      </w:pPr>
    </w:p>
    <w:p w14:paraId="65EE125C" w14:textId="77777777" w:rsidR="002C1B92" w:rsidRDefault="009D786C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79434A1B" w14:textId="210189FC" w:rsidR="002C1B92" w:rsidRDefault="007B5F46" w:rsidP="0028253A">
      <w:pPr>
        <w:pStyle w:val="ListParagraph"/>
        <w:numPr>
          <w:ilvl w:val="0"/>
          <w:numId w:val="13"/>
        </w:numPr>
        <w:spacing w:line="360" w:lineRule="auto"/>
      </w:pPr>
      <w:r>
        <w:t>Session 3 –</w:t>
      </w:r>
      <w:r w:rsidR="00D52474">
        <w:t xml:space="preserve"> </w:t>
      </w:r>
      <w:r w:rsidR="009D786C" w:rsidRPr="006105D6">
        <w:t>Advanced Subnetting</w:t>
      </w:r>
    </w:p>
    <w:p w14:paraId="3B638627" w14:textId="77777777" w:rsidR="00467232" w:rsidRPr="00FF60A6" w:rsidRDefault="00467232" w:rsidP="007B5F46"/>
    <w:p w14:paraId="257EE339" w14:textId="387D27E6" w:rsidR="002C1B92" w:rsidRDefault="009D786C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</w:t>
      </w:r>
      <w:r w:rsidR="00177B53">
        <w:rPr>
          <w:rFonts w:ascii="Times New Roman" w:hAnsi="Times New Roman"/>
          <w:color w:val="00000A"/>
          <w:sz w:val="24"/>
          <w:szCs w:val="24"/>
        </w:rPr>
        <w:t xml:space="preserve"> T</w:t>
      </w:r>
      <w:r>
        <w:rPr>
          <w:rFonts w:ascii="Times New Roman" w:hAnsi="Times New Roman"/>
          <w:color w:val="00000A"/>
          <w:sz w:val="24"/>
          <w:szCs w:val="24"/>
        </w:rPr>
        <w:t>opics</w:t>
      </w:r>
    </w:p>
    <w:p w14:paraId="17D9F3D9" w14:textId="77777777" w:rsidR="00602B3F" w:rsidRDefault="009D786C" w:rsidP="00602B3F">
      <w:pPr>
        <w:numPr>
          <w:ilvl w:val="0"/>
          <w:numId w:val="14"/>
        </w:numPr>
        <w:suppressAutoHyphens/>
        <w:spacing w:line="360" w:lineRule="auto"/>
        <w:jc w:val="both"/>
      </w:pPr>
      <w:r w:rsidRPr="0001337A">
        <w:t>Classless Subnetting (VLSM)</w:t>
      </w:r>
    </w:p>
    <w:p w14:paraId="1F6C865A" w14:textId="77777777" w:rsidR="00602B3F" w:rsidRDefault="009D786C" w:rsidP="00602B3F">
      <w:pPr>
        <w:numPr>
          <w:ilvl w:val="0"/>
          <w:numId w:val="14"/>
        </w:numPr>
        <w:suppressAutoHyphens/>
        <w:spacing w:line="360" w:lineRule="auto"/>
        <w:jc w:val="both"/>
      </w:pPr>
      <w:r>
        <w:t>Creating LAN</w:t>
      </w:r>
    </w:p>
    <w:p w14:paraId="216AFF37" w14:textId="77777777" w:rsidR="00602B3F" w:rsidRDefault="009D786C" w:rsidP="00602B3F">
      <w:pPr>
        <w:numPr>
          <w:ilvl w:val="0"/>
          <w:numId w:val="14"/>
        </w:numPr>
        <w:suppressAutoHyphens/>
        <w:spacing w:line="360" w:lineRule="auto"/>
        <w:jc w:val="both"/>
        <w:rPr>
          <w:lang w:val="id-ID"/>
        </w:rPr>
      </w:pPr>
      <w:r>
        <w:t>Exercises</w:t>
      </w:r>
      <w:r>
        <w:rPr>
          <w:lang w:val="id-ID"/>
        </w:rPr>
        <w:t xml:space="preserve"> </w:t>
      </w:r>
    </w:p>
    <w:p w14:paraId="20CDB6A0" w14:textId="77777777" w:rsidR="002C1B92" w:rsidRDefault="009D786C" w:rsidP="00045694">
      <w:pPr>
        <w:numPr>
          <w:ilvl w:val="0"/>
          <w:numId w:val="14"/>
        </w:numPr>
        <w:suppressAutoHyphens/>
        <w:spacing w:line="360" w:lineRule="auto"/>
        <w:jc w:val="both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0EE3E335" w14:textId="77777777" w:rsidR="00643F75" w:rsidRPr="00876A58" w:rsidRDefault="009D786C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7901BE1" w14:textId="77777777" w:rsidR="004B47B5" w:rsidRPr="001E4042" w:rsidRDefault="009D786C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4E8A6659" w14:textId="77777777" w:rsidR="00643F75" w:rsidRDefault="00643F75" w:rsidP="00643F75">
      <w:pPr>
        <w:rPr>
          <w:lang w:val="id-ID"/>
        </w:rPr>
      </w:pPr>
    </w:p>
    <w:p w14:paraId="2E85357B" w14:textId="77777777" w:rsidR="00BC6DE8" w:rsidRPr="00C46191" w:rsidRDefault="009D786C" w:rsidP="00C46191">
      <w:pPr>
        <w:pStyle w:val="ListParagraph"/>
        <w:numPr>
          <w:ilvl w:val="0"/>
          <w:numId w:val="15"/>
        </w:numPr>
        <w:spacing w:after="240" w:line="360" w:lineRule="auto"/>
        <w:ind w:left="426" w:hanging="426"/>
        <w:rPr>
          <w:b/>
          <w:bCs/>
        </w:rPr>
      </w:pPr>
      <w:r w:rsidRPr="00C46191">
        <w:rPr>
          <w:b/>
          <w:bCs/>
        </w:rPr>
        <w:t>Variable Length Subnet Mask (VLSM)</w:t>
      </w:r>
    </w:p>
    <w:p w14:paraId="24AB8719" w14:textId="77777777" w:rsidR="00D63C7A" w:rsidRDefault="009D786C" w:rsidP="007C7A2A">
      <w:pPr>
        <w:spacing w:line="360" w:lineRule="auto"/>
        <w:ind w:left="426"/>
        <w:jc w:val="both"/>
      </w:pPr>
      <w:r>
        <w:t>VLSM or Variable Length Subnet Mask is a subnetting technique similar to FLSM (Fixed Length Subnet Mask</w:t>
      </w:r>
      <w:r w:rsidR="009E74E2">
        <w:t xml:space="preserve">). </w:t>
      </w:r>
      <w:r w:rsidR="000A3589">
        <w:t xml:space="preserve">The difference between VLSM and FLSM is, in VLSM we can have different sizes of a subnet. Therefore, we can have a subnet for the needed amount of hosts. </w:t>
      </w:r>
    </w:p>
    <w:p w14:paraId="6D2E3887" w14:textId="77777777" w:rsidR="00D63C7A" w:rsidRDefault="00D63C7A" w:rsidP="00D63C7A">
      <w:pPr>
        <w:spacing w:line="360" w:lineRule="auto"/>
        <w:ind w:firstLine="426"/>
        <w:jc w:val="both"/>
      </w:pPr>
    </w:p>
    <w:p w14:paraId="0244DE1C" w14:textId="0C928CBF" w:rsidR="007216E9" w:rsidRDefault="009D786C" w:rsidP="00D63C7A">
      <w:pPr>
        <w:spacing w:line="360" w:lineRule="auto"/>
        <w:ind w:firstLine="426"/>
        <w:jc w:val="both"/>
      </w:pPr>
      <w:r>
        <w:t>For example we have the following case,</w:t>
      </w:r>
    </w:p>
    <w:p w14:paraId="27097AF1" w14:textId="77777777" w:rsidR="007216E9" w:rsidRDefault="009D786C" w:rsidP="007216E9">
      <w:pPr>
        <w:spacing w:line="360" w:lineRule="auto"/>
        <w:jc w:val="both"/>
      </w:pPr>
      <w:r>
        <w:tab/>
      </w:r>
      <w:r w:rsidR="001F543A">
        <w:tab/>
      </w:r>
    </w:p>
    <w:p w14:paraId="31BE2DD2" w14:textId="5E091345" w:rsidR="001F543A" w:rsidRDefault="009D786C" w:rsidP="004E1F56">
      <w:pPr>
        <w:spacing w:line="360" w:lineRule="auto"/>
        <w:ind w:firstLine="426"/>
        <w:jc w:val="both"/>
      </w:pPr>
      <w:r w:rsidRPr="00EC7BE3">
        <w:rPr>
          <w:b/>
          <w:bCs/>
        </w:rPr>
        <w:t>Network Address</w:t>
      </w:r>
      <w:r>
        <w:t xml:space="preserve"> = 199.10.15.0</w:t>
      </w:r>
    </w:p>
    <w:p w14:paraId="144140ED" w14:textId="29D8E9DC" w:rsidR="007907E3" w:rsidRDefault="009D786C" w:rsidP="00A71A7F">
      <w:pPr>
        <w:spacing w:line="360" w:lineRule="auto"/>
        <w:ind w:firstLine="426"/>
        <w:jc w:val="both"/>
      </w:pPr>
      <w:r w:rsidRPr="00EC7BE3">
        <w:rPr>
          <w:b/>
          <w:bCs/>
        </w:rPr>
        <w:t>Subnet Mask</w:t>
      </w:r>
      <w:r>
        <w:t xml:space="preserve"> = </w:t>
      </w:r>
      <w:r w:rsidR="001673F6">
        <w:t>/24</w:t>
      </w:r>
      <w:r w:rsidR="004E1F56">
        <w:t xml:space="preserve"> or 255.255.255.0</w:t>
      </w:r>
    </w:p>
    <w:p w14:paraId="26647C5F" w14:textId="6489C975" w:rsidR="007907E3" w:rsidRDefault="009D786C" w:rsidP="004E1F56">
      <w:pPr>
        <w:spacing w:line="360" w:lineRule="auto"/>
        <w:ind w:firstLine="426"/>
        <w:jc w:val="both"/>
      </w:pPr>
      <w:r w:rsidRPr="00EC7BE3">
        <w:rPr>
          <w:b/>
          <w:bCs/>
        </w:rPr>
        <w:t>Requirements</w:t>
      </w:r>
      <w:r>
        <w:t>:</w:t>
      </w:r>
    </w:p>
    <w:p w14:paraId="78040BCB" w14:textId="6D8EEBD8" w:rsidR="007907E3" w:rsidRDefault="009D786C" w:rsidP="004E1F56">
      <w:pPr>
        <w:pStyle w:val="ListParagraph"/>
        <w:numPr>
          <w:ilvl w:val="0"/>
          <w:numId w:val="16"/>
        </w:numPr>
        <w:spacing w:line="360" w:lineRule="auto"/>
        <w:ind w:left="851" w:hanging="425"/>
        <w:jc w:val="both"/>
      </w:pPr>
      <w:r w:rsidRPr="00EC7BE3">
        <w:rPr>
          <w:b/>
          <w:bCs/>
        </w:rPr>
        <w:t>Staff</w:t>
      </w:r>
      <w:r w:rsidR="004E1F56">
        <w:t xml:space="preserve"> </w:t>
      </w:r>
      <w:r>
        <w:t xml:space="preserve">room needs </w:t>
      </w:r>
      <w:r w:rsidRPr="00EC7BE3">
        <w:rPr>
          <w:b/>
          <w:bCs/>
        </w:rPr>
        <w:t>47</w:t>
      </w:r>
      <w:r>
        <w:t xml:space="preserve"> hosts</w:t>
      </w:r>
    </w:p>
    <w:p w14:paraId="4E456F4B" w14:textId="77777777" w:rsidR="009963D5" w:rsidRDefault="009D786C" w:rsidP="004E1F56">
      <w:pPr>
        <w:pStyle w:val="ListParagraph"/>
        <w:numPr>
          <w:ilvl w:val="0"/>
          <w:numId w:val="16"/>
        </w:numPr>
        <w:spacing w:line="360" w:lineRule="auto"/>
        <w:ind w:left="851" w:hanging="425"/>
        <w:jc w:val="both"/>
      </w:pPr>
      <w:r w:rsidRPr="00EC7BE3">
        <w:rPr>
          <w:b/>
          <w:bCs/>
        </w:rPr>
        <w:t>Admin</w:t>
      </w:r>
      <w:r>
        <w:t xml:space="preserve"> room needs </w:t>
      </w:r>
      <w:r w:rsidR="00AD77BB" w:rsidRPr="00EC7BE3">
        <w:rPr>
          <w:b/>
          <w:bCs/>
        </w:rPr>
        <w:t>12</w:t>
      </w:r>
      <w:r w:rsidR="00AD77BB">
        <w:t xml:space="preserve"> </w:t>
      </w:r>
      <w:r>
        <w:t>hosts</w:t>
      </w:r>
    </w:p>
    <w:p w14:paraId="58CB7686" w14:textId="5E1A8D29" w:rsidR="007A69B1" w:rsidRDefault="009C3DA7" w:rsidP="004E1F56">
      <w:pPr>
        <w:pStyle w:val="ListParagraph"/>
        <w:numPr>
          <w:ilvl w:val="0"/>
          <w:numId w:val="16"/>
        </w:numPr>
        <w:spacing w:line="360" w:lineRule="auto"/>
        <w:ind w:left="851" w:hanging="425"/>
        <w:jc w:val="both"/>
      </w:pPr>
      <w:r w:rsidRPr="00EC7BE3">
        <w:rPr>
          <w:b/>
          <w:bCs/>
        </w:rPr>
        <w:t>F</w:t>
      </w:r>
      <w:r w:rsidR="009D786C" w:rsidRPr="00EC7BE3">
        <w:rPr>
          <w:b/>
          <w:bCs/>
        </w:rPr>
        <w:t>ront office</w:t>
      </w:r>
      <w:r w:rsidR="009D786C">
        <w:t xml:space="preserve"> </w:t>
      </w:r>
      <w:r>
        <w:t xml:space="preserve">room </w:t>
      </w:r>
      <w:r w:rsidR="009D786C">
        <w:t xml:space="preserve">needs </w:t>
      </w:r>
      <w:r w:rsidR="008057DA" w:rsidRPr="00EC7BE3">
        <w:rPr>
          <w:b/>
          <w:bCs/>
        </w:rPr>
        <w:t>27</w:t>
      </w:r>
      <w:r w:rsidR="009D786C">
        <w:t xml:space="preserve"> hosts</w:t>
      </w:r>
    </w:p>
    <w:p w14:paraId="108ECA33" w14:textId="77777777" w:rsidR="009963D5" w:rsidRDefault="009963D5" w:rsidP="009963D5">
      <w:pPr>
        <w:spacing w:line="360" w:lineRule="auto"/>
        <w:jc w:val="both"/>
      </w:pPr>
    </w:p>
    <w:p w14:paraId="50EFBFFF" w14:textId="77777777" w:rsidR="009963D5" w:rsidRPr="00EC7BE3" w:rsidRDefault="009D786C" w:rsidP="00802774">
      <w:pPr>
        <w:pStyle w:val="ListParagraph"/>
        <w:numPr>
          <w:ilvl w:val="0"/>
          <w:numId w:val="17"/>
        </w:numPr>
        <w:spacing w:line="360" w:lineRule="auto"/>
        <w:ind w:left="851" w:hanging="425"/>
        <w:jc w:val="both"/>
        <w:rPr>
          <w:b/>
          <w:bCs/>
        </w:rPr>
      </w:pPr>
      <w:r w:rsidRPr="00EC7BE3">
        <w:rPr>
          <w:b/>
          <w:bCs/>
        </w:rPr>
        <w:t>Sort the host</w:t>
      </w:r>
      <w:r w:rsidR="00CD5E14" w:rsidRPr="00EC7BE3">
        <w:rPr>
          <w:b/>
          <w:bCs/>
        </w:rPr>
        <w:t xml:space="preserve"> in a</w:t>
      </w:r>
      <w:r w:rsidRPr="00EC7BE3">
        <w:rPr>
          <w:b/>
          <w:bCs/>
        </w:rPr>
        <w:t xml:space="preserve"> descending</w:t>
      </w:r>
      <w:r w:rsidR="00CD5E14" w:rsidRPr="00EC7BE3">
        <w:rPr>
          <w:b/>
          <w:bCs/>
        </w:rPr>
        <w:t xml:space="preserve"> order</w:t>
      </w:r>
    </w:p>
    <w:p w14:paraId="18A57FB1" w14:textId="77777777" w:rsidR="0073386A" w:rsidRDefault="009D786C" w:rsidP="00802774">
      <w:pPr>
        <w:pStyle w:val="ListParagraph"/>
        <w:spacing w:line="360" w:lineRule="auto"/>
        <w:ind w:left="851"/>
        <w:jc w:val="both"/>
      </w:pPr>
      <w:r>
        <w:t>Staffroom: 47 hosts</w:t>
      </w:r>
    </w:p>
    <w:p w14:paraId="20206BEA" w14:textId="77777777" w:rsidR="007A69B1" w:rsidRDefault="009D786C" w:rsidP="00802774">
      <w:pPr>
        <w:pStyle w:val="ListParagraph"/>
        <w:spacing w:line="360" w:lineRule="auto"/>
        <w:ind w:left="851"/>
        <w:jc w:val="both"/>
      </w:pPr>
      <w:r>
        <w:t xml:space="preserve">Front office: </w:t>
      </w:r>
      <w:r w:rsidR="006E2A68">
        <w:t>27</w:t>
      </w:r>
      <w:r>
        <w:t xml:space="preserve"> hosts</w:t>
      </w:r>
    </w:p>
    <w:p w14:paraId="23690002" w14:textId="58E8049E" w:rsidR="00802774" w:rsidRDefault="009D786C" w:rsidP="00802774">
      <w:pPr>
        <w:pStyle w:val="ListParagraph"/>
        <w:spacing w:after="240" w:line="360" w:lineRule="auto"/>
        <w:ind w:left="851"/>
        <w:jc w:val="both"/>
      </w:pPr>
      <w:r>
        <w:t>Admin room: 12 hosts</w:t>
      </w:r>
    </w:p>
    <w:p w14:paraId="58061024" w14:textId="77777777" w:rsidR="00802774" w:rsidRDefault="00802774" w:rsidP="00802774">
      <w:pPr>
        <w:pStyle w:val="ListParagraph"/>
        <w:spacing w:after="240" w:line="360" w:lineRule="auto"/>
        <w:ind w:left="851"/>
        <w:jc w:val="both"/>
      </w:pPr>
    </w:p>
    <w:p w14:paraId="12C4DE09" w14:textId="77777777" w:rsidR="00CD5E14" w:rsidRPr="00EC7BE3" w:rsidRDefault="009D786C" w:rsidP="00802774">
      <w:pPr>
        <w:pStyle w:val="ListParagraph"/>
        <w:numPr>
          <w:ilvl w:val="0"/>
          <w:numId w:val="17"/>
        </w:numPr>
        <w:spacing w:before="240" w:line="360" w:lineRule="auto"/>
        <w:ind w:left="851" w:hanging="425"/>
        <w:jc w:val="both"/>
        <w:rPr>
          <w:b/>
          <w:bCs/>
        </w:rPr>
      </w:pPr>
      <w:r w:rsidRPr="00EC7BE3">
        <w:rPr>
          <w:b/>
          <w:bCs/>
        </w:rPr>
        <w:t>Find the new subnet for each network</w:t>
      </w:r>
    </w:p>
    <w:p w14:paraId="2586CC73" w14:textId="77777777" w:rsidR="00E84AFE" w:rsidRDefault="009D786C" w:rsidP="00802774">
      <w:pPr>
        <w:spacing w:line="360" w:lineRule="auto"/>
        <w:ind w:left="131" w:firstLine="720"/>
        <w:jc w:val="both"/>
      </w:pPr>
      <w:r>
        <w:t xml:space="preserve">For finding a new subnet, we will be using the following formula, </w:t>
      </w:r>
    </w:p>
    <w:p w14:paraId="1666C857" w14:textId="0932747B" w:rsidR="00902C3C" w:rsidRPr="008B1F1A" w:rsidRDefault="00E34504" w:rsidP="003C1920">
      <w:pPr>
        <w:spacing w:line="360" w:lineRule="auto"/>
        <w:jc w:val="both"/>
        <w:rPr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-2≥highest needed a host</m:t>
          </m:r>
        </m:oMath>
      </m:oMathPara>
    </w:p>
    <w:p w14:paraId="13008C07" w14:textId="77777777" w:rsidR="003C1920" w:rsidRDefault="003C1920">
      <w:pPr>
        <w:spacing w:after="200" w:line="276" w:lineRule="auto"/>
      </w:pPr>
      <w:r>
        <w:br w:type="page"/>
      </w:r>
    </w:p>
    <w:p w14:paraId="002066E2" w14:textId="0F358373" w:rsidR="009E1514" w:rsidRDefault="009D786C" w:rsidP="003C1920">
      <w:pPr>
        <w:pStyle w:val="ListParagraph"/>
        <w:numPr>
          <w:ilvl w:val="0"/>
          <w:numId w:val="16"/>
        </w:numPr>
        <w:spacing w:line="360" w:lineRule="auto"/>
        <w:ind w:left="1276" w:hanging="425"/>
        <w:jc w:val="both"/>
      </w:pPr>
      <w:r>
        <w:lastRenderedPageBreak/>
        <w:t>Staffroom</w:t>
      </w:r>
    </w:p>
    <w:p w14:paraId="7617A532" w14:textId="77777777" w:rsidR="009E1514" w:rsidRDefault="00E34504" w:rsidP="009E1514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-2≥47</m:t>
          </m:r>
        </m:oMath>
      </m:oMathPara>
    </w:p>
    <w:p w14:paraId="042958BE" w14:textId="77777777" w:rsidR="009E1514" w:rsidRDefault="00E34504" w:rsidP="009E1514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≥47+2</m:t>
          </m:r>
        </m:oMath>
      </m:oMathPara>
    </w:p>
    <w:p w14:paraId="413E3057" w14:textId="77777777" w:rsidR="009E1514" w:rsidRDefault="00E34504" w:rsidP="009E1514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≥49</m:t>
          </m:r>
        </m:oMath>
      </m:oMathPara>
    </w:p>
    <w:p w14:paraId="09D13FBE" w14:textId="77777777" w:rsidR="009E1514" w:rsidRPr="006D5791" w:rsidRDefault="009D786C" w:rsidP="009E1514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r>
            <w:rPr>
              <w:rFonts w:ascii="Cambria Math" w:hAnsi="Cambria Math"/>
            </w:rPr>
            <m:t>h≥6</m:t>
          </m:r>
        </m:oMath>
      </m:oMathPara>
    </w:p>
    <w:p w14:paraId="3B871019" w14:textId="77777777" w:rsidR="007E0B73" w:rsidRPr="00190276" w:rsidRDefault="009D786C" w:rsidP="003C1920">
      <w:pPr>
        <w:pStyle w:val="ListParagraph"/>
        <w:spacing w:before="100" w:beforeAutospacing="1" w:after="240" w:line="360" w:lineRule="auto"/>
        <w:ind w:left="0"/>
        <w:jc w:val="both"/>
      </w:pPr>
      <m:oMathPara>
        <m:oMath>
          <m:r>
            <w:rPr>
              <w:rFonts w:ascii="Cambria Math" w:hAnsi="Cambria Math"/>
            </w:rPr>
            <m:t>h=6</m:t>
          </m:r>
        </m:oMath>
      </m:oMathPara>
    </w:p>
    <w:p w14:paraId="47817223" w14:textId="77777777" w:rsidR="00190276" w:rsidRDefault="009D786C" w:rsidP="00190276">
      <w:pPr>
        <w:tabs>
          <w:tab w:val="left" w:pos="2316"/>
        </w:tabs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n=32-</m:t>
          </m:r>
          <m:r>
            <w:rPr>
              <w:rFonts w:ascii="Cambria Math" w:hAnsi="Cambria Math"/>
            </w:rPr>
            <m:t>h</m:t>
          </m:r>
        </m:oMath>
      </m:oMathPara>
    </w:p>
    <w:p w14:paraId="4C048780" w14:textId="77777777" w:rsidR="00190276" w:rsidRDefault="009D786C" w:rsidP="00190276">
      <w:pPr>
        <w:tabs>
          <w:tab w:val="left" w:pos="2316"/>
        </w:tabs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n=32-6</m:t>
          </m:r>
        </m:oMath>
      </m:oMathPara>
    </w:p>
    <w:p w14:paraId="64CF0AB8" w14:textId="77777777" w:rsidR="00190276" w:rsidRPr="00541A7D" w:rsidRDefault="009D786C" w:rsidP="006A5A57">
      <w:pPr>
        <w:tabs>
          <w:tab w:val="left" w:pos="2316"/>
        </w:tabs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n=26</m:t>
          </m:r>
        </m:oMath>
      </m:oMathPara>
    </w:p>
    <w:p w14:paraId="75DB3126" w14:textId="77777777" w:rsidR="00541A7D" w:rsidRDefault="009D786C" w:rsidP="006A5A57">
      <w:pPr>
        <w:tabs>
          <w:tab w:val="left" w:pos="2316"/>
        </w:tabs>
        <w:spacing w:line="360" w:lineRule="auto"/>
        <w:jc w:val="both"/>
      </w:pPr>
      <w:r>
        <w:tab/>
      </w:r>
    </w:p>
    <w:p w14:paraId="74F965C1" w14:textId="51771E6D" w:rsidR="00A812E5" w:rsidRPr="00541A7D" w:rsidRDefault="009D786C" w:rsidP="003C1920">
      <w:pPr>
        <w:tabs>
          <w:tab w:val="left" w:pos="2316"/>
        </w:tabs>
        <w:spacing w:line="360" w:lineRule="auto"/>
        <w:ind w:left="1276"/>
        <w:jc w:val="both"/>
      </w:pPr>
      <w:r>
        <w:t xml:space="preserve">New subnet mask: </w:t>
      </w:r>
    </w:p>
    <w:p w14:paraId="1EC18D22" w14:textId="77777777" w:rsidR="00541A7D" w:rsidRPr="003B0BED" w:rsidRDefault="009D786C" w:rsidP="00541A7D">
      <w:pPr>
        <w:tabs>
          <w:tab w:val="left" w:pos="2316"/>
        </w:tabs>
        <w:spacing w:line="360" w:lineRule="auto"/>
        <w:jc w:val="center"/>
      </w:pPr>
      <w:r>
        <w:t>11111111.11111111.11111111. 11000000</w:t>
      </w:r>
    </w:p>
    <w:p w14:paraId="02501A1C" w14:textId="521560BF" w:rsidR="00541A7D" w:rsidRDefault="003C1920" w:rsidP="00541A7D">
      <w:pPr>
        <w:tabs>
          <w:tab w:val="left" w:pos="2316"/>
        </w:tabs>
        <w:spacing w:line="360" w:lineRule="auto"/>
        <w:jc w:val="center"/>
      </w:pPr>
      <w:r>
        <w:t>or</w:t>
      </w:r>
    </w:p>
    <w:p w14:paraId="560665F5" w14:textId="77777777" w:rsidR="00541A7D" w:rsidRDefault="009D786C" w:rsidP="00541A7D">
      <w:pPr>
        <w:tabs>
          <w:tab w:val="left" w:pos="2316"/>
        </w:tabs>
        <w:spacing w:line="360" w:lineRule="auto"/>
        <w:jc w:val="center"/>
      </w:pPr>
      <w:r>
        <w:t>255.255.255.192</w:t>
      </w:r>
    </w:p>
    <w:p w14:paraId="4E825447" w14:textId="77777777" w:rsidR="00541A7D" w:rsidRDefault="00541A7D" w:rsidP="006A5A57">
      <w:pPr>
        <w:tabs>
          <w:tab w:val="left" w:pos="2316"/>
        </w:tabs>
        <w:spacing w:line="360" w:lineRule="auto"/>
        <w:jc w:val="both"/>
      </w:pPr>
    </w:p>
    <w:p w14:paraId="78E80454" w14:textId="77777777" w:rsidR="009E1514" w:rsidRDefault="009D786C" w:rsidP="003C1920">
      <w:pPr>
        <w:pStyle w:val="ListParagraph"/>
        <w:numPr>
          <w:ilvl w:val="0"/>
          <w:numId w:val="16"/>
        </w:numPr>
        <w:spacing w:line="360" w:lineRule="auto"/>
        <w:ind w:left="1276" w:hanging="425"/>
        <w:jc w:val="both"/>
      </w:pPr>
      <w:r>
        <w:t>Admin room</w:t>
      </w:r>
    </w:p>
    <w:p w14:paraId="77FAF0DD" w14:textId="77777777" w:rsidR="00B356FB" w:rsidRDefault="00E34504" w:rsidP="00B356FB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-2≥27</m:t>
          </m:r>
        </m:oMath>
      </m:oMathPara>
    </w:p>
    <w:p w14:paraId="70F75348" w14:textId="77777777" w:rsidR="00B356FB" w:rsidRDefault="00E34504" w:rsidP="00B356FB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≥27+2</m:t>
          </m:r>
        </m:oMath>
      </m:oMathPara>
    </w:p>
    <w:p w14:paraId="5B42DAE1" w14:textId="77777777" w:rsidR="00B356FB" w:rsidRDefault="00E34504" w:rsidP="00B356FB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≥29</m:t>
          </m:r>
        </m:oMath>
      </m:oMathPara>
    </w:p>
    <w:p w14:paraId="2ED3CEF8" w14:textId="77777777" w:rsidR="00B356FB" w:rsidRPr="006D5791" w:rsidRDefault="009D786C" w:rsidP="00B356FB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r>
            <w:rPr>
              <w:rFonts w:ascii="Cambria Math" w:hAnsi="Cambria Math"/>
            </w:rPr>
            <m:t>h≥5</m:t>
          </m:r>
        </m:oMath>
      </m:oMathPara>
    </w:p>
    <w:p w14:paraId="0EB7C2C9" w14:textId="77777777" w:rsidR="00DB60E0" w:rsidRDefault="009D786C" w:rsidP="00DB60E0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r>
            <w:rPr>
              <w:rFonts w:ascii="Cambria Math" w:hAnsi="Cambria Math"/>
            </w:rPr>
            <m:t>h=5</m:t>
          </m:r>
        </m:oMath>
      </m:oMathPara>
    </w:p>
    <w:p w14:paraId="3AB83F75" w14:textId="77777777" w:rsidR="00DB60E0" w:rsidRDefault="009D786C" w:rsidP="00DB60E0">
      <w:pPr>
        <w:tabs>
          <w:tab w:val="left" w:pos="2316"/>
        </w:tabs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n=32-</m:t>
          </m:r>
          <m:r>
            <w:rPr>
              <w:rFonts w:ascii="Cambria Math" w:hAnsi="Cambria Math"/>
            </w:rPr>
            <m:t>h</m:t>
          </m:r>
        </m:oMath>
      </m:oMathPara>
    </w:p>
    <w:p w14:paraId="49674C50" w14:textId="77777777" w:rsidR="00DB60E0" w:rsidRDefault="009D786C" w:rsidP="00DB60E0">
      <w:pPr>
        <w:tabs>
          <w:tab w:val="left" w:pos="2316"/>
        </w:tabs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n=32-5</m:t>
          </m:r>
        </m:oMath>
      </m:oMathPara>
    </w:p>
    <w:p w14:paraId="1AE7669E" w14:textId="77777777" w:rsidR="00DB60E0" w:rsidRPr="00541A7D" w:rsidRDefault="009D786C" w:rsidP="00DB60E0">
      <w:pPr>
        <w:tabs>
          <w:tab w:val="left" w:pos="2316"/>
        </w:tabs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n=27</m:t>
          </m:r>
        </m:oMath>
      </m:oMathPara>
    </w:p>
    <w:p w14:paraId="3A586ECD" w14:textId="77777777" w:rsidR="00DB60E0" w:rsidRDefault="009D786C" w:rsidP="00DB60E0">
      <w:pPr>
        <w:tabs>
          <w:tab w:val="left" w:pos="2316"/>
        </w:tabs>
        <w:spacing w:line="360" w:lineRule="auto"/>
        <w:jc w:val="both"/>
      </w:pPr>
      <w:r>
        <w:tab/>
      </w:r>
    </w:p>
    <w:p w14:paraId="6D9F792C" w14:textId="0B243F50" w:rsidR="00DB60E0" w:rsidRPr="00541A7D" w:rsidRDefault="009D786C" w:rsidP="003C1920">
      <w:pPr>
        <w:tabs>
          <w:tab w:val="left" w:pos="2316"/>
        </w:tabs>
        <w:spacing w:line="360" w:lineRule="auto"/>
        <w:ind w:left="1276"/>
        <w:jc w:val="both"/>
      </w:pPr>
      <w:r>
        <w:t xml:space="preserve">New subnet mask: </w:t>
      </w:r>
    </w:p>
    <w:p w14:paraId="19F890DC" w14:textId="77777777" w:rsidR="00DB60E0" w:rsidRPr="003B0BED" w:rsidRDefault="009D786C" w:rsidP="00DB60E0">
      <w:pPr>
        <w:tabs>
          <w:tab w:val="left" w:pos="2316"/>
        </w:tabs>
        <w:spacing w:line="360" w:lineRule="auto"/>
        <w:jc w:val="center"/>
      </w:pPr>
      <w:r>
        <w:t>11111111.11111111.11111111. 11</w:t>
      </w:r>
      <w:r w:rsidR="007338B0">
        <w:t>1</w:t>
      </w:r>
      <w:r>
        <w:t>00000</w:t>
      </w:r>
    </w:p>
    <w:p w14:paraId="6FDA15C5" w14:textId="59568CCE" w:rsidR="00DB60E0" w:rsidRDefault="003C1920" w:rsidP="00DB60E0">
      <w:pPr>
        <w:tabs>
          <w:tab w:val="left" w:pos="2316"/>
        </w:tabs>
        <w:spacing w:line="360" w:lineRule="auto"/>
        <w:jc w:val="center"/>
      </w:pPr>
      <w:r>
        <w:t>or</w:t>
      </w:r>
    </w:p>
    <w:p w14:paraId="1C821C35" w14:textId="77777777" w:rsidR="00DB60E0" w:rsidRDefault="009D786C" w:rsidP="00DB60E0">
      <w:pPr>
        <w:tabs>
          <w:tab w:val="left" w:pos="2316"/>
        </w:tabs>
        <w:spacing w:line="360" w:lineRule="auto"/>
        <w:jc w:val="center"/>
      </w:pPr>
      <w:r>
        <w:t>255.255.255.224</w:t>
      </w:r>
    </w:p>
    <w:p w14:paraId="4680D79F" w14:textId="77777777" w:rsidR="00DB60E0" w:rsidRDefault="00DB60E0" w:rsidP="00DB60E0">
      <w:pPr>
        <w:pStyle w:val="ListParagraph"/>
        <w:spacing w:before="100" w:beforeAutospacing="1" w:after="100" w:afterAutospacing="1" w:line="360" w:lineRule="auto"/>
        <w:ind w:left="0"/>
        <w:jc w:val="both"/>
      </w:pPr>
    </w:p>
    <w:p w14:paraId="57DCDBB5" w14:textId="77777777" w:rsidR="00E81416" w:rsidRDefault="00E81416" w:rsidP="00DB60E0">
      <w:pPr>
        <w:pStyle w:val="ListParagraph"/>
        <w:spacing w:before="100" w:beforeAutospacing="1" w:after="100" w:afterAutospacing="1" w:line="360" w:lineRule="auto"/>
        <w:ind w:left="0"/>
        <w:jc w:val="both"/>
      </w:pPr>
    </w:p>
    <w:p w14:paraId="4EE58CA3" w14:textId="77777777" w:rsidR="009E1514" w:rsidRDefault="009D786C" w:rsidP="003C1920">
      <w:pPr>
        <w:pStyle w:val="ListParagraph"/>
        <w:numPr>
          <w:ilvl w:val="0"/>
          <w:numId w:val="16"/>
        </w:numPr>
        <w:spacing w:line="360" w:lineRule="auto"/>
        <w:ind w:left="1276" w:hanging="425"/>
        <w:jc w:val="both"/>
      </w:pPr>
      <w:r>
        <w:lastRenderedPageBreak/>
        <w:t>Front office</w:t>
      </w:r>
    </w:p>
    <w:p w14:paraId="575139E8" w14:textId="77777777" w:rsidR="00B356FB" w:rsidRDefault="00E34504" w:rsidP="00B356FB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-2≥12</m:t>
          </m:r>
        </m:oMath>
      </m:oMathPara>
    </w:p>
    <w:p w14:paraId="62275A50" w14:textId="77777777" w:rsidR="00B356FB" w:rsidRDefault="00E34504" w:rsidP="00B356FB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≥12+2</m:t>
          </m:r>
        </m:oMath>
      </m:oMathPara>
    </w:p>
    <w:p w14:paraId="1AC09185" w14:textId="77777777" w:rsidR="00B356FB" w:rsidRDefault="00E34504" w:rsidP="00B356FB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≥14</m:t>
          </m:r>
        </m:oMath>
      </m:oMathPara>
    </w:p>
    <w:p w14:paraId="689B68B7" w14:textId="77777777" w:rsidR="00B356FB" w:rsidRPr="006D5791" w:rsidRDefault="009D786C" w:rsidP="00B356FB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r>
            <w:rPr>
              <w:rFonts w:ascii="Cambria Math" w:hAnsi="Cambria Math"/>
            </w:rPr>
            <m:t>h≥4</m:t>
          </m:r>
        </m:oMath>
      </m:oMathPara>
    </w:p>
    <w:p w14:paraId="2D0D26AC" w14:textId="77777777" w:rsidR="00B356FB" w:rsidRPr="00F25B08" w:rsidRDefault="009D786C" w:rsidP="00F25B08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r>
            <w:rPr>
              <w:rFonts w:ascii="Cambria Math" w:hAnsi="Cambria Math"/>
            </w:rPr>
            <m:t>h=4</m:t>
          </m:r>
        </m:oMath>
      </m:oMathPara>
    </w:p>
    <w:p w14:paraId="6C91676D" w14:textId="77777777" w:rsidR="00F25B08" w:rsidRPr="00F25B08" w:rsidRDefault="00F25B08" w:rsidP="00F25B08">
      <w:pPr>
        <w:pStyle w:val="ListParagraph"/>
        <w:spacing w:before="100" w:beforeAutospacing="1" w:after="100" w:afterAutospacing="1" w:line="360" w:lineRule="auto"/>
        <w:ind w:left="0"/>
        <w:jc w:val="both"/>
      </w:pPr>
    </w:p>
    <w:p w14:paraId="2139C3B9" w14:textId="77777777" w:rsidR="00F25B08" w:rsidRDefault="009D786C" w:rsidP="00F25B08">
      <w:pPr>
        <w:tabs>
          <w:tab w:val="left" w:pos="2316"/>
        </w:tabs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n=32-</m:t>
          </m:r>
          <m:r>
            <w:rPr>
              <w:rFonts w:ascii="Cambria Math" w:hAnsi="Cambria Math"/>
            </w:rPr>
            <m:t>h</m:t>
          </m:r>
        </m:oMath>
      </m:oMathPara>
    </w:p>
    <w:p w14:paraId="40166540" w14:textId="77777777" w:rsidR="00F25B08" w:rsidRDefault="009D786C" w:rsidP="00F25B08">
      <w:pPr>
        <w:tabs>
          <w:tab w:val="left" w:pos="2316"/>
        </w:tabs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n=32-4</m:t>
          </m:r>
        </m:oMath>
      </m:oMathPara>
    </w:p>
    <w:p w14:paraId="3637284F" w14:textId="77777777" w:rsidR="00F25B08" w:rsidRPr="00541A7D" w:rsidRDefault="009D786C" w:rsidP="00F25B08">
      <w:pPr>
        <w:tabs>
          <w:tab w:val="left" w:pos="2316"/>
        </w:tabs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n=28</m:t>
          </m:r>
        </m:oMath>
      </m:oMathPara>
    </w:p>
    <w:p w14:paraId="7D12334A" w14:textId="77777777" w:rsidR="00F25B08" w:rsidRDefault="009D786C" w:rsidP="00F25B08">
      <w:pPr>
        <w:tabs>
          <w:tab w:val="left" w:pos="2316"/>
        </w:tabs>
        <w:spacing w:line="360" w:lineRule="auto"/>
        <w:jc w:val="both"/>
      </w:pPr>
      <w:r>
        <w:tab/>
      </w:r>
    </w:p>
    <w:p w14:paraId="3E46A0DC" w14:textId="71FEC13B" w:rsidR="00F25B08" w:rsidRPr="00541A7D" w:rsidRDefault="009D786C" w:rsidP="003C1920">
      <w:pPr>
        <w:tabs>
          <w:tab w:val="left" w:pos="2316"/>
        </w:tabs>
        <w:spacing w:line="360" w:lineRule="auto"/>
        <w:ind w:left="1276"/>
        <w:jc w:val="both"/>
      </w:pPr>
      <w:r>
        <w:t xml:space="preserve">New subnet mask: </w:t>
      </w:r>
    </w:p>
    <w:p w14:paraId="3695DEE1" w14:textId="77777777" w:rsidR="00F25B08" w:rsidRPr="003B0BED" w:rsidRDefault="009D786C" w:rsidP="00F25B08">
      <w:pPr>
        <w:tabs>
          <w:tab w:val="left" w:pos="2316"/>
        </w:tabs>
        <w:spacing w:line="360" w:lineRule="auto"/>
        <w:jc w:val="center"/>
      </w:pPr>
      <w:r>
        <w:t>11111111.11111111.11111111. 11110000</w:t>
      </w:r>
    </w:p>
    <w:p w14:paraId="2E94381A" w14:textId="4DFAEA3F" w:rsidR="00F25B08" w:rsidRDefault="007D0460" w:rsidP="00F25B08">
      <w:pPr>
        <w:tabs>
          <w:tab w:val="left" w:pos="2316"/>
        </w:tabs>
        <w:spacing w:line="360" w:lineRule="auto"/>
        <w:jc w:val="center"/>
      </w:pPr>
      <w:r>
        <w:t>or</w:t>
      </w:r>
    </w:p>
    <w:p w14:paraId="07391989" w14:textId="767EA432" w:rsidR="00F25B08" w:rsidRDefault="009D786C" w:rsidP="00876A81">
      <w:pPr>
        <w:tabs>
          <w:tab w:val="left" w:pos="2316"/>
        </w:tabs>
        <w:spacing w:line="360" w:lineRule="auto"/>
        <w:jc w:val="center"/>
      </w:pPr>
      <w:r>
        <w:t>255.255.255.</w:t>
      </w:r>
      <w:r w:rsidR="005C591B">
        <w:t>240</w:t>
      </w:r>
    </w:p>
    <w:p w14:paraId="736DFC7C" w14:textId="77777777" w:rsidR="0030312E" w:rsidRDefault="0030312E" w:rsidP="00876A81">
      <w:pPr>
        <w:tabs>
          <w:tab w:val="left" w:pos="2316"/>
        </w:tabs>
        <w:spacing w:line="360" w:lineRule="auto"/>
        <w:jc w:val="center"/>
      </w:pPr>
    </w:p>
    <w:p w14:paraId="34955950" w14:textId="77777777" w:rsidR="00B356FB" w:rsidRPr="00096FA3" w:rsidRDefault="009D786C" w:rsidP="007C2F67">
      <w:pPr>
        <w:pStyle w:val="ListParagraph"/>
        <w:numPr>
          <w:ilvl w:val="0"/>
          <w:numId w:val="17"/>
        </w:numPr>
        <w:spacing w:line="360" w:lineRule="auto"/>
        <w:ind w:left="851" w:hanging="425"/>
        <w:jc w:val="both"/>
        <w:rPr>
          <w:b/>
          <w:bCs/>
        </w:rPr>
      </w:pPr>
      <w:r w:rsidRPr="00096FA3">
        <w:rPr>
          <w:b/>
          <w:bCs/>
        </w:rPr>
        <w:t>Determine each network IP host</w:t>
      </w:r>
    </w:p>
    <w:p w14:paraId="609022E9" w14:textId="7B55F236" w:rsidR="00876A81" w:rsidRDefault="009D786C" w:rsidP="00096FA3">
      <w:pPr>
        <w:pStyle w:val="ListParagraph"/>
        <w:tabs>
          <w:tab w:val="left" w:pos="2316"/>
        </w:tabs>
        <w:spacing w:line="360" w:lineRule="auto"/>
        <w:ind w:left="851"/>
        <w:jc w:val="both"/>
      </w:pPr>
      <w:r>
        <w:t xml:space="preserve">After the new subnet mask has been found, then we can proceed to the next step which is determining the network IP for each host. </w:t>
      </w:r>
    </w:p>
    <w:tbl>
      <w:tblPr>
        <w:tblStyle w:val="PlainTable1"/>
        <w:tblW w:w="9639" w:type="dxa"/>
        <w:tblInd w:w="421" w:type="dxa"/>
        <w:tblLook w:val="06A0" w:firstRow="1" w:lastRow="0" w:firstColumn="1" w:lastColumn="0" w:noHBand="1" w:noVBand="1"/>
      </w:tblPr>
      <w:tblGrid>
        <w:gridCol w:w="1559"/>
        <w:gridCol w:w="2126"/>
        <w:gridCol w:w="2173"/>
        <w:gridCol w:w="3781"/>
      </w:tblGrid>
      <w:tr w:rsidR="007228D0" w14:paraId="3124E117" w14:textId="77777777" w:rsidTr="004B1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C8CACE" w:themeFill="accent6" w:themeFillTint="66"/>
            <w:vAlign w:val="center"/>
          </w:tcPr>
          <w:p w14:paraId="14981E1D" w14:textId="77777777" w:rsidR="00876A81" w:rsidRDefault="009D786C" w:rsidP="004B199D">
            <w:pPr>
              <w:pStyle w:val="ListParagraph"/>
              <w:tabs>
                <w:tab w:val="left" w:pos="2316"/>
              </w:tabs>
              <w:ind w:left="0"/>
              <w:jc w:val="center"/>
            </w:pPr>
            <w:r>
              <w:t>Host</w:t>
            </w:r>
          </w:p>
        </w:tc>
        <w:tc>
          <w:tcPr>
            <w:tcW w:w="2126" w:type="dxa"/>
            <w:shd w:val="clear" w:color="auto" w:fill="C8CACE" w:themeFill="accent6" w:themeFillTint="66"/>
            <w:vAlign w:val="center"/>
          </w:tcPr>
          <w:p w14:paraId="2AC7ED5E" w14:textId="77777777" w:rsidR="00876A81" w:rsidRDefault="009D786C" w:rsidP="004B199D">
            <w:pPr>
              <w:pStyle w:val="ListParagraph"/>
              <w:tabs>
                <w:tab w:val="left" w:pos="2316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Address</w:t>
            </w:r>
          </w:p>
        </w:tc>
        <w:tc>
          <w:tcPr>
            <w:tcW w:w="2173" w:type="dxa"/>
            <w:shd w:val="clear" w:color="auto" w:fill="C8CACE" w:themeFill="accent6" w:themeFillTint="66"/>
            <w:vAlign w:val="center"/>
          </w:tcPr>
          <w:p w14:paraId="52E9F6C7" w14:textId="77777777" w:rsidR="00876A81" w:rsidRDefault="009D786C" w:rsidP="004B199D">
            <w:pPr>
              <w:pStyle w:val="ListParagraph"/>
              <w:tabs>
                <w:tab w:val="left" w:pos="2316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Broadcast Address</w:t>
            </w:r>
          </w:p>
        </w:tc>
        <w:tc>
          <w:tcPr>
            <w:tcW w:w="3781" w:type="dxa"/>
            <w:shd w:val="clear" w:color="auto" w:fill="C8CACE" w:themeFill="accent6" w:themeFillTint="66"/>
            <w:vAlign w:val="center"/>
          </w:tcPr>
          <w:p w14:paraId="74AD2301" w14:textId="77777777" w:rsidR="00876A81" w:rsidRDefault="009D786C" w:rsidP="004B199D">
            <w:pPr>
              <w:pStyle w:val="ListParagraph"/>
              <w:tabs>
                <w:tab w:val="left" w:pos="2316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Usable IP</w:t>
            </w:r>
          </w:p>
        </w:tc>
      </w:tr>
      <w:tr w:rsidR="007228D0" w14:paraId="0D565B85" w14:textId="77777777" w:rsidTr="00083EA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6EDBEF6B" w14:textId="302ABECB" w:rsidR="00876A81" w:rsidRPr="007C2F67" w:rsidRDefault="009D786C" w:rsidP="00902C3C">
            <w:pPr>
              <w:pStyle w:val="ListParagraph"/>
              <w:tabs>
                <w:tab w:val="left" w:pos="2316"/>
              </w:tabs>
              <w:ind w:left="0"/>
              <w:rPr>
                <w:b w:val="0"/>
                <w:bCs w:val="0"/>
              </w:rPr>
            </w:pPr>
            <w:r w:rsidRPr="007C2F67">
              <w:rPr>
                <w:b w:val="0"/>
                <w:bCs w:val="0"/>
              </w:rPr>
              <w:t>Staff</w:t>
            </w:r>
          </w:p>
        </w:tc>
        <w:tc>
          <w:tcPr>
            <w:tcW w:w="2126" w:type="dxa"/>
            <w:vAlign w:val="center"/>
          </w:tcPr>
          <w:p w14:paraId="067CC154" w14:textId="77777777" w:rsidR="00876A81" w:rsidRDefault="009D786C" w:rsidP="00902C3C">
            <w:pPr>
              <w:pStyle w:val="ListParagraph"/>
              <w:tabs>
                <w:tab w:val="left" w:pos="231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199.10.15.0</w:t>
            </w:r>
          </w:p>
        </w:tc>
        <w:tc>
          <w:tcPr>
            <w:tcW w:w="2173" w:type="dxa"/>
            <w:vAlign w:val="center"/>
          </w:tcPr>
          <w:p w14:paraId="7B1164E4" w14:textId="77777777" w:rsidR="00876A81" w:rsidRDefault="009D786C" w:rsidP="00902C3C">
            <w:pPr>
              <w:pStyle w:val="ListParagraph"/>
              <w:tabs>
                <w:tab w:val="left" w:pos="231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199.10.15.63</w:t>
            </w:r>
          </w:p>
        </w:tc>
        <w:tc>
          <w:tcPr>
            <w:tcW w:w="3781" w:type="dxa"/>
            <w:vAlign w:val="center"/>
          </w:tcPr>
          <w:p w14:paraId="65587391" w14:textId="77777777" w:rsidR="00876A81" w:rsidRDefault="009D786C" w:rsidP="00902C3C">
            <w:pPr>
              <w:pStyle w:val="ListParagraph"/>
              <w:tabs>
                <w:tab w:val="left" w:pos="231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199.10.15.1 - 199.10.15.62</w:t>
            </w:r>
          </w:p>
        </w:tc>
      </w:tr>
      <w:tr w:rsidR="007228D0" w14:paraId="593B9E35" w14:textId="77777777" w:rsidTr="00083EA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4501A8A0" w14:textId="77777777" w:rsidR="00876A81" w:rsidRPr="007C2F67" w:rsidRDefault="009D786C" w:rsidP="00902C3C">
            <w:pPr>
              <w:pStyle w:val="ListParagraph"/>
              <w:tabs>
                <w:tab w:val="left" w:pos="2316"/>
              </w:tabs>
              <w:ind w:left="0"/>
              <w:rPr>
                <w:b w:val="0"/>
                <w:bCs w:val="0"/>
              </w:rPr>
            </w:pPr>
            <w:r w:rsidRPr="007C2F67">
              <w:rPr>
                <w:b w:val="0"/>
                <w:bCs w:val="0"/>
              </w:rPr>
              <w:t>Front Office</w:t>
            </w:r>
          </w:p>
        </w:tc>
        <w:tc>
          <w:tcPr>
            <w:tcW w:w="2126" w:type="dxa"/>
            <w:vAlign w:val="center"/>
          </w:tcPr>
          <w:p w14:paraId="6BAEDB83" w14:textId="77777777" w:rsidR="00876A81" w:rsidRDefault="009D786C" w:rsidP="00902C3C">
            <w:pPr>
              <w:pStyle w:val="ListParagraph"/>
              <w:tabs>
                <w:tab w:val="left" w:pos="231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199.10.15.64</w:t>
            </w:r>
          </w:p>
        </w:tc>
        <w:tc>
          <w:tcPr>
            <w:tcW w:w="2173" w:type="dxa"/>
            <w:vAlign w:val="center"/>
          </w:tcPr>
          <w:p w14:paraId="2E28252E" w14:textId="77777777" w:rsidR="00876A81" w:rsidRDefault="009D786C" w:rsidP="00902C3C">
            <w:pPr>
              <w:pStyle w:val="ListParagraph"/>
              <w:tabs>
                <w:tab w:val="left" w:pos="231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199.10.15</w:t>
            </w:r>
            <w:r w:rsidR="00175AF6">
              <w:t>.95</w:t>
            </w:r>
          </w:p>
        </w:tc>
        <w:tc>
          <w:tcPr>
            <w:tcW w:w="3781" w:type="dxa"/>
            <w:vAlign w:val="center"/>
          </w:tcPr>
          <w:p w14:paraId="55272176" w14:textId="77777777" w:rsidR="00876A81" w:rsidRDefault="009D786C" w:rsidP="00902C3C">
            <w:pPr>
              <w:pStyle w:val="ListParagraph"/>
              <w:tabs>
                <w:tab w:val="left" w:pos="231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199.10.15.65 – 199.10.15</w:t>
            </w:r>
            <w:r w:rsidR="00E91877">
              <w:t>.94</w:t>
            </w:r>
          </w:p>
        </w:tc>
      </w:tr>
      <w:tr w:rsidR="007228D0" w14:paraId="004FFFED" w14:textId="77777777" w:rsidTr="00083EA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5F313822" w14:textId="03B2DBED" w:rsidR="00876A81" w:rsidRPr="007C2F67" w:rsidRDefault="009D786C" w:rsidP="00902C3C">
            <w:pPr>
              <w:pStyle w:val="ListParagraph"/>
              <w:tabs>
                <w:tab w:val="left" w:pos="2316"/>
              </w:tabs>
              <w:ind w:left="0"/>
              <w:rPr>
                <w:b w:val="0"/>
                <w:bCs w:val="0"/>
              </w:rPr>
            </w:pPr>
            <w:r w:rsidRPr="007C2F67">
              <w:rPr>
                <w:b w:val="0"/>
                <w:bCs w:val="0"/>
              </w:rPr>
              <w:t>Admin</w:t>
            </w:r>
          </w:p>
        </w:tc>
        <w:tc>
          <w:tcPr>
            <w:tcW w:w="2126" w:type="dxa"/>
            <w:vAlign w:val="center"/>
          </w:tcPr>
          <w:p w14:paraId="7E436B3B" w14:textId="77777777" w:rsidR="00876A81" w:rsidRDefault="009D786C" w:rsidP="00902C3C">
            <w:pPr>
              <w:pStyle w:val="ListParagraph"/>
              <w:tabs>
                <w:tab w:val="left" w:pos="231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199.10.15</w:t>
            </w:r>
            <w:r w:rsidR="00714AD0">
              <w:t>.96</w:t>
            </w:r>
          </w:p>
        </w:tc>
        <w:tc>
          <w:tcPr>
            <w:tcW w:w="2173" w:type="dxa"/>
            <w:vAlign w:val="center"/>
          </w:tcPr>
          <w:p w14:paraId="7B75B270" w14:textId="77777777" w:rsidR="00876A81" w:rsidRDefault="009D786C" w:rsidP="00902C3C">
            <w:pPr>
              <w:pStyle w:val="ListParagraph"/>
              <w:tabs>
                <w:tab w:val="left" w:pos="231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199.10.15</w:t>
            </w:r>
            <w:r w:rsidR="002D7F58">
              <w:t>.111</w:t>
            </w:r>
          </w:p>
        </w:tc>
        <w:tc>
          <w:tcPr>
            <w:tcW w:w="3781" w:type="dxa"/>
            <w:vAlign w:val="center"/>
          </w:tcPr>
          <w:p w14:paraId="6D4B6434" w14:textId="77777777" w:rsidR="00876A81" w:rsidRDefault="009D786C" w:rsidP="00902C3C">
            <w:pPr>
              <w:pStyle w:val="ListParagraph"/>
              <w:tabs>
                <w:tab w:val="left" w:pos="231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199.10.15</w:t>
            </w:r>
            <w:r w:rsidR="00377A7F">
              <w:t>.97</w:t>
            </w:r>
            <w:r>
              <w:t xml:space="preserve"> – 199.10.15</w:t>
            </w:r>
            <w:r w:rsidR="00C82DA5">
              <w:t>.110</w:t>
            </w:r>
          </w:p>
        </w:tc>
      </w:tr>
    </w:tbl>
    <w:p w14:paraId="1819E345" w14:textId="77777777" w:rsidR="000639B1" w:rsidRDefault="000639B1" w:rsidP="00876A81">
      <w:pPr>
        <w:pStyle w:val="ListParagraph"/>
        <w:spacing w:line="360" w:lineRule="auto"/>
        <w:ind w:left="1440"/>
        <w:jc w:val="both"/>
      </w:pPr>
    </w:p>
    <w:p w14:paraId="34307C13" w14:textId="77777777" w:rsidR="000639B1" w:rsidRDefault="009D786C">
      <w:pPr>
        <w:spacing w:after="200" w:line="276" w:lineRule="auto"/>
      </w:pPr>
      <w:r>
        <w:br w:type="page"/>
      </w:r>
    </w:p>
    <w:p w14:paraId="4314BAFA" w14:textId="77777777" w:rsidR="00876A81" w:rsidRPr="00083EA7" w:rsidRDefault="009D786C" w:rsidP="005D2DC8">
      <w:pPr>
        <w:pStyle w:val="ListParagraph"/>
        <w:numPr>
          <w:ilvl w:val="0"/>
          <w:numId w:val="15"/>
        </w:numPr>
        <w:spacing w:after="240" w:line="360" w:lineRule="auto"/>
        <w:ind w:left="426" w:hanging="426"/>
        <w:jc w:val="both"/>
        <w:rPr>
          <w:b/>
          <w:bCs/>
        </w:rPr>
      </w:pPr>
      <w:r w:rsidRPr="00083EA7">
        <w:rPr>
          <w:b/>
          <w:bCs/>
        </w:rPr>
        <w:lastRenderedPageBreak/>
        <w:t>C</w:t>
      </w:r>
      <w:r w:rsidR="00785D96" w:rsidRPr="00083EA7">
        <w:rPr>
          <w:b/>
          <w:bCs/>
        </w:rPr>
        <w:t>ase</w:t>
      </w:r>
    </w:p>
    <w:p w14:paraId="0D55DF37" w14:textId="77777777" w:rsidR="009A1664" w:rsidRDefault="009D786C" w:rsidP="005D2DC8">
      <w:pPr>
        <w:spacing w:line="360" w:lineRule="auto"/>
        <w:ind w:left="426"/>
        <w:jc w:val="both"/>
      </w:pPr>
      <w:r>
        <w:t>Quantum &amp; Clock</w:t>
      </w:r>
      <w:r w:rsidR="001C279F">
        <w:t xml:space="preserve"> wanted to make changes to their previous office. The previous office uses FLSM as a subnetting method. They later realized that it is taking a lot more resources than it should. Therefore</w:t>
      </w:r>
      <w:r w:rsidR="0095671F">
        <w:t>, they are planning to change their subnetting method to</w:t>
      </w:r>
      <w:r w:rsidR="001C279F">
        <w:t xml:space="preserve"> VLSM hoping to save resources. </w:t>
      </w:r>
      <w:r w:rsidR="005B4177">
        <w:t xml:space="preserve">The network will still be the same, which is 192.168.36.0/24. </w:t>
      </w:r>
      <w:r w:rsidR="00EA1D20">
        <w:t>Below are the details</w:t>
      </w:r>
      <w:r w:rsidR="00CB2E1F">
        <w:t xml:space="preserve"> that you need,</w:t>
      </w:r>
      <w:r w:rsidR="00EA1D20">
        <w:t xml:space="preserve"> </w:t>
      </w:r>
    </w:p>
    <w:p w14:paraId="32610504" w14:textId="482101AE" w:rsidR="002A4739" w:rsidRDefault="009D786C" w:rsidP="00083EA7">
      <w:pPr>
        <w:pStyle w:val="ListParagraph"/>
        <w:numPr>
          <w:ilvl w:val="0"/>
          <w:numId w:val="18"/>
        </w:numPr>
        <w:tabs>
          <w:tab w:val="left" w:pos="1418"/>
        </w:tabs>
        <w:spacing w:line="360" w:lineRule="auto"/>
        <w:ind w:left="851" w:hanging="425"/>
        <w:jc w:val="both"/>
      </w:pPr>
      <w:r>
        <w:t>Staff</w:t>
      </w:r>
      <w:r w:rsidR="00083EA7">
        <w:t xml:space="preserve"> </w:t>
      </w:r>
      <w:r>
        <w:t>room – 68 computers</w:t>
      </w:r>
    </w:p>
    <w:p w14:paraId="4F0A4198" w14:textId="77777777" w:rsidR="002A4739" w:rsidRDefault="009D786C" w:rsidP="00083EA7">
      <w:pPr>
        <w:pStyle w:val="ListParagraph"/>
        <w:numPr>
          <w:ilvl w:val="0"/>
          <w:numId w:val="18"/>
        </w:numPr>
        <w:tabs>
          <w:tab w:val="left" w:pos="1418"/>
        </w:tabs>
        <w:spacing w:line="360" w:lineRule="auto"/>
        <w:ind w:left="851" w:hanging="425"/>
        <w:jc w:val="both"/>
      </w:pPr>
      <w:r>
        <w:t>IT room – 27 computers</w:t>
      </w:r>
    </w:p>
    <w:p w14:paraId="57834793" w14:textId="77777777" w:rsidR="002A4739" w:rsidRDefault="009D786C" w:rsidP="00083EA7">
      <w:pPr>
        <w:pStyle w:val="ListParagraph"/>
        <w:numPr>
          <w:ilvl w:val="0"/>
          <w:numId w:val="18"/>
        </w:numPr>
        <w:tabs>
          <w:tab w:val="left" w:pos="1418"/>
        </w:tabs>
        <w:spacing w:line="360" w:lineRule="auto"/>
        <w:ind w:left="851" w:hanging="425"/>
        <w:jc w:val="both"/>
      </w:pPr>
      <w:r>
        <w:t>Designer room – 33 computers</w:t>
      </w:r>
    </w:p>
    <w:p w14:paraId="625DA6B2" w14:textId="77777777" w:rsidR="002A4739" w:rsidRDefault="009D786C" w:rsidP="00083EA7">
      <w:pPr>
        <w:pStyle w:val="ListParagraph"/>
        <w:numPr>
          <w:ilvl w:val="0"/>
          <w:numId w:val="18"/>
        </w:numPr>
        <w:tabs>
          <w:tab w:val="left" w:pos="1418"/>
        </w:tabs>
        <w:spacing w:line="360" w:lineRule="auto"/>
        <w:ind w:left="851" w:hanging="425"/>
        <w:jc w:val="both"/>
      </w:pPr>
      <w:r>
        <w:t>Operational room – 12 computers</w:t>
      </w:r>
    </w:p>
    <w:p w14:paraId="3DD0E1C4" w14:textId="57CC100E" w:rsidR="002A4739" w:rsidRDefault="009D786C" w:rsidP="00083EA7">
      <w:pPr>
        <w:tabs>
          <w:tab w:val="left" w:pos="1418"/>
        </w:tabs>
        <w:spacing w:before="240" w:line="360" w:lineRule="auto"/>
        <w:ind w:left="426" w:firstLine="709"/>
        <w:jc w:val="both"/>
      </w:pPr>
      <w:r>
        <w:t>With the room details already explained above, the CEO of Quantum &amp; Clock wanted you to do the following task,</w:t>
      </w:r>
    </w:p>
    <w:p w14:paraId="1171F3A6" w14:textId="77777777" w:rsidR="002A4739" w:rsidRDefault="009D786C" w:rsidP="00083EA7">
      <w:pPr>
        <w:pStyle w:val="ListParagraph"/>
        <w:numPr>
          <w:ilvl w:val="0"/>
          <w:numId w:val="19"/>
        </w:numPr>
        <w:tabs>
          <w:tab w:val="left" w:pos="1418"/>
        </w:tabs>
        <w:spacing w:line="360" w:lineRule="auto"/>
        <w:ind w:left="851" w:hanging="425"/>
        <w:jc w:val="both"/>
      </w:pPr>
      <w:r>
        <w:t xml:space="preserve">Create a new subnet mask for every network above using </w:t>
      </w:r>
      <w:r w:rsidR="007541EE">
        <w:t>VLSM</w:t>
      </w:r>
      <w:r>
        <w:t>.</w:t>
      </w:r>
    </w:p>
    <w:p w14:paraId="414C4195" w14:textId="4A48C672" w:rsidR="00083EA7" w:rsidRDefault="009D786C" w:rsidP="00083EA7">
      <w:pPr>
        <w:pStyle w:val="ListParagraph"/>
        <w:numPr>
          <w:ilvl w:val="0"/>
          <w:numId w:val="19"/>
        </w:numPr>
        <w:tabs>
          <w:tab w:val="left" w:pos="1418"/>
        </w:tabs>
        <w:spacing w:after="240" w:line="360" w:lineRule="auto"/>
        <w:ind w:left="851" w:hanging="425"/>
        <w:jc w:val="both"/>
      </w:pPr>
      <w:r>
        <w:t xml:space="preserve">Open the .pka file and follow the instruction written inside the file to create a LAN connection. Make sure that each device can connect. </w:t>
      </w:r>
    </w:p>
    <w:p w14:paraId="64F1DF46" w14:textId="77777777" w:rsidR="00083EA7" w:rsidRDefault="00083EA7" w:rsidP="00083EA7">
      <w:pPr>
        <w:pStyle w:val="ListParagraph"/>
        <w:tabs>
          <w:tab w:val="left" w:pos="1418"/>
        </w:tabs>
        <w:spacing w:after="240" w:line="360" w:lineRule="auto"/>
        <w:ind w:left="851"/>
        <w:jc w:val="both"/>
      </w:pPr>
    </w:p>
    <w:p w14:paraId="2B5C9E03" w14:textId="77777777" w:rsidR="002A4739" w:rsidRDefault="00056259" w:rsidP="00E851ED">
      <w:pPr>
        <w:pStyle w:val="ListParagraph"/>
        <w:tabs>
          <w:tab w:val="left" w:pos="1418"/>
        </w:tabs>
        <w:spacing w:before="240" w:line="360" w:lineRule="auto"/>
        <w:ind w:left="90"/>
        <w:jc w:val="center"/>
      </w:pPr>
      <w:r w:rsidRPr="004C796C">
        <w:rPr>
          <w:noProof/>
          <w:lang w:eastAsia="en-US"/>
        </w:rPr>
        <w:drawing>
          <wp:inline distT="0" distB="0" distL="0" distR="0" wp14:anchorId="2CFBFA61" wp14:editId="7E4DD0BD">
            <wp:extent cx="5760000" cy="3388958"/>
            <wp:effectExtent l="19050" t="19050" r="1270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3889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269B54" w14:textId="77777777" w:rsidR="002A4739" w:rsidRPr="00A32343" w:rsidRDefault="002A4739" w:rsidP="00CB2E1F">
      <w:pPr>
        <w:spacing w:line="360" w:lineRule="auto"/>
        <w:ind w:left="720" w:firstLine="720"/>
        <w:jc w:val="both"/>
      </w:pPr>
    </w:p>
    <w:sectPr w:rsidR="002A4739" w:rsidRPr="00A32343" w:rsidSect="00DF217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94901" w14:textId="77777777" w:rsidR="008D32F1" w:rsidRDefault="008D32F1">
      <w:r>
        <w:separator/>
      </w:r>
    </w:p>
  </w:endnote>
  <w:endnote w:type="continuationSeparator" w:id="0">
    <w:p w14:paraId="5C51FB03" w14:textId="77777777" w:rsidR="008D32F1" w:rsidRDefault="008D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92CB0" w14:textId="77777777" w:rsidR="00912B99" w:rsidRDefault="00912B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6C9D" w14:textId="77777777" w:rsidR="005B66A9" w:rsidRDefault="009D786C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A18EA9" wp14:editId="13EABC1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2049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59264" from="0,3.5pt" to="522pt,3.5pt"/>
          </w:pict>
        </mc:Fallback>
      </mc:AlternateContent>
    </w:r>
  </w:p>
  <w:p w14:paraId="223E89B2" w14:textId="77777777" w:rsidR="005B66A9" w:rsidRPr="008B08C6" w:rsidRDefault="009D786C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95671F">
          <w:rPr>
            <w:noProof/>
            <w:sz w:val="22"/>
            <w:szCs w:val="22"/>
            <w:lang w:val="id-ID"/>
          </w:rPr>
          <w:t>5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95671F">
          <w:rPr>
            <w:noProof/>
            <w:sz w:val="22"/>
            <w:szCs w:val="22"/>
            <w:lang w:val="id-ID"/>
          </w:rPr>
          <w:t>5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54353027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4C868" w14:textId="77777777" w:rsidR="005B66A9" w:rsidRDefault="009D786C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3F92C2" wp14:editId="34EDD75F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2050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1312" from="-0.75pt,2.25pt" to="521.25pt,2.25pt"/>
          </w:pict>
        </mc:Fallback>
      </mc:AlternateContent>
    </w:r>
  </w:p>
  <w:p w14:paraId="4F091273" w14:textId="77777777" w:rsidR="005B66A9" w:rsidRPr="005F794B" w:rsidRDefault="009D786C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A15A95C" w14:textId="77777777" w:rsidR="005B66A9" w:rsidRPr="005F794B" w:rsidRDefault="009D786C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1C0EF143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60FCF" w14:textId="77777777" w:rsidR="008D32F1" w:rsidRDefault="008D32F1">
      <w:r>
        <w:separator/>
      </w:r>
    </w:p>
  </w:footnote>
  <w:footnote w:type="continuationSeparator" w:id="0">
    <w:p w14:paraId="3E0A8627" w14:textId="77777777" w:rsidR="008D32F1" w:rsidRDefault="008D3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5E088" w14:textId="77777777" w:rsidR="00912B99" w:rsidRDefault="00912B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7228D0" w14:paraId="1CA7A66A" w14:textId="77777777" w:rsidTr="005D0782">
      <w:tc>
        <w:tcPr>
          <w:tcW w:w="5220" w:type="dxa"/>
        </w:tcPr>
        <w:p w14:paraId="1B1047E1" w14:textId="77777777" w:rsidR="005D0782" w:rsidRPr="00912B99" w:rsidRDefault="00912B99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200921</w:t>
          </w:r>
        </w:p>
      </w:tc>
      <w:tc>
        <w:tcPr>
          <w:tcW w:w="5220" w:type="dxa"/>
        </w:tcPr>
        <w:p w14:paraId="5AA23A69" w14:textId="77777777" w:rsidR="005D0782" w:rsidRDefault="009D786C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66A7E2EF" w14:textId="77777777" w:rsidR="005B66A9" w:rsidRDefault="009D786C" w:rsidP="005D0782">
    <w:pPr>
      <w:pStyle w:val="Header"/>
      <w:tabs>
        <w:tab w:val="clear" w:pos="9360"/>
      </w:tabs>
    </w:pPr>
    <w:r>
      <w:tab/>
    </w:r>
  </w:p>
  <w:p w14:paraId="51B9CE07" w14:textId="77777777" w:rsidR="005B66A9" w:rsidRDefault="005B66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51811" w14:textId="77777777" w:rsidR="005B66A9" w:rsidRDefault="009D786C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39F4B5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FA5D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7185D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90E5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EABD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1F89D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4068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AC83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3F8BF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91718"/>
    <w:multiLevelType w:val="hybridMultilevel"/>
    <w:tmpl w:val="FF866B8A"/>
    <w:lvl w:ilvl="0" w:tplc="015A21B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B504F28" w:tentative="1">
      <w:start w:val="1"/>
      <w:numFmt w:val="lowerLetter"/>
      <w:lvlText w:val="%2."/>
      <w:lvlJc w:val="left"/>
      <w:pPr>
        <w:ind w:left="3240" w:hanging="360"/>
      </w:pPr>
    </w:lvl>
    <w:lvl w:ilvl="2" w:tplc="2F2E72A4" w:tentative="1">
      <w:start w:val="1"/>
      <w:numFmt w:val="lowerRoman"/>
      <w:lvlText w:val="%3."/>
      <w:lvlJc w:val="right"/>
      <w:pPr>
        <w:ind w:left="3960" w:hanging="180"/>
      </w:pPr>
    </w:lvl>
    <w:lvl w:ilvl="3" w:tplc="73E2FEAA" w:tentative="1">
      <w:start w:val="1"/>
      <w:numFmt w:val="decimal"/>
      <w:lvlText w:val="%4."/>
      <w:lvlJc w:val="left"/>
      <w:pPr>
        <w:ind w:left="4680" w:hanging="360"/>
      </w:pPr>
    </w:lvl>
    <w:lvl w:ilvl="4" w:tplc="5782AC18" w:tentative="1">
      <w:start w:val="1"/>
      <w:numFmt w:val="lowerLetter"/>
      <w:lvlText w:val="%5."/>
      <w:lvlJc w:val="left"/>
      <w:pPr>
        <w:ind w:left="5400" w:hanging="360"/>
      </w:pPr>
    </w:lvl>
    <w:lvl w:ilvl="5" w:tplc="BD60B7C0" w:tentative="1">
      <w:start w:val="1"/>
      <w:numFmt w:val="lowerRoman"/>
      <w:lvlText w:val="%6."/>
      <w:lvlJc w:val="right"/>
      <w:pPr>
        <w:ind w:left="6120" w:hanging="180"/>
      </w:pPr>
    </w:lvl>
    <w:lvl w:ilvl="6" w:tplc="C8DE66E8" w:tentative="1">
      <w:start w:val="1"/>
      <w:numFmt w:val="decimal"/>
      <w:lvlText w:val="%7."/>
      <w:lvlJc w:val="left"/>
      <w:pPr>
        <w:ind w:left="6840" w:hanging="360"/>
      </w:pPr>
    </w:lvl>
    <w:lvl w:ilvl="7" w:tplc="3E86223C" w:tentative="1">
      <w:start w:val="1"/>
      <w:numFmt w:val="lowerLetter"/>
      <w:lvlText w:val="%8."/>
      <w:lvlJc w:val="left"/>
      <w:pPr>
        <w:ind w:left="7560" w:hanging="360"/>
      </w:pPr>
    </w:lvl>
    <w:lvl w:ilvl="8" w:tplc="B4DC05CE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CFC6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5A242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D2D2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508A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D04A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FFE2F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3212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02DC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5C4F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852626"/>
    <w:multiLevelType w:val="hybridMultilevel"/>
    <w:tmpl w:val="65529892"/>
    <w:lvl w:ilvl="0" w:tplc="2ECA48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A58A7FE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C10A72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D4624E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A9662A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16E0CE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DCAE820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47EFD8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B0C1B2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E6D51E0"/>
    <w:multiLevelType w:val="hybridMultilevel"/>
    <w:tmpl w:val="E28A5256"/>
    <w:lvl w:ilvl="0" w:tplc="D5F014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BA62ECE6" w:tentative="1">
      <w:start w:val="1"/>
      <w:numFmt w:val="lowerLetter"/>
      <w:lvlText w:val="%2."/>
      <w:lvlJc w:val="left"/>
      <w:pPr>
        <w:ind w:left="1800" w:hanging="360"/>
      </w:pPr>
    </w:lvl>
    <w:lvl w:ilvl="2" w:tplc="ECCAB4B2" w:tentative="1">
      <w:start w:val="1"/>
      <w:numFmt w:val="lowerRoman"/>
      <w:lvlText w:val="%3."/>
      <w:lvlJc w:val="right"/>
      <w:pPr>
        <w:ind w:left="2520" w:hanging="180"/>
      </w:pPr>
    </w:lvl>
    <w:lvl w:ilvl="3" w:tplc="7D9EA10E" w:tentative="1">
      <w:start w:val="1"/>
      <w:numFmt w:val="decimal"/>
      <w:lvlText w:val="%4."/>
      <w:lvlJc w:val="left"/>
      <w:pPr>
        <w:ind w:left="3240" w:hanging="360"/>
      </w:pPr>
    </w:lvl>
    <w:lvl w:ilvl="4" w:tplc="2BE66A60" w:tentative="1">
      <w:start w:val="1"/>
      <w:numFmt w:val="lowerLetter"/>
      <w:lvlText w:val="%5."/>
      <w:lvlJc w:val="left"/>
      <w:pPr>
        <w:ind w:left="3960" w:hanging="360"/>
      </w:pPr>
    </w:lvl>
    <w:lvl w:ilvl="5" w:tplc="7CD69510" w:tentative="1">
      <w:start w:val="1"/>
      <w:numFmt w:val="lowerRoman"/>
      <w:lvlText w:val="%6."/>
      <w:lvlJc w:val="right"/>
      <w:pPr>
        <w:ind w:left="4680" w:hanging="180"/>
      </w:pPr>
    </w:lvl>
    <w:lvl w:ilvl="6" w:tplc="35FEDFFE" w:tentative="1">
      <w:start w:val="1"/>
      <w:numFmt w:val="decimal"/>
      <w:lvlText w:val="%7."/>
      <w:lvlJc w:val="left"/>
      <w:pPr>
        <w:ind w:left="5400" w:hanging="360"/>
      </w:pPr>
    </w:lvl>
    <w:lvl w:ilvl="7" w:tplc="A120E25E" w:tentative="1">
      <w:start w:val="1"/>
      <w:numFmt w:val="lowerLetter"/>
      <w:lvlText w:val="%8."/>
      <w:lvlJc w:val="left"/>
      <w:pPr>
        <w:ind w:left="6120" w:hanging="360"/>
      </w:pPr>
    </w:lvl>
    <w:lvl w:ilvl="8" w:tplc="EBE680A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446696"/>
    <w:multiLevelType w:val="hybridMultilevel"/>
    <w:tmpl w:val="A3F6BC7E"/>
    <w:lvl w:ilvl="0" w:tplc="E8CEE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E6A878" w:tentative="1">
      <w:start w:val="1"/>
      <w:numFmt w:val="lowerLetter"/>
      <w:lvlText w:val="%2."/>
      <w:lvlJc w:val="left"/>
      <w:pPr>
        <w:ind w:left="1440" w:hanging="360"/>
      </w:pPr>
    </w:lvl>
    <w:lvl w:ilvl="2" w:tplc="9634BA3A" w:tentative="1">
      <w:start w:val="1"/>
      <w:numFmt w:val="lowerRoman"/>
      <w:lvlText w:val="%3."/>
      <w:lvlJc w:val="right"/>
      <w:pPr>
        <w:ind w:left="2160" w:hanging="180"/>
      </w:pPr>
    </w:lvl>
    <w:lvl w:ilvl="3" w:tplc="B4386AD8" w:tentative="1">
      <w:start w:val="1"/>
      <w:numFmt w:val="decimal"/>
      <w:lvlText w:val="%4."/>
      <w:lvlJc w:val="left"/>
      <w:pPr>
        <w:ind w:left="2880" w:hanging="360"/>
      </w:pPr>
    </w:lvl>
    <w:lvl w:ilvl="4" w:tplc="57E8FBA4" w:tentative="1">
      <w:start w:val="1"/>
      <w:numFmt w:val="lowerLetter"/>
      <w:lvlText w:val="%5."/>
      <w:lvlJc w:val="left"/>
      <w:pPr>
        <w:ind w:left="3600" w:hanging="360"/>
      </w:pPr>
    </w:lvl>
    <w:lvl w:ilvl="5" w:tplc="5D74A7AE" w:tentative="1">
      <w:start w:val="1"/>
      <w:numFmt w:val="lowerRoman"/>
      <w:lvlText w:val="%6."/>
      <w:lvlJc w:val="right"/>
      <w:pPr>
        <w:ind w:left="4320" w:hanging="180"/>
      </w:pPr>
    </w:lvl>
    <w:lvl w:ilvl="6" w:tplc="275428D2" w:tentative="1">
      <w:start w:val="1"/>
      <w:numFmt w:val="decimal"/>
      <w:lvlText w:val="%7."/>
      <w:lvlJc w:val="left"/>
      <w:pPr>
        <w:ind w:left="5040" w:hanging="360"/>
      </w:pPr>
    </w:lvl>
    <w:lvl w:ilvl="7" w:tplc="8D322DD4" w:tentative="1">
      <w:start w:val="1"/>
      <w:numFmt w:val="lowerLetter"/>
      <w:lvlText w:val="%8."/>
      <w:lvlJc w:val="left"/>
      <w:pPr>
        <w:ind w:left="5760" w:hanging="360"/>
      </w:pPr>
    </w:lvl>
    <w:lvl w:ilvl="8" w:tplc="8DC416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lowerLetter"/>
      <w:lvlText w:val="%3"/>
      <w:lvlJc w:val="left"/>
      <w:pPr>
        <w:ind w:left="180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B84A8F"/>
    <w:multiLevelType w:val="hybridMultilevel"/>
    <w:tmpl w:val="F9200CF6"/>
    <w:lvl w:ilvl="0" w:tplc="6502849C">
      <w:start w:val="1"/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D5EE984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E1F4D046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D6087D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8C663F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AF76EB7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AF6624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F70081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6F7A3D1E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C86BC1"/>
    <w:multiLevelType w:val="hybridMultilevel"/>
    <w:tmpl w:val="1E62E2FE"/>
    <w:lvl w:ilvl="0" w:tplc="48D209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3A9E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BA22E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5A2A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6223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30D4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7CB6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BAA1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62C19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272850"/>
    <w:multiLevelType w:val="hybridMultilevel"/>
    <w:tmpl w:val="E3D402EE"/>
    <w:lvl w:ilvl="0" w:tplc="1F181F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0807A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A419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AC3B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2E46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34C3C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208D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1099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5F4C8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767C0"/>
    <w:multiLevelType w:val="hybridMultilevel"/>
    <w:tmpl w:val="B3BE086A"/>
    <w:lvl w:ilvl="0" w:tplc="70D62B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1CCE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E286BE4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ACE8B7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F0C7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89415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10D3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7AED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11E2D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D51FC"/>
    <w:multiLevelType w:val="hybridMultilevel"/>
    <w:tmpl w:val="DAC07698"/>
    <w:lvl w:ilvl="0" w:tplc="05DAC0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E407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ECB6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DC81D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70D8E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BA3C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0665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EADD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4F24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351705">
    <w:abstractNumId w:val="2"/>
  </w:num>
  <w:num w:numId="2" w16cid:durableId="1326736872">
    <w:abstractNumId w:val="7"/>
  </w:num>
  <w:num w:numId="3" w16cid:durableId="1589850859">
    <w:abstractNumId w:val="14"/>
  </w:num>
  <w:num w:numId="4" w16cid:durableId="1029333405">
    <w:abstractNumId w:val="8"/>
  </w:num>
  <w:num w:numId="5" w16cid:durableId="851918115">
    <w:abstractNumId w:val="15"/>
  </w:num>
  <w:num w:numId="6" w16cid:durableId="1774134222">
    <w:abstractNumId w:val="13"/>
  </w:num>
  <w:num w:numId="7" w16cid:durableId="1680617883">
    <w:abstractNumId w:val="16"/>
  </w:num>
  <w:num w:numId="8" w16cid:durableId="1031762445">
    <w:abstractNumId w:val="0"/>
  </w:num>
  <w:num w:numId="9" w16cid:durableId="1051926943">
    <w:abstractNumId w:val="4"/>
  </w:num>
  <w:num w:numId="10" w16cid:durableId="75995653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35819347">
    <w:abstractNumId w:val="1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64193868">
    <w:abstractNumId w:val="12"/>
  </w:num>
  <w:num w:numId="13" w16cid:durableId="491871741">
    <w:abstractNumId w:val="10"/>
  </w:num>
  <w:num w:numId="14" w16cid:durableId="75325787">
    <w:abstractNumId w:val="3"/>
  </w:num>
  <w:num w:numId="15" w16cid:durableId="1694066056">
    <w:abstractNumId w:val="9"/>
  </w:num>
  <w:num w:numId="16" w16cid:durableId="1747189780">
    <w:abstractNumId w:val="11"/>
  </w:num>
  <w:num w:numId="17" w16cid:durableId="2003660697">
    <w:abstractNumId w:val="6"/>
  </w:num>
  <w:num w:numId="18" w16cid:durableId="117115926">
    <w:abstractNumId w:val="5"/>
  </w:num>
  <w:num w:numId="19" w16cid:durableId="1218472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1337A"/>
    <w:rsid w:val="00016EF4"/>
    <w:rsid w:val="00020F10"/>
    <w:rsid w:val="00045694"/>
    <w:rsid w:val="00051154"/>
    <w:rsid w:val="00056259"/>
    <w:rsid w:val="000639B1"/>
    <w:rsid w:val="0006508F"/>
    <w:rsid w:val="00072DE7"/>
    <w:rsid w:val="000732DF"/>
    <w:rsid w:val="00083EA7"/>
    <w:rsid w:val="00095F58"/>
    <w:rsid w:val="00096FA3"/>
    <w:rsid w:val="000A0C90"/>
    <w:rsid w:val="000A23D8"/>
    <w:rsid w:val="000A3589"/>
    <w:rsid w:val="000A3F41"/>
    <w:rsid w:val="000B69D0"/>
    <w:rsid w:val="000C3015"/>
    <w:rsid w:val="000E2C35"/>
    <w:rsid w:val="000F057A"/>
    <w:rsid w:val="000F1EBF"/>
    <w:rsid w:val="000F3EB6"/>
    <w:rsid w:val="000F6410"/>
    <w:rsid w:val="000F7CFC"/>
    <w:rsid w:val="000F7FC6"/>
    <w:rsid w:val="001128D4"/>
    <w:rsid w:val="00120D32"/>
    <w:rsid w:val="00122BC2"/>
    <w:rsid w:val="00126822"/>
    <w:rsid w:val="00131DAA"/>
    <w:rsid w:val="00145C2E"/>
    <w:rsid w:val="00150E94"/>
    <w:rsid w:val="00151847"/>
    <w:rsid w:val="0015698F"/>
    <w:rsid w:val="001673F6"/>
    <w:rsid w:val="00175AF6"/>
    <w:rsid w:val="00177B53"/>
    <w:rsid w:val="00181898"/>
    <w:rsid w:val="00183F26"/>
    <w:rsid w:val="00190276"/>
    <w:rsid w:val="001955A6"/>
    <w:rsid w:val="001A300E"/>
    <w:rsid w:val="001B3A2E"/>
    <w:rsid w:val="001C279F"/>
    <w:rsid w:val="001D4810"/>
    <w:rsid w:val="001D6089"/>
    <w:rsid w:val="001E4042"/>
    <w:rsid w:val="001E637E"/>
    <w:rsid w:val="001E7ABE"/>
    <w:rsid w:val="001F543A"/>
    <w:rsid w:val="001F64B6"/>
    <w:rsid w:val="00224780"/>
    <w:rsid w:val="00235C36"/>
    <w:rsid w:val="002376FA"/>
    <w:rsid w:val="00262D9E"/>
    <w:rsid w:val="00267416"/>
    <w:rsid w:val="00273E4A"/>
    <w:rsid w:val="00281799"/>
    <w:rsid w:val="0028253A"/>
    <w:rsid w:val="002841B3"/>
    <w:rsid w:val="002956DC"/>
    <w:rsid w:val="00295BB3"/>
    <w:rsid w:val="00296DA6"/>
    <w:rsid w:val="002A07C0"/>
    <w:rsid w:val="002A138B"/>
    <w:rsid w:val="002A4739"/>
    <w:rsid w:val="002A66E0"/>
    <w:rsid w:val="002B00F2"/>
    <w:rsid w:val="002B7CDD"/>
    <w:rsid w:val="002C1B92"/>
    <w:rsid w:val="002C3AC5"/>
    <w:rsid w:val="002C7FC0"/>
    <w:rsid w:val="002D0ACD"/>
    <w:rsid w:val="002D1472"/>
    <w:rsid w:val="002D7F31"/>
    <w:rsid w:val="002D7F58"/>
    <w:rsid w:val="002E3324"/>
    <w:rsid w:val="002F1F2A"/>
    <w:rsid w:val="003002A2"/>
    <w:rsid w:val="0030312E"/>
    <w:rsid w:val="00305136"/>
    <w:rsid w:val="003054E4"/>
    <w:rsid w:val="00320C87"/>
    <w:rsid w:val="00321362"/>
    <w:rsid w:val="00323347"/>
    <w:rsid w:val="003432E6"/>
    <w:rsid w:val="003439D3"/>
    <w:rsid w:val="0036420F"/>
    <w:rsid w:val="00365162"/>
    <w:rsid w:val="0036669F"/>
    <w:rsid w:val="00366844"/>
    <w:rsid w:val="0037553B"/>
    <w:rsid w:val="00377A7F"/>
    <w:rsid w:val="0038376D"/>
    <w:rsid w:val="00384C7B"/>
    <w:rsid w:val="00387D06"/>
    <w:rsid w:val="003952E0"/>
    <w:rsid w:val="00396562"/>
    <w:rsid w:val="003A1788"/>
    <w:rsid w:val="003B0BED"/>
    <w:rsid w:val="003B1D05"/>
    <w:rsid w:val="003B27CC"/>
    <w:rsid w:val="003B5F77"/>
    <w:rsid w:val="003C07AD"/>
    <w:rsid w:val="003C0A29"/>
    <w:rsid w:val="003C1920"/>
    <w:rsid w:val="003C1CE6"/>
    <w:rsid w:val="003D7084"/>
    <w:rsid w:val="003E036F"/>
    <w:rsid w:val="003E75D0"/>
    <w:rsid w:val="003F71D2"/>
    <w:rsid w:val="004015C8"/>
    <w:rsid w:val="004074A1"/>
    <w:rsid w:val="00420AFF"/>
    <w:rsid w:val="00422134"/>
    <w:rsid w:val="00434FFC"/>
    <w:rsid w:val="00446550"/>
    <w:rsid w:val="00446D31"/>
    <w:rsid w:val="0045325D"/>
    <w:rsid w:val="00455760"/>
    <w:rsid w:val="004564E4"/>
    <w:rsid w:val="004633AF"/>
    <w:rsid w:val="0046440B"/>
    <w:rsid w:val="00467232"/>
    <w:rsid w:val="00470964"/>
    <w:rsid w:val="004716A8"/>
    <w:rsid w:val="00493A2B"/>
    <w:rsid w:val="00494E4C"/>
    <w:rsid w:val="004A6F1F"/>
    <w:rsid w:val="004B199D"/>
    <w:rsid w:val="004B47B5"/>
    <w:rsid w:val="004B6AFE"/>
    <w:rsid w:val="004C0F0C"/>
    <w:rsid w:val="004C1F5B"/>
    <w:rsid w:val="004D176C"/>
    <w:rsid w:val="004E1F56"/>
    <w:rsid w:val="004E7352"/>
    <w:rsid w:val="004F2EC9"/>
    <w:rsid w:val="00520E03"/>
    <w:rsid w:val="0052366F"/>
    <w:rsid w:val="005314B7"/>
    <w:rsid w:val="00532AAC"/>
    <w:rsid w:val="00535DA7"/>
    <w:rsid w:val="00541A7D"/>
    <w:rsid w:val="005447D7"/>
    <w:rsid w:val="0055410B"/>
    <w:rsid w:val="00556E41"/>
    <w:rsid w:val="00571B72"/>
    <w:rsid w:val="00582417"/>
    <w:rsid w:val="00582E4C"/>
    <w:rsid w:val="0059743A"/>
    <w:rsid w:val="005A072D"/>
    <w:rsid w:val="005A32DD"/>
    <w:rsid w:val="005B07D4"/>
    <w:rsid w:val="005B3392"/>
    <w:rsid w:val="005B4177"/>
    <w:rsid w:val="005B66A9"/>
    <w:rsid w:val="005C0290"/>
    <w:rsid w:val="005C156C"/>
    <w:rsid w:val="005C19B6"/>
    <w:rsid w:val="005C591B"/>
    <w:rsid w:val="005D0782"/>
    <w:rsid w:val="005D2DC8"/>
    <w:rsid w:val="005F23BC"/>
    <w:rsid w:val="005F47E6"/>
    <w:rsid w:val="005F794B"/>
    <w:rsid w:val="0060201C"/>
    <w:rsid w:val="00602B3F"/>
    <w:rsid w:val="0060486C"/>
    <w:rsid w:val="006105D6"/>
    <w:rsid w:val="00611E40"/>
    <w:rsid w:val="00635EE5"/>
    <w:rsid w:val="00640174"/>
    <w:rsid w:val="00643F75"/>
    <w:rsid w:val="00651CD2"/>
    <w:rsid w:val="00664137"/>
    <w:rsid w:val="006719B2"/>
    <w:rsid w:val="0067443D"/>
    <w:rsid w:val="00691955"/>
    <w:rsid w:val="00691F39"/>
    <w:rsid w:val="006A5A57"/>
    <w:rsid w:val="006D36BC"/>
    <w:rsid w:val="006D5791"/>
    <w:rsid w:val="006E2A68"/>
    <w:rsid w:val="006F4D80"/>
    <w:rsid w:val="00701ECA"/>
    <w:rsid w:val="00710E06"/>
    <w:rsid w:val="00714AD0"/>
    <w:rsid w:val="00720962"/>
    <w:rsid w:val="007216E9"/>
    <w:rsid w:val="0072245D"/>
    <w:rsid w:val="007228D0"/>
    <w:rsid w:val="0073386A"/>
    <w:rsid w:val="007338B0"/>
    <w:rsid w:val="00737595"/>
    <w:rsid w:val="00743D63"/>
    <w:rsid w:val="007541EE"/>
    <w:rsid w:val="00777706"/>
    <w:rsid w:val="007804B6"/>
    <w:rsid w:val="00783E3C"/>
    <w:rsid w:val="00785D96"/>
    <w:rsid w:val="00787247"/>
    <w:rsid w:val="007907E3"/>
    <w:rsid w:val="007955AD"/>
    <w:rsid w:val="007A69B1"/>
    <w:rsid w:val="007B26E4"/>
    <w:rsid w:val="007B5A6A"/>
    <w:rsid w:val="007B5F46"/>
    <w:rsid w:val="007C1C37"/>
    <w:rsid w:val="007C2F67"/>
    <w:rsid w:val="007C7A2A"/>
    <w:rsid w:val="007D0460"/>
    <w:rsid w:val="007E0B73"/>
    <w:rsid w:val="007E0EE7"/>
    <w:rsid w:val="007E5447"/>
    <w:rsid w:val="00802774"/>
    <w:rsid w:val="008057DA"/>
    <w:rsid w:val="00806ADA"/>
    <w:rsid w:val="00810737"/>
    <w:rsid w:val="00811C48"/>
    <w:rsid w:val="00815DB3"/>
    <w:rsid w:val="0083459F"/>
    <w:rsid w:val="0083780E"/>
    <w:rsid w:val="008674E6"/>
    <w:rsid w:val="00876001"/>
    <w:rsid w:val="00876A58"/>
    <w:rsid w:val="00876A81"/>
    <w:rsid w:val="008939EF"/>
    <w:rsid w:val="00894072"/>
    <w:rsid w:val="00895B8D"/>
    <w:rsid w:val="008A6217"/>
    <w:rsid w:val="008B08C6"/>
    <w:rsid w:val="008B1F1A"/>
    <w:rsid w:val="008B212E"/>
    <w:rsid w:val="008B7541"/>
    <w:rsid w:val="008C1A4A"/>
    <w:rsid w:val="008D1B94"/>
    <w:rsid w:val="008D32F1"/>
    <w:rsid w:val="008D411F"/>
    <w:rsid w:val="008F740C"/>
    <w:rsid w:val="009010C1"/>
    <w:rsid w:val="00901A30"/>
    <w:rsid w:val="00902C3C"/>
    <w:rsid w:val="0090372F"/>
    <w:rsid w:val="00912B99"/>
    <w:rsid w:val="00932B6E"/>
    <w:rsid w:val="0093677F"/>
    <w:rsid w:val="00937B93"/>
    <w:rsid w:val="00944ADA"/>
    <w:rsid w:val="00955628"/>
    <w:rsid w:val="0095671F"/>
    <w:rsid w:val="009568C5"/>
    <w:rsid w:val="00961A2D"/>
    <w:rsid w:val="00970D5E"/>
    <w:rsid w:val="0097243E"/>
    <w:rsid w:val="00973849"/>
    <w:rsid w:val="009832E4"/>
    <w:rsid w:val="009963D5"/>
    <w:rsid w:val="009A1664"/>
    <w:rsid w:val="009A2464"/>
    <w:rsid w:val="009A3737"/>
    <w:rsid w:val="009B760C"/>
    <w:rsid w:val="009C3DA7"/>
    <w:rsid w:val="009C6593"/>
    <w:rsid w:val="009C7801"/>
    <w:rsid w:val="009D786C"/>
    <w:rsid w:val="009E1514"/>
    <w:rsid w:val="009E29D9"/>
    <w:rsid w:val="009E74E2"/>
    <w:rsid w:val="009F4D77"/>
    <w:rsid w:val="00A1473C"/>
    <w:rsid w:val="00A32343"/>
    <w:rsid w:val="00A46082"/>
    <w:rsid w:val="00A46FFD"/>
    <w:rsid w:val="00A50AF3"/>
    <w:rsid w:val="00A52AB7"/>
    <w:rsid w:val="00A53D38"/>
    <w:rsid w:val="00A552D5"/>
    <w:rsid w:val="00A71A7F"/>
    <w:rsid w:val="00A812E5"/>
    <w:rsid w:val="00A933D3"/>
    <w:rsid w:val="00AA1407"/>
    <w:rsid w:val="00AB0E0A"/>
    <w:rsid w:val="00AB42BB"/>
    <w:rsid w:val="00AC0C63"/>
    <w:rsid w:val="00AC5D98"/>
    <w:rsid w:val="00AD0B16"/>
    <w:rsid w:val="00AD2114"/>
    <w:rsid w:val="00AD77BB"/>
    <w:rsid w:val="00AD7B46"/>
    <w:rsid w:val="00AE1AE9"/>
    <w:rsid w:val="00AE39D8"/>
    <w:rsid w:val="00AE548F"/>
    <w:rsid w:val="00AE661D"/>
    <w:rsid w:val="00AF0A38"/>
    <w:rsid w:val="00AF264E"/>
    <w:rsid w:val="00AF338E"/>
    <w:rsid w:val="00B04C4C"/>
    <w:rsid w:val="00B17AD5"/>
    <w:rsid w:val="00B212C7"/>
    <w:rsid w:val="00B25A20"/>
    <w:rsid w:val="00B356FB"/>
    <w:rsid w:val="00B40845"/>
    <w:rsid w:val="00B440FB"/>
    <w:rsid w:val="00B4674F"/>
    <w:rsid w:val="00B517FB"/>
    <w:rsid w:val="00B67595"/>
    <w:rsid w:val="00B7140C"/>
    <w:rsid w:val="00B81979"/>
    <w:rsid w:val="00B8384A"/>
    <w:rsid w:val="00B948DA"/>
    <w:rsid w:val="00B9609E"/>
    <w:rsid w:val="00BB641B"/>
    <w:rsid w:val="00BC6DE8"/>
    <w:rsid w:val="00BE0705"/>
    <w:rsid w:val="00BE14E8"/>
    <w:rsid w:val="00BF04A6"/>
    <w:rsid w:val="00BF2997"/>
    <w:rsid w:val="00BF7C45"/>
    <w:rsid w:val="00C02A95"/>
    <w:rsid w:val="00C25F66"/>
    <w:rsid w:val="00C44051"/>
    <w:rsid w:val="00C46191"/>
    <w:rsid w:val="00C525FC"/>
    <w:rsid w:val="00C56C03"/>
    <w:rsid w:val="00C57A8A"/>
    <w:rsid w:val="00C57FE8"/>
    <w:rsid w:val="00C6549A"/>
    <w:rsid w:val="00C82DA5"/>
    <w:rsid w:val="00C8483C"/>
    <w:rsid w:val="00C915BF"/>
    <w:rsid w:val="00CB2E1F"/>
    <w:rsid w:val="00CB3B33"/>
    <w:rsid w:val="00CB736B"/>
    <w:rsid w:val="00CC00F7"/>
    <w:rsid w:val="00CD5E14"/>
    <w:rsid w:val="00CD64BC"/>
    <w:rsid w:val="00CF11B0"/>
    <w:rsid w:val="00D22C95"/>
    <w:rsid w:val="00D30822"/>
    <w:rsid w:val="00D32967"/>
    <w:rsid w:val="00D3685C"/>
    <w:rsid w:val="00D37E0D"/>
    <w:rsid w:val="00D45271"/>
    <w:rsid w:val="00D47C75"/>
    <w:rsid w:val="00D52474"/>
    <w:rsid w:val="00D60A6D"/>
    <w:rsid w:val="00D63C7A"/>
    <w:rsid w:val="00D67DFC"/>
    <w:rsid w:val="00D95848"/>
    <w:rsid w:val="00DA4A85"/>
    <w:rsid w:val="00DB0A75"/>
    <w:rsid w:val="00DB60E0"/>
    <w:rsid w:val="00DC4B9D"/>
    <w:rsid w:val="00DC700A"/>
    <w:rsid w:val="00DE1E86"/>
    <w:rsid w:val="00DE2FA6"/>
    <w:rsid w:val="00DF2179"/>
    <w:rsid w:val="00DF224B"/>
    <w:rsid w:val="00DF718C"/>
    <w:rsid w:val="00E0375C"/>
    <w:rsid w:val="00E03DA9"/>
    <w:rsid w:val="00E047D9"/>
    <w:rsid w:val="00E16E5F"/>
    <w:rsid w:val="00E335DA"/>
    <w:rsid w:val="00E34504"/>
    <w:rsid w:val="00E34712"/>
    <w:rsid w:val="00E36B77"/>
    <w:rsid w:val="00E36EA8"/>
    <w:rsid w:val="00E45DA6"/>
    <w:rsid w:val="00E47A5C"/>
    <w:rsid w:val="00E502A7"/>
    <w:rsid w:val="00E642BF"/>
    <w:rsid w:val="00E660C4"/>
    <w:rsid w:val="00E81416"/>
    <w:rsid w:val="00E83F0C"/>
    <w:rsid w:val="00E84AFE"/>
    <w:rsid w:val="00E851ED"/>
    <w:rsid w:val="00E91877"/>
    <w:rsid w:val="00EA1D20"/>
    <w:rsid w:val="00EA6987"/>
    <w:rsid w:val="00EB5190"/>
    <w:rsid w:val="00EB7CD4"/>
    <w:rsid w:val="00EC09D6"/>
    <w:rsid w:val="00EC7BE3"/>
    <w:rsid w:val="00ED5890"/>
    <w:rsid w:val="00EF17AC"/>
    <w:rsid w:val="00F213B6"/>
    <w:rsid w:val="00F22A92"/>
    <w:rsid w:val="00F2595B"/>
    <w:rsid w:val="00F25B08"/>
    <w:rsid w:val="00F36E33"/>
    <w:rsid w:val="00F53807"/>
    <w:rsid w:val="00F712CE"/>
    <w:rsid w:val="00F80742"/>
    <w:rsid w:val="00F90EFC"/>
    <w:rsid w:val="00F955DA"/>
    <w:rsid w:val="00FA41A2"/>
    <w:rsid w:val="00FC245F"/>
    <w:rsid w:val="00FD5F75"/>
    <w:rsid w:val="00FF3E04"/>
    <w:rsid w:val="00FF6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EAA2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,Char Char,Char Char 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1,Char Char Char1,Char Char Char Char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C1B92"/>
    <w:pPr>
      <w:ind w:left="720"/>
      <w:contextualSpacing/>
    </w:pPr>
  </w:style>
  <w:style w:type="table" w:styleId="PlainTable1">
    <w:name w:val="Plain Table 1"/>
    <w:basedOn w:val="TableNormal"/>
    <w:uiPriority w:val="41"/>
    <w:rsid w:val="00876A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C8D77-1D4E-4A41-B439-762F99A7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165</TotalTime>
  <Pages>5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Renaldy</cp:lastModifiedBy>
  <cp:revision>154</cp:revision>
  <dcterms:created xsi:type="dcterms:W3CDTF">2017-10-20T05:51:00Z</dcterms:created>
  <dcterms:modified xsi:type="dcterms:W3CDTF">2022-10-18T03:34:00Z</dcterms:modified>
</cp:coreProperties>
</file>